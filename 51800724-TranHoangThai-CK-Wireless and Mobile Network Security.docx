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F6B10D"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0DF32268"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37BABB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A77BE08" w14:textId="77777777" w:rsidR="003218FF" w:rsidRPr="00B10E7E" w:rsidRDefault="003218FF" w:rsidP="003218FF">
      <w:pPr>
        <w:suppressAutoHyphens/>
        <w:autoSpaceDE w:val="0"/>
        <w:autoSpaceDN w:val="0"/>
        <w:adjustRightInd w:val="0"/>
        <w:ind w:firstLine="720"/>
        <w:jc w:val="center"/>
        <w:rPr>
          <w:lang w:val="en"/>
        </w:rPr>
      </w:pPr>
    </w:p>
    <w:p w14:paraId="5EC23356" w14:textId="2DC721AB" w:rsidR="003218FF" w:rsidRDefault="00A9405D" w:rsidP="00A9405D">
      <w:pPr>
        <w:suppressAutoHyphens/>
        <w:autoSpaceDE w:val="0"/>
        <w:autoSpaceDN w:val="0"/>
        <w:adjustRightInd w:val="0"/>
        <w:jc w:val="center"/>
        <w:rPr>
          <w:b/>
          <w:bCs/>
          <w:sz w:val="28"/>
          <w:szCs w:val="28"/>
          <w:lang w:val="en"/>
        </w:rPr>
      </w:pPr>
      <w:r>
        <w:rPr>
          <w:noProof/>
          <w:sz w:val="22"/>
          <w:szCs w:val="22"/>
        </w:rPr>
        <w:drawing>
          <wp:inline distT="0" distB="0" distL="0" distR="0" wp14:anchorId="3346A5F1" wp14:editId="6922216E">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4B63588A" w14:textId="77777777" w:rsidR="00A9405D" w:rsidRPr="00B10E7E" w:rsidRDefault="00A9405D" w:rsidP="00A9405D">
      <w:pPr>
        <w:suppressAutoHyphens/>
        <w:autoSpaceDE w:val="0"/>
        <w:autoSpaceDN w:val="0"/>
        <w:adjustRightInd w:val="0"/>
        <w:jc w:val="center"/>
        <w:rPr>
          <w:b/>
          <w:bCs/>
          <w:sz w:val="28"/>
          <w:szCs w:val="28"/>
          <w:lang w:val="en"/>
        </w:rPr>
      </w:pPr>
    </w:p>
    <w:p w14:paraId="5B3862F3" w14:textId="77777777" w:rsidR="003218FF" w:rsidRPr="00B10E7E" w:rsidRDefault="003218FF" w:rsidP="003218FF">
      <w:pPr>
        <w:suppressAutoHyphens/>
        <w:autoSpaceDE w:val="0"/>
        <w:autoSpaceDN w:val="0"/>
        <w:adjustRightInd w:val="0"/>
        <w:ind w:firstLine="720"/>
        <w:rPr>
          <w:b/>
          <w:bCs/>
          <w:sz w:val="28"/>
          <w:szCs w:val="28"/>
          <w:lang w:val="en"/>
        </w:rPr>
      </w:pPr>
    </w:p>
    <w:p w14:paraId="2E567246" w14:textId="2B34C95C" w:rsidR="00037BE0" w:rsidRDefault="00037BE0" w:rsidP="00037BE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MÔN HỌC</w:t>
      </w:r>
    </w:p>
    <w:p w14:paraId="6432D688" w14:textId="456ABF2C" w:rsidR="00037BE0" w:rsidRPr="00037BE0" w:rsidRDefault="00037BE0" w:rsidP="00037BE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2E432F">
        <w:rPr>
          <w:b/>
          <w:bCs/>
          <w:sz w:val="32"/>
          <w:szCs w:val="32"/>
        </w:rPr>
        <w:t>WIRELESS AND MOBILE NETWORK SECURITY</w:t>
      </w:r>
    </w:p>
    <w:p w14:paraId="1D38F605" w14:textId="231DA81D" w:rsidR="003218FF" w:rsidRPr="00B10E7E" w:rsidRDefault="003218FF" w:rsidP="00037BE0">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2D42ED51"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7B970B8C" w14:textId="77777777" w:rsidR="003218FF" w:rsidRPr="00B10E7E" w:rsidRDefault="003218FF" w:rsidP="003218FF">
      <w:pPr>
        <w:suppressAutoHyphens/>
        <w:autoSpaceDE w:val="0"/>
        <w:autoSpaceDN w:val="0"/>
        <w:adjustRightInd w:val="0"/>
        <w:spacing w:line="360" w:lineRule="auto"/>
        <w:rPr>
          <w:b/>
          <w:bCs/>
          <w:lang w:val="en"/>
        </w:rPr>
      </w:pPr>
    </w:p>
    <w:p w14:paraId="424C15FA" w14:textId="4C4114A8" w:rsidR="003218FF" w:rsidRPr="00B10E7E" w:rsidRDefault="00037BE0" w:rsidP="003218FF">
      <w:pPr>
        <w:suppressAutoHyphens/>
        <w:autoSpaceDE w:val="0"/>
        <w:autoSpaceDN w:val="0"/>
        <w:adjustRightInd w:val="0"/>
        <w:spacing w:line="360" w:lineRule="auto"/>
        <w:ind w:firstLine="720"/>
        <w:jc w:val="center"/>
        <w:rPr>
          <w:sz w:val="28"/>
          <w:szCs w:val="28"/>
          <w:lang w:val="en"/>
        </w:rPr>
      </w:pPr>
      <w:r>
        <w:rPr>
          <w:b/>
          <w:bCs/>
          <w:sz w:val="48"/>
          <w:szCs w:val="48"/>
          <w:lang w:val="en"/>
        </w:rPr>
        <w:t>Xây Dựng Hệ Thống Mạng Không Dây Cho Doanh Nghiệp</w:t>
      </w:r>
      <w:r w:rsidR="008613F2">
        <w:rPr>
          <w:b/>
          <w:bCs/>
          <w:sz w:val="48"/>
          <w:szCs w:val="48"/>
          <w:lang w:val="en"/>
        </w:rPr>
        <w:t xml:space="preserve"> THT</w:t>
      </w:r>
      <w:r w:rsidR="00CC019F">
        <w:rPr>
          <w:b/>
          <w:bCs/>
          <w:sz w:val="48"/>
          <w:szCs w:val="48"/>
          <w:lang w:val="en"/>
        </w:rPr>
        <w:t xml:space="preserve"> </w:t>
      </w:r>
      <w:r w:rsidR="00291721">
        <w:rPr>
          <w:sz w:val="28"/>
          <w:szCs w:val="28"/>
          <w:lang w:val="en"/>
        </w:rPr>
        <w:t xml:space="preserve"> </w:t>
      </w:r>
    </w:p>
    <w:p w14:paraId="7BF3DDE0" w14:textId="77777777" w:rsidR="003218FF" w:rsidRPr="00B10E7E" w:rsidRDefault="003218FF" w:rsidP="003218FF">
      <w:pPr>
        <w:suppressAutoHyphens/>
        <w:autoSpaceDE w:val="0"/>
        <w:autoSpaceDN w:val="0"/>
        <w:adjustRightInd w:val="0"/>
        <w:spacing w:line="360" w:lineRule="auto"/>
        <w:jc w:val="center"/>
        <w:rPr>
          <w:b/>
          <w:bCs/>
          <w:lang w:val="en"/>
        </w:rPr>
      </w:pPr>
    </w:p>
    <w:p w14:paraId="5593D435" w14:textId="77777777" w:rsidR="003218FF" w:rsidRPr="00B10E7E" w:rsidRDefault="003218FF" w:rsidP="003218FF">
      <w:pPr>
        <w:suppressAutoHyphens/>
        <w:autoSpaceDE w:val="0"/>
        <w:autoSpaceDN w:val="0"/>
        <w:adjustRightInd w:val="0"/>
        <w:spacing w:line="360" w:lineRule="auto"/>
        <w:jc w:val="both"/>
        <w:rPr>
          <w:b/>
          <w:bCs/>
          <w:lang w:val="en"/>
        </w:rPr>
      </w:pPr>
    </w:p>
    <w:p w14:paraId="4AAC6B91" w14:textId="09247E27" w:rsidR="003218FF" w:rsidRPr="00924293" w:rsidRDefault="003218FF" w:rsidP="003218FF">
      <w:pPr>
        <w:suppressAutoHyphens/>
        <w:autoSpaceDE w:val="0"/>
        <w:autoSpaceDN w:val="0"/>
        <w:adjustRightInd w:val="0"/>
        <w:spacing w:line="360" w:lineRule="auto"/>
        <w:jc w:val="both"/>
        <w:rPr>
          <w:b/>
          <w:bCs/>
          <w:color w:val="FF0000"/>
          <w:lang w:val="en"/>
        </w:rPr>
      </w:pPr>
    </w:p>
    <w:p w14:paraId="53A777B6" w14:textId="77DC844C" w:rsidR="003218FF" w:rsidRPr="00037BE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037BE0">
        <w:rPr>
          <w:sz w:val="28"/>
          <w:szCs w:val="28"/>
        </w:rPr>
        <w:t>TS</w:t>
      </w:r>
      <w:r w:rsidR="00746657">
        <w:rPr>
          <w:sz w:val="28"/>
          <w:szCs w:val="28"/>
        </w:rPr>
        <w:t>.</w:t>
      </w:r>
      <w:r w:rsidR="00037BE0">
        <w:rPr>
          <w:sz w:val="28"/>
          <w:szCs w:val="28"/>
        </w:rPr>
        <w:t xml:space="preserve"> Bùi Quy Anh</w:t>
      </w:r>
    </w:p>
    <w:p w14:paraId="4BFF3427" w14:textId="07C9CF48" w:rsidR="00924293" w:rsidRPr="00924293" w:rsidRDefault="003218FF" w:rsidP="00924293">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00612450">
        <w:rPr>
          <w:b/>
          <w:bCs/>
          <w:sz w:val="28"/>
          <w:szCs w:val="28"/>
          <w:lang w:val="vi-VN"/>
        </w:rPr>
        <w:t xml:space="preserve">   </w:t>
      </w:r>
      <w:r w:rsidR="00612450">
        <w:rPr>
          <w:b/>
          <w:bCs/>
          <w:sz w:val="28"/>
          <w:szCs w:val="28"/>
        </w:rPr>
        <w:t>Trần Hoàng Thái</w:t>
      </w:r>
      <w:r w:rsidR="00612450">
        <w:rPr>
          <w:b/>
          <w:bCs/>
          <w:sz w:val="28"/>
          <w:szCs w:val="28"/>
          <w:lang w:val="vi-VN"/>
        </w:rPr>
        <w:t xml:space="preserve"> – 51800724</w:t>
      </w:r>
    </w:p>
    <w:p w14:paraId="692F2888" w14:textId="7E7AC9DF"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1</w:t>
      </w:r>
      <w:r w:rsidR="00612450">
        <w:rPr>
          <w:b/>
          <w:bCs/>
          <w:sz w:val="28"/>
          <w:szCs w:val="28"/>
          <w:lang w:val="vi-VN"/>
        </w:rPr>
        <w:t>8050401</w:t>
      </w:r>
    </w:p>
    <w:p w14:paraId="5132D620" w14:textId="3A84F102" w:rsidR="003218FF" w:rsidRPr="00A9405D"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612450">
        <w:rPr>
          <w:b/>
          <w:bCs/>
          <w:sz w:val="28"/>
          <w:szCs w:val="28"/>
          <w:lang w:val="vi-VN"/>
        </w:rPr>
        <w:t>22</w:t>
      </w:r>
    </w:p>
    <w:p w14:paraId="264D78F8" w14:textId="77777777" w:rsidR="003218FF" w:rsidRDefault="003218FF" w:rsidP="003218FF">
      <w:pPr>
        <w:suppressAutoHyphens/>
        <w:autoSpaceDE w:val="0"/>
        <w:autoSpaceDN w:val="0"/>
        <w:adjustRightInd w:val="0"/>
        <w:jc w:val="center"/>
        <w:rPr>
          <w:b/>
          <w:bCs/>
          <w:lang w:val="vi-VN"/>
        </w:rPr>
      </w:pPr>
    </w:p>
    <w:p w14:paraId="5DAF6B6C" w14:textId="77777777" w:rsidR="00037BE0" w:rsidRDefault="00037BE0" w:rsidP="003218FF">
      <w:pPr>
        <w:suppressAutoHyphens/>
        <w:autoSpaceDE w:val="0"/>
        <w:autoSpaceDN w:val="0"/>
        <w:adjustRightInd w:val="0"/>
        <w:jc w:val="center"/>
        <w:rPr>
          <w:b/>
          <w:bCs/>
          <w:lang w:val="vi-VN"/>
        </w:rPr>
      </w:pPr>
    </w:p>
    <w:p w14:paraId="2DB90572" w14:textId="77777777" w:rsidR="00037BE0" w:rsidRDefault="00037BE0" w:rsidP="003218FF">
      <w:pPr>
        <w:suppressAutoHyphens/>
        <w:autoSpaceDE w:val="0"/>
        <w:autoSpaceDN w:val="0"/>
        <w:adjustRightInd w:val="0"/>
        <w:jc w:val="center"/>
        <w:rPr>
          <w:b/>
          <w:bCs/>
          <w:lang w:val="vi-VN"/>
        </w:rPr>
      </w:pPr>
    </w:p>
    <w:p w14:paraId="052698CA" w14:textId="77777777" w:rsidR="002D4629" w:rsidRDefault="002D4629" w:rsidP="003218FF">
      <w:pPr>
        <w:suppressAutoHyphens/>
        <w:autoSpaceDE w:val="0"/>
        <w:autoSpaceDN w:val="0"/>
        <w:adjustRightInd w:val="0"/>
        <w:jc w:val="center"/>
        <w:rPr>
          <w:b/>
          <w:bCs/>
          <w:lang w:val="vi-VN"/>
        </w:rPr>
      </w:pPr>
    </w:p>
    <w:p w14:paraId="4938D6C0" w14:textId="69E1785F" w:rsidR="00B118C8" w:rsidRPr="00037BE0" w:rsidRDefault="00037BE0" w:rsidP="00924293">
      <w:pPr>
        <w:suppressAutoHyphens/>
        <w:autoSpaceDE w:val="0"/>
        <w:autoSpaceDN w:val="0"/>
        <w:adjustRightInd w:val="0"/>
        <w:jc w:val="center"/>
        <w:rPr>
          <w:b/>
          <w:bCs/>
          <w:iCs/>
          <w:sz w:val="28"/>
          <w:szCs w:val="28"/>
        </w:rPr>
        <w:sectPr w:rsidR="00B118C8" w:rsidRPr="00037BE0"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21</w:t>
      </w:r>
    </w:p>
    <w:p w14:paraId="24937053"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4748DB32"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510DEC1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1E275A3E" w14:textId="77777777" w:rsidR="003218FF" w:rsidRPr="00B10E7E" w:rsidRDefault="003218FF" w:rsidP="003218FF">
      <w:pPr>
        <w:suppressAutoHyphens/>
        <w:autoSpaceDE w:val="0"/>
        <w:autoSpaceDN w:val="0"/>
        <w:adjustRightInd w:val="0"/>
        <w:ind w:firstLine="720"/>
        <w:jc w:val="center"/>
        <w:rPr>
          <w:lang w:val="en"/>
        </w:rPr>
      </w:pPr>
    </w:p>
    <w:p w14:paraId="66BDCA39" w14:textId="4F70D378" w:rsidR="003218FF" w:rsidRPr="00B10E7E" w:rsidRDefault="00D805A0"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66D9263" wp14:editId="2495BA1B">
            <wp:extent cx="1177769" cy="6502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1A03D469" w14:textId="77777777" w:rsidR="003218FF" w:rsidRPr="00B10E7E" w:rsidRDefault="003218FF" w:rsidP="003218FF">
      <w:pPr>
        <w:suppressAutoHyphens/>
        <w:autoSpaceDE w:val="0"/>
        <w:autoSpaceDN w:val="0"/>
        <w:adjustRightInd w:val="0"/>
        <w:ind w:firstLine="720"/>
        <w:rPr>
          <w:b/>
          <w:bCs/>
          <w:sz w:val="28"/>
          <w:szCs w:val="28"/>
          <w:lang w:val="en"/>
        </w:rPr>
      </w:pPr>
    </w:p>
    <w:p w14:paraId="1FF8829C" w14:textId="77777777" w:rsidR="003218FF" w:rsidRPr="00B10E7E" w:rsidRDefault="003218FF" w:rsidP="003218FF">
      <w:pPr>
        <w:suppressAutoHyphens/>
        <w:autoSpaceDE w:val="0"/>
        <w:autoSpaceDN w:val="0"/>
        <w:adjustRightInd w:val="0"/>
        <w:ind w:firstLine="720"/>
        <w:rPr>
          <w:b/>
          <w:bCs/>
          <w:sz w:val="28"/>
          <w:szCs w:val="28"/>
          <w:lang w:val="en"/>
        </w:rPr>
      </w:pPr>
    </w:p>
    <w:p w14:paraId="687935EB" w14:textId="77777777" w:rsidR="00037BE0" w:rsidRDefault="00037BE0" w:rsidP="00037BE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MÔN HỌC</w:t>
      </w:r>
    </w:p>
    <w:p w14:paraId="0D165EA7" w14:textId="77777777" w:rsidR="00037BE0" w:rsidRPr="00037BE0" w:rsidRDefault="00037BE0" w:rsidP="00037BE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2E432F">
        <w:rPr>
          <w:b/>
          <w:bCs/>
          <w:sz w:val="32"/>
          <w:szCs w:val="32"/>
        </w:rPr>
        <w:t>WIRELESS AND MOBILE NETWORK SECURITY</w:t>
      </w:r>
    </w:p>
    <w:p w14:paraId="2E39DDD3" w14:textId="77777777" w:rsidR="00037BE0" w:rsidRPr="00B10E7E" w:rsidRDefault="00037BE0" w:rsidP="00037BE0">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64075E42" w14:textId="77777777" w:rsidR="002D4629" w:rsidRDefault="002D4629" w:rsidP="002D4629">
      <w:pPr>
        <w:suppressAutoHyphens/>
        <w:autoSpaceDE w:val="0"/>
        <w:autoSpaceDN w:val="0"/>
        <w:adjustRightInd w:val="0"/>
        <w:spacing w:line="360" w:lineRule="auto"/>
        <w:rPr>
          <w:b/>
          <w:bCs/>
          <w:lang w:val="en"/>
        </w:rPr>
      </w:pPr>
    </w:p>
    <w:p w14:paraId="09B7EE4F" w14:textId="77777777" w:rsidR="00E766EA" w:rsidRDefault="00E766EA" w:rsidP="002D4629">
      <w:pPr>
        <w:suppressAutoHyphens/>
        <w:autoSpaceDE w:val="0"/>
        <w:autoSpaceDN w:val="0"/>
        <w:adjustRightInd w:val="0"/>
        <w:spacing w:line="360" w:lineRule="auto"/>
        <w:rPr>
          <w:b/>
          <w:bCs/>
          <w:lang w:val="en"/>
        </w:rPr>
      </w:pPr>
    </w:p>
    <w:p w14:paraId="57285A49" w14:textId="198A562F" w:rsidR="003218FF" w:rsidRPr="00037BE0" w:rsidRDefault="00037BE0" w:rsidP="00037BE0">
      <w:pPr>
        <w:suppressAutoHyphens/>
        <w:autoSpaceDE w:val="0"/>
        <w:autoSpaceDN w:val="0"/>
        <w:adjustRightInd w:val="0"/>
        <w:spacing w:line="360" w:lineRule="auto"/>
        <w:ind w:firstLine="720"/>
        <w:jc w:val="center"/>
        <w:rPr>
          <w:sz w:val="28"/>
          <w:szCs w:val="28"/>
          <w:lang w:val="en"/>
        </w:rPr>
      </w:pPr>
      <w:r>
        <w:rPr>
          <w:b/>
          <w:bCs/>
          <w:sz w:val="48"/>
          <w:szCs w:val="48"/>
          <w:lang w:val="en"/>
        </w:rPr>
        <w:t>Xây Dựng Hệ Thống Mạng Không Dây Cho Doanh Nghiệp</w:t>
      </w:r>
      <w:r w:rsidR="008613F2">
        <w:rPr>
          <w:b/>
          <w:bCs/>
          <w:sz w:val="48"/>
          <w:szCs w:val="48"/>
          <w:lang w:val="en"/>
        </w:rPr>
        <w:t xml:space="preserve"> THT</w:t>
      </w:r>
    </w:p>
    <w:p w14:paraId="421C7D7C" w14:textId="77777777" w:rsidR="003218FF" w:rsidRPr="00B10E7E" w:rsidRDefault="003218FF" w:rsidP="003218FF">
      <w:pPr>
        <w:suppressAutoHyphens/>
        <w:autoSpaceDE w:val="0"/>
        <w:autoSpaceDN w:val="0"/>
        <w:adjustRightInd w:val="0"/>
        <w:jc w:val="both"/>
        <w:rPr>
          <w:b/>
          <w:bCs/>
          <w:lang w:val="en"/>
        </w:rPr>
      </w:pPr>
    </w:p>
    <w:p w14:paraId="5A06C527" w14:textId="77777777" w:rsidR="003218FF" w:rsidRPr="00B10E7E" w:rsidRDefault="003218FF" w:rsidP="003218FF">
      <w:pPr>
        <w:suppressAutoHyphens/>
        <w:autoSpaceDE w:val="0"/>
        <w:autoSpaceDN w:val="0"/>
        <w:adjustRightInd w:val="0"/>
        <w:jc w:val="both"/>
        <w:rPr>
          <w:b/>
          <w:bCs/>
          <w:lang w:val="en"/>
        </w:rPr>
      </w:pPr>
    </w:p>
    <w:p w14:paraId="662CABCE" w14:textId="77777777" w:rsidR="00037BE0" w:rsidRDefault="00037BE0" w:rsidP="00037BE0">
      <w:pPr>
        <w:suppressAutoHyphens/>
        <w:autoSpaceDE w:val="0"/>
        <w:autoSpaceDN w:val="0"/>
        <w:adjustRightInd w:val="0"/>
        <w:spacing w:line="360" w:lineRule="auto"/>
        <w:jc w:val="both"/>
        <w:rPr>
          <w:b/>
          <w:bCs/>
          <w:color w:val="FF0000"/>
          <w:lang w:val="en"/>
        </w:rPr>
      </w:pPr>
    </w:p>
    <w:p w14:paraId="2A1D2F95" w14:textId="77777777" w:rsidR="00037BE0" w:rsidRPr="00924293" w:rsidRDefault="00037BE0" w:rsidP="00037BE0">
      <w:pPr>
        <w:suppressAutoHyphens/>
        <w:autoSpaceDE w:val="0"/>
        <w:autoSpaceDN w:val="0"/>
        <w:adjustRightInd w:val="0"/>
        <w:spacing w:line="360" w:lineRule="auto"/>
        <w:jc w:val="both"/>
        <w:rPr>
          <w:b/>
          <w:bCs/>
          <w:color w:val="FF0000"/>
          <w:lang w:val="en"/>
        </w:rPr>
      </w:pPr>
    </w:p>
    <w:p w14:paraId="5AC7ED2E" w14:textId="61CC617A" w:rsidR="00037BE0" w:rsidRPr="00037BE0" w:rsidRDefault="00037BE0" w:rsidP="00037BE0">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sz w:val="28"/>
          <w:szCs w:val="28"/>
        </w:rPr>
        <w:t>TS</w:t>
      </w:r>
      <w:r w:rsidR="00746657">
        <w:rPr>
          <w:sz w:val="28"/>
          <w:szCs w:val="28"/>
        </w:rPr>
        <w:t>.</w:t>
      </w:r>
      <w:r>
        <w:rPr>
          <w:sz w:val="28"/>
          <w:szCs w:val="28"/>
        </w:rPr>
        <w:t xml:space="preserve"> Bùi Quy Anh</w:t>
      </w:r>
    </w:p>
    <w:p w14:paraId="42E2D467" w14:textId="77777777" w:rsidR="00037BE0" w:rsidRPr="00924293" w:rsidRDefault="00037BE0" w:rsidP="00037BE0">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Trần Hoàng Thái</w:t>
      </w:r>
      <w:r>
        <w:rPr>
          <w:b/>
          <w:bCs/>
          <w:sz w:val="28"/>
          <w:szCs w:val="28"/>
          <w:lang w:val="vi-VN"/>
        </w:rPr>
        <w:t xml:space="preserve"> – 51800724</w:t>
      </w:r>
    </w:p>
    <w:p w14:paraId="12FB5354" w14:textId="77777777" w:rsidR="00037BE0" w:rsidRPr="00CA1C39" w:rsidRDefault="00037BE0" w:rsidP="00037BE0">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1</w:t>
      </w:r>
      <w:r>
        <w:rPr>
          <w:b/>
          <w:bCs/>
          <w:sz w:val="28"/>
          <w:szCs w:val="28"/>
          <w:lang w:val="vi-VN"/>
        </w:rPr>
        <w:t>8050401</w:t>
      </w:r>
    </w:p>
    <w:p w14:paraId="4EB8842C" w14:textId="77777777" w:rsidR="00037BE0" w:rsidRPr="00A9405D" w:rsidRDefault="00037BE0" w:rsidP="00037BE0">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22</w:t>
      </w:r>
    </w:p>
    <w:p w14:paraId="17B370D7" w14:textId="77777777" w:rsidR="00037BE0" w:rsidRDefault="00037BE0" w:rsidP="00037BE0">
      <w:pPr>
        <w:suppressAutoHyphens/>
        <w:autoSpaceDE w:val="0"/>
        <w:autoSpaceDN w:val="0"/>
        <w:adjustRightInd w:val="0"/>
        <w:jc w:val="center"/>
        <w:rPr>
          <w:b/>
          <w:bCs/>
          <w:lang w:val="vi-VN"/>
        </w:rPr>
      </w:pPr>
    </w:p>
    <w:p w14:paraId="59FCAE50" w14:textId="77777777" w:rsidR="00037BE0" w:rsidRDefault="00037BE0" w:rsidP="00037BE0">
      <w:pPr>
        <w:suppressAutoHyphens/>
        <w:autoSpaceDE w:val="0"/>
        <w:autoSpaceDN w:val="0"/>
        <w:adjustRightInd w:val="0"/>
        <w:jc w:val="center"/>
        <w:rPr>
          <w:b/>
          <w:bCs/>
          <w:lang w:val="vi-VN"/>
        </w:rPr>
      </w:pPr>
    </w:p>
    <w:p w14:paraId="4DB81478" w14:textId="77777777" w:rsidR="00037BE0" w:rsidRDefault="00037BE0" w:rsidP="00037BE0">
      <w:pPr>
        <w:suppressAutoHyphens/>
        <w:autoSpaceDE w:val="0"/>
        <w:autoSpaceDN w:val="0"/>
        <w:adjustRightInd w:val="0"/>
        <w:jc w:val="center"/>
        <w:rPr>
          <w:b/>
          <w:bCs/>
          <w:lang w:val="vi-VN"/>
        </w:rPr>
      </w:pPr>
    </w:p>
    <w:p w14:paraId="29F61E88" w14:textId="77777777" w:rsidR="00037BE0" w:rsidRDefault="00037BE0" w:rsidP="00037BE0">
      <w:pPr>
        <w:suppressAutoHyphens/>
        <w:autoSpaceDE w:val="0"/>
        <w:autoSpaceDN w:val="0"/>
        <w:adjustRightInd w:val="0"/>
        <w:jc w:val="center"/>
        <w:rPr>
          <w:b/>
          <w:bCs/>
          <w:lang w:val="vi-VN"/>
        </w:rPr>
      </w:pPr>
    </w:p>
    <w:p w14:paraId="61FE0033" w14:textId="15F2D084" w:rsidR="00037BE0" w:rsidRPr="00037BE0" w:rsidRDefault="00037BE0" w:rsidP="00037BE0">
      <w:pPr>
        <w:suppressAutoHyphens/>
        <w:autoSpaceDE w:val="0"/>
        <w:autoSpaceDN w:val="0"/>
        <w:adjustRightInd w:val="0"/>
        <w:jc w:val="center"/>
        <w:rPr>
          <w:b/>
          <w:bCs/>
          <w:iCs/>
          <w:sz w:val="28"/>
          <w:szCs w:val="28"/>
        </w:rPr>
        <w:sectPr w:rsidR="00037BE0" w:rsidRPr="00037BE0" w:rsidSect="005D5C20">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w:t>
      </w:r>
      <w:r>
        <w:rPr>
          <w:b/>
          <w:bCs/>
          <w:iCs/>
          <w:sz w:val="28"/>
          <w:szCs w:val="28"/>
        </w:rPr>
        <w:t xml:space="preserve"> </w:t>
      </w:r>
      <w:r>
        <w:rPr>
          <w:b/>
          <w:bCs/>
          <w:iCs/>
          <w:sz w:val="28"/>
          <w:szCs w:val="28"/>
          <w:lang w:val="vi-VN"/>
        </w:rPr>
        <w:t>NĂM 20</w:t>
      </w:r>
      <w:r w:rsidR="004956E5">
        <w:rPr>
          <w:b/>
          <w:bCs/>
          <w:iCs/>
          <w:sz w:val="28"/>
          <w:szCs w:val="28"/>
        </w:rPr>
        <w:t>21</w:t>
      </w:r>
    </w:p>
    <w:p w14:paraId="7475C6EA" w14:textId="77777777" w:rsidR="003218FF" w:rsidRPr="00CA1C39" w:rsidRDefault="003218FF" w:rsidP="004956E5">
      <w:pPr>
        <w:suppressAutoHyphens/>
        <w:autoSpaceDE w:val="0"/>
        <w:autoSpaceDN w:val="0"/>
        <w:adjustRightInd w:val="0"/>
        <w:rPr>
          <w:b/>
          <w:bCs/>
          <w:lang w:val="vi-VN"/>
        </w:rPr>
      </w:pPr>
    </w:p>
    <w:p w14:paraId="3A759AD9" w14:textId="0E738EE3" w:rsidR="00BB2B2A" w:rsidRDefault="00BB2B2A" w:rsidP="002D796D">
      <w:pPr>
        <w:pStyle w:val="Chng"/>
        <w:jc w:val="center"/>
        <w:rPr>
          <w:lang w:val="vi-VN"/>
        </w:rPr>
      </w:pPr>
      <w:bookmarkStart w:id="0" w:name="_Toc79583326"/>
      <w:r w:rsidRPr="00DB7595">
        <w:rPr>
          <w:lang w:val="vi-VN"/>
        </w:rPr>
        <w:t>LỜI CẢM ƠN</w:t>
      </w:r>
      <w:bookmarkEnd w:id="0"/>
    </w:p>
    <w:p w14:paraId="45FA5442" w14:textId="4D028E58" w:rsidR="004956E5" w:rsidRDefault="004956E5" w:rsidP="004956E5">
      <w:pPr>
        <w:pStyle w:val="Nidungvnbn"/>
      </w:pPr>
      <w:r>
        <w:t xml:space="preserve">Sau vài tháng học tập trên lớp vừa qua là những tháng ngày mà chúng em tiếp thu rất nhiều kiến thức của thầy dạy cho em. Việc được tiếp thu những bài giảng quý báu của thầy, được biết đến nhiều kiến thức chuyên môn. Cùng với những tháng học tập môn “An toàn bảo mật mạng không dây” tại Trường đại Tôn Đức Thắng là quảng thời gian quý báu để chúng em có thể vận dụng những kiến thức mà thầy đã dạy cho chúng em, để sau này chúng em có thể vận dụng và thực hành. Để hoàn thành bài </w:t>
      </w:r>
      <w:r w:rsidR="00AE22F3">
        <w:t>báo cáo</w:t>
      </w:r>
      <w:r>
        <w:t xml:space="preserve"> này trước tiên em xin gửi đến các quý thầy, cô giảng viên trường Đại học Tôn Đức Thắng lời cảm ơn chân thành và sâu sắc nhất. Đặc biệt, em xin gởi đến thầy Bùi Quy Anh – người đã tận tình hướng dẫn, giúp đỡ em hoàn thành tiểu luận này lời cảm ơn sâu sắc nhất. </w:t>
      </w:r>
    </w:p>
    <w:p w14:paraId="05CA08E7" w14:textId="77777777" w:rsidR="004956E5" w:rsidRDefault="004956E5" w:rsidP="004956E5">
      <w:pPr>
        <w:pStyle w:val="Nidungvnbn"/>
      </w:pPr>
      <w:r>
        <w:t xml:space="preserve">Với điều kiện thời gian cũng như kinh nghiệm còn hạn chế của một sinh viên, bài báo cáo này không thể tránh được những thiếu sót. Chúng em rất mong nhận được sự chỉ bảo, đóng góp ý kiến của các quý thầy cô để em có điều kiện bổ sung, nâng cao ý thức của mình, phục vụ tốt hơn công tác thực tế sau này. </w:t>
      </w:r>
    </w:p>
    <w:p w14:paraId="45468893" w14:textId="32C43C9E" w:rsidR="00612450" w:rsidRPr="00974870" w:rsidRDefault="004956E5" w:rsidP="004956E5">
      <w:pPr>
        <w:pStyle w:val="Nidungvnbn"/>
      </w:pPr>
      <w:r>
        <w:t>Em xin chân thành cảm ơn!</w:t>
      </w:r>
      <w:r w:rsidR="00974870">
        <w:br w:type="page"/>
      </w:r>
    </w:p>
    <w:p w14:paraId="56C5BAD6" w14:textId="77777777" w:rsidR="00BB2B2A" w:rsidRPr="00DB7595" w:rsidRDefault="00BB2B2A" w:rsidP="00B118C8">
      <w:pPr>
        <w:pStyle w:val="Chng"/>
        <w:jc w:val="center"/>
        <w:rPr>
          <w:lang w:val="vi-VN"/>
        </w:rPr>
      </w:pPr>
      <w:bookmarkStart w:id="1" w:name="_Toc79583327"/>
      <w:r w:rsidRPr="00DB7595">
        <w:rPr>
          <w:lang w:val="vi-VN"/>
        </w:rPr>
        <w:lastRenderedPageBreak/>
        <w:t>TÓM TẮT</w:t>
      </w:r>
      <w:bookmarkEnd w:id="1"/>
    </w:p>
    <w:p w14:paraId="7A9D7AA8" w14:textId="09656CEB" w:rsidR="00291721" w:rsidRPr="00D16CA5" w:rsidRDefault="00F54247" w:rsidP="00D16CA5">
      <w:pPr>
        <w:pStyle w:val="Nidungvnbn"/>
      </w:pPr>
      <w:r w:rsidRPr="00D16CA5">
        <w:t>Ngày nay mọi người đều sử dụng wifi. Đó là một thực tế của cuộc sống hiện đại, nhưng nó đi kèm với một số nguy cơ bảo mật nghiêm trọng. Mạng không dây gia đình có thể là kết nối Internet không an toàn nhất. Bạn có thể bị tấn công từ Internet và thậm chí ngay từ hàng xóm của bạn.</w:t>
      </w:r>
    </w:p>
    <w:p w14:paraId="13103217" w14:textId="69D8D3E2" w:rsidR="00F54247" w:rsidRPr="00D16CA5" w:rsidRDefault="00F54247" w:rsidP="00D16CA5">
      <w:pPr>
        <w:pStyle w:val="Nidungvnbn"/>
      </w:pPr>
      <w:r w:rsidRPr="00D16CA5">
        <w:t>Mặc dù không có biện pháp bảo mật nào là hoàn hảo, nhưng có một số bước đơn giản mà bạn có thể thực hiện để nâng cao tính bảo mật của mạng không dây gia đình và doanh nghiệp làm cho kẻ tấn công khó truy cập hơn.</w:t>
      </w:r>
    </w:p>
    <w:p w14:paraId="44037197" w14:textId="3EF4E94E" w:rsidR="000D181B" w:rsidRDefault="00F54247" w:rsidP="00D16CA5">
      <w:pPr>
        <w:pStyle w:val="Nidungvnbn"/>
      </w:pPr>
      <w:r w:rsidRPr="00D16CA5">
        <w:t>Qua đó mà em làm một tiểu luận với đề tài xây dựng mạng không dây cho doanh nghiệp v</w:t>
      </w:r>
      <w:r w:rsidR="000D181B">
        <w:t xml:space="preserve">ới </w:t>
      </w:r>
      <w:r w:rsidRPr="00D16CA5">
        <w:t xml:space="preserve">cái </w:t>
      </w:r>
      <w:r w:rsidR="00D16CA5" w:rsidRPr="00D16CA5">
        <w:t>mục nh</w:t>
      </w:r>
      <w:r w:rsidR="000D181B">
        <w:t>ư sau:</w:t>
      </w:r>
    </w:p>
    <w:p w14:paraId="14FFE8D0" w14:textId="06674C38" w:rsidR="00D16CA5" w:rsidRDefault="000D181B" w:rsidP="0002015B">
      <w:pPr>
        <w:pStyle w:val="Nidungvnbn"/>
        <w:numPr>
          <w:ilvl w:val="0"/>
          <w:numId w:val="35"/>
        </w:numPr>
      </w:pPr>
      <w:r w:rsidRPr="000D181B">
        <w:t>Chương 1</w:t>
      </w:r>
      <w:r w:rsidR="006064E5">
        <w:t xml:space="preserve"> đến chương 5</w:t>
      </w:r>
      <w:r w:rsidRPr="000D181B">
        <w:t xml:space="preserve">: </w:t>
      </w:r>
      <w:r w:rsidR="006064E5">
        <w:t>Cơ sở lý thuyết:</w:t>
      </w:r>
    </w:p>
    <w:p w14:paraId="108982B0" w14:textId="692F656A" w:rsidR="006064E5" w:rsidRPr="006064E5" w:rsidRDefault="006064E5" w:rsidP="006064E5">
      <w:pPr>
        <w:pStyle w:val="Nidungvnbn"/>
        <w:numPr>
          <w:ilvl w:val="0"/>
          <w:numId w:val="42"/>
        </w:numPr>
      </w:pPr>
      <w:r>
        <w:t>Giới thiệu về mạng di động và mạng không dây</w:t>
      </w:r>
    </w:p>
    <w:p w14:paraId="3C458B6D" w14:textId="2C5D5367" w:rsidR="006064E5" w:rsidRPr="006064E5" w:rsidRDefault="006064E5" w:rsidP="006064E5">
      <w:pPr>
        <w:pStyle w:val="Nidungvnbn"/>
        <w:numPr>
          <w:ilvl w:val="0"/>
          <w:numId w:val="42"/>
        </w:numPr>
      </w:pPr>
      <w:r>
        <w:t>Các lỗ hổng của mạng có dây và mạng không dây</w:t>
      </w:r>
    </w:p>
    <w:p w14:paraId="3F526E55" w14:textId="4C734BAB" w:rsidR="006064E5" w:rsidRPr="006064E5" w:rsidRDefault="006064E5" w:rsidP="006064E5">
      <w:pPr>
        <w:pStyle w:val="Nidungvnbn"/>
        <w:numPr>
          <w:ilvl w:val="0"/>
          <w:numId w:val="42"/>
        </w:numPr>
      </w:pPr>
      <w:r>
        <w:t>Các cơ chế bảo mật cơ bản</w:t>
      </w:r>
    </w:p>
    <w:p w14:paraId="642C2C98" w14:textId="6762C50F" w:rsidR="006064E5" w:rsidRPr="006064E5" w:rsidRDefault="006064E5" w:rsidP="006064E5">
      <w:pPr>
        <w:pStyle w:val="Nidungvnbn"/>
        <w:numPr>
          <w:ilvl w:val="0"/>
          <w:numId w:val="42"/>
        </w:numPr>
      </w:pPr>
      <w:r>
        <w:t>Kiến thức dành riêng cho bảo mật wifi</w:t>
      </w:r>
    </w:p>
    <w:p w14:paraId="4DCADE09" w14:textId="607970D5" w:rsidR="006064E5" w:rsidRPr="006064E5" w:rsidRDefault="006064E5" w:rsidP="006064E5">
      <w:pPr>
        <w:pStyle w:val="Nidungvnbn"/>
        <w:numPr>
          <w:ilvl w:val="0"/>
          <w:numId w:val="42"/>
        </w:numPr>
      </w:pPr>
      <w:r>
        <w:t>Bảo mật mạng wifi</w:t>
      </w:r>
    </w:p>
    <w:p w14:paraId="2A6E28FF" w14:textId="5F277974" w:rsidR="006064E5" w:rsidRDefault="006064E5" w:rsidP="006064E5">
      <w:pPr>
        <w:pStyle w:val="Nidungvnbn"/>
        <w:numPr>
          <w:ilvl w:val="0"/>
          <w:numId w:val="35"/>
        </w:numPr>
      </w:pPr>
      <w:r>
        <w:t>Chương 6</w:t>
      </w:r>
      <w:r w:rsidR="000D181B">
        <w:t xml:space="preserve">: </w:t>
      </w:r>
      <w:r w:rsidRPr="000D181B">
        <w:t>Mô tả đề tài bao gồm: yêu cầu khách hàng và cách giải quyết vấn đề của khách hàng</w:t>
      </w:r>
      <w:r>
        <w:t>.</w:t>
      </w:r>
      <w:r>
        <w:t xml:space="preserve"> </w:t>
      </w:r>
    </w:p>
    <w:p w14:paraId="709E373A" w14:textId="16A417EE" w:rsidR="000D181B" w:rsidRDefault="006064E5" w:rsidP="006064E5">
      <w:pPr>
        <w:pStyle w:val="Nidungvnbn"/>
        <w:numPr>
          <w:ilvl w:val="0"/>
          <w:numId w:val="35"/>
        </w:numPr>
      </w:pPr>
      <w:r>
        <w:t>Chương 7</w:t>
      </w:r>
      <w:r w:rsidR="000D181B">
        <w:t xml:space="preserve">: Làm về phần demo xây dựng và bảo mật mạng doanh nghiệp THT với các phần </w:t>
      </w:r>
    </w:p>
    <w:p w14:paraId="2C635FAE" w14:textId="7576FC2F" w:rsidR="000D181B" w:rsidRDefault="000D181B" w:rsidP="0002015B">
      <w:pPr>
        <w:pStyle w:val="Nidungvnbn"/>
        <w:numPr>
          <w:ilvl w:val="0"/>
          <w:numId w:val="37"/>
        </w:numPr>
      </w:pPr>
      <w:r>
        <w:t>Mô hình demo</w:t>
      </w:r>
    </w:p>
    <w:p w14:paraId="52CF4AD7" w14:textId="4254BC07" w:rsidR="000D181B" w:rsidRDefault="000D181B" w:rsidP="0002015B">
      <w:pPr>
        <w:pStyle w:val="Nidungvnbn"/>
        <w:numPr>
          <w:ilvl w:val="0"/>
          <w:numId w:val="37"/>
        </w:numPr>
      </w:pPr>
      <w:r>
        <w:t>Bảng địa chỉ của demo mạng doanh nghiệp</w:t>
      </w:r>
    </w:p>
    <w:p w14:paraId="62F73FBA" w14:textId="59194523" w:rsidR="000D181B" w:rsidRDefault="000D181B" w:rsidP="0002015B">
      <w:pPr>
        <w:pStyle w:val="Nidungvnbn"/>
        <w:numPr>
          <w:ilvl w:val="0"/>
          <w:numId w:val="37"/>
        </w:numPr>
      </w:pPr>
      <w:r>
        <w:t>Cấu hình thiết bị trong mạng</w:t>
      </w:r>
    </w:p>
    <w:p w14:paraId="025D8739" w14:textId="397E28BC" w:rsidR="000D181B" w:rsidRDefault="000D181B" w:rsidP="0002015B">
      <w:pPr>
        <w:pStyle w:val="Nidungvnbn"/>
        <w:numPr>
          <w:ilvl w:val="0"/>
          <w:numId w:val="37"/>
        </w:numPr>
      </w:pPr>
      <w:r>
        <w:t>Kết quả chạy được khi hoàn thành</w:t>
      </w:r>
    </w:p>
    <w:p w14:paraId="25F36468" w14:textId="1816A8C5" w:rsidR="000D181B" w:rsidRPr="000D181B" w:rsidRDefault="000D181B" w:rsidP="000D181B">
      <w:pPr>
        <w:pStyle w:val="Nidungvnbn"/>
        <w:sectPr w:rsidR="000D181B" w:rsidRPr="000D181B" w:rsidSect="00B118C8">
          <w:headerReference w:type="default" r:id="rId11"/>
          <w:pgSz w:w="12240" w:h="15840"/>
          <w:pgMar w:top="1985" w:right="1134" w:bottom="1701" w:left="1985" w:header="720" w:footer="720" w:gutter="0"/>
          <w:pgNumType w:fmt="lowerRoman" w:start="1"/>
          <w:cols w:space="720"/>
          <w:docGrid w:linePitch="360"/>
        </w:sectPr>
      </w:pPr>
      <w:r>
        <w:tab/>
      </w:r>
      <w:r>
        <w:tab/>
      </w:r>
    </w:p>
    <w:p w14:paraId="428EBF79" w14:textId="77777777" w:rsidR="007E6AB9" w:rsidRPr="007E6AB9" w:rsidRDefault="007E6AB9" w:rsidP="002D796D">
      <w:pPr>
        <w:pStyle w:val="Chng"/>
        <w:jc w:val="center"/>
      </w:pPr>
      <w:bookmarkStart w:id="2" w:name="_Toc79583328"/>
      <w:r>
        <w:lastRenderedPageBreak/>
        <w:t>MỤC LỤC</w:t>
      </w:r>
      <w:bookmarkEnd w:id="2"/>
    </w:p>
    <w:p w14:paraId="6C10BE51" w14:textId="77777777" w:rsidR="00DB6640"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79583326" w:history="1">
        <w:r w:rsidR="00DB6640" w:rsidRPr="00EA6E6D">
          <w:rPr>
            <w:rStyle w:val="Hyperlink"/>
            <w:noProof/>
            <w:lang w:val="vi-VN"/>
          </w:rPr>
          <w:t>LỜI CẢM ƠN</w:t>
        </w:r>
        <w:r w:rsidR="00DB6640">
          <w:rPr>
            <w:noProof/>
            <w:webHidden/>
          </w:rPr>
          <w:tab/>
        </w:r>
        <w:r w:rsidR="00DB6640">
          <w:rPr>
            <w:noProof/>
            <w:webHidden/>
          </w:rPr>
          <w:fldChar w:fldCharType="begin"/>
        </w:r>
        <w:r w:rsidR="00DB6640">
          <w:rPr>
            <w:noProof/>
            <w:webHidden/>
          </w:rPr>
          <w:instrText xml:space="preserve"> PAGEREF _Toc79583326 \h </w:instrText>
        </w:r>
        <w:r w:rsidR="00DB6640">
          <w:rPr>
            <w:noProof/>
            <w:webHidden/>
          </w:rPr>
        </w:r>
        <w:r w:rsidR="00DB6640">
          <w:rPr>
            <w:noProof/>
            <w:webHidden/>
          </w:rPr>
          <w:fldChar w:fldCharType="separate"/>
        </w:r>
        <w:r w:rsidR="00DB6640">
          <w:rPr>
            <w:noProof/>
            <w:webHidden/>
          </w:rPr>
          <w:t>i</w:t>
        </w:r>
        <w:r w:rsidR="00DB6640">
          <w:rPr>
            <w:noProof/>
            <w:webHidden/>
          </w:rPr>
          <w:fldChar w:fldCharType="end"/>
        </w:r>
      </w:hyperlink>
    </w:p>
    <w:p w14:paraId="596214B9"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27" w:history="1">
        <w:r w:rsidR="00DB6640" w:rsidRPr="00EA6E6D">
          <w:rPr>
            <w:rStyle w:val="Hyperlink"/>
            <w:noProof/>
            <w:lang w:val="vi-VN"/>
          </w:rPr>
          <w:t>TÓM TẮT</w:t>
        </w:r>
        <w:r w:rsidR="00DB6640">
          <w:rPr>
            <w:noProof/>
            <w:webHidden/>
          </w:rPr>
          <w:tab/>
        </w:r>
        <w:r w:rsidR="00DB6640">
          <w:rPr>
            <w:noProof/>
            <w:webHidden/>
          </w:rPr>
          <w:fldChar w:fldCharType="begin"/>
        </w:r>
        <w:r w:rsidR="00DB6640">
          <w:rPr>
            <w:noProof/>
            <w:webHidden/>
          </w:rPr>
          <w:instrText xml:space="preserve"> PAGEREF _Toc79583327 \h </w:instrText>
        </w:r>
        <w:r w:rsidR="00DB6640">
          <w:rPr>
            <w:noProof/>
            <w:webHidden/>
          </w:rPr>
        </w:r>
        <w:r w:rsidR="00DB6640">
          <w:rPr>
            <w:noProof/>
            <w:webHidden/>
          </w:rPr>
          <w:fldChar w:fldCharType="separate"/>
        </w:r>
        <w:r w:rsidR="00DB6640">
          <w:rPr>
            <w:noProof/>
            <w:webHidden/>
          </w:rPr>
          <w:t>ii</w:t>
        </w:r>
        <w:r w:rsidR="00DB6640">
          <w:rPr>
            <w:noProof/>
            <w:webHidden/>
          </w:rPr>
          <w:fldChar w:fldCharType="end"/>
        </w:r>
      </w:hyperlink>
    </w:p>
    <w:p w14:paraId="22C1DB3F"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28" w:history="1">
        <w:r w:rsidR="00DB6640" w:rsidRPr="00EA6E6D">
          <w:rPr>
            <w:rStyle w:val="Hyperlink"/>
            <w:noProof/>
          </w:rPr>
          <w:t>MỤC LỤC</w:t>
        </w:r>
        <w:r w:rsidR="00DB6640">
          <w:rPr>
            <w:noProof/>
            <w:webHidden/>
          </w:rPr>
          <w:tab/>
        </w:r>
        <w:r w:rsidR="00DB6640">
          <w:rPr>
            <w:noProof/>
            <w:webHidden/>
          </w:rPr>
          <w:fldChar w:fldCharType="begin"/>
        </w:r>
        <w:r w:rsidR="00DB6640">
          <w:rPr>
            <w:noProof/>
            <w:webHidden/>
          </w:rPr>
          <w:instrText xml:space="preserve"> PAGEREF _Toc79583328 \h </w:instrText>
        </w:r>
        <w:r w:rsidR="00DB6640">
          <w:rPr>
            <w:noProof/>
            <w:webHidden/>
          </w:rPr>
        </w:r>
        <w:r w:rsidR="00DB6640">
          <w:rPr>
            <w:noProof/>
            <w:webHidden/>
          </w:rPr>
          <w:fldChar w:fldCharType="separate"/>
        </w:r>
        <w:r w:rsidR="00DB6640">
          <w:rPr>
            <w:noProof/>
            <w:webHidden/>
          </w:rPr>
          <w:t>1</w:t>
        </w:r>
        <w:r w:rsidR="00DB6640">
          <w:rPr>
            <w:noProof/>
            <w:webHidden/>
          </w:rPr>
          <w:fldChar w:fldCharType="end"/>
        </w:r>
      </w:hyperlink>
    </w:p>
    <w:p w14:paraId="0204B1CB"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29" w:history="1">
        <w:r w:rsidR="00DB6640" w:rsidRPr="00EA6E6D">
          <w:rPr>
            <w:rStyle w:val="Hyperlink"/>
            <w:noProof/>
          </w:rPr>
          <w:t>DANH MỤC CÁC BẢNG BIỂU, HÌNH VẼ, ĐỒ THỊ</w:t>
        </w:r>
        <w:r w:rsidR="00DB6640">
          <w:rPr>
            <w:noProof/>
            <w:webHidden/>
          </w:rPr>
          <w:tab/>
        </w:r>
        <w:r w:rsidR="00DB6640">
          <w:rPr>
            <w:noProof/>
            <w:webHidden/>
          </w:rPr>
          <w:fldChar w:fldCharType="begin"/>
        </w:r>
        <w:r w:rsidR="00DB6640">
          <w:rPr>
            <w:noProof/>
            <w:webHidden/>
          </w:rPr>
          <w:instrText xml:space="preserve"> PAGEREF _Toc79583329 \h </w:instrText>
        </w:r>
        <w:r w:rsidR="00DB6640">
          <w:rPr>
            <w:noProof/>
            <w:webHidden/>
          </w:rPr>
        </w:r>
        <w:r w:rsidR="00DB6640">
          <w:rPr>
            <w:noProof/>
            <w:webHidden/>
          </w:rPr>
          <w:fldChar w:fldCharType="separate"/>
        </w:r>
        <w:r w:rsidR="00DB6640">
          <w:rPr>
            <w:noProof/>
            <w:webHidden/>
          </w:rPr>
          <w:t>3</w:t>
        </w:r>
        <w:r w:rsidR="00DB6640">
          <w:rPr>
            <w:noProof/>
            <w:webHidden/>
          </w:rPr>
          <w:fldChar w:fldCharType="end"/>
        </w:r>
      </w:hyperlink>
    </w:p>
    <w:p w14:paraId="09256B2D"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30" w:history="1">
        <w:r w:rsidR="00DB6640" w:rsidRPr="00EA6E6D">
          <w:rPr>
            <w:rStyle w:val="Hyperlink"/>
            <w:noProof/>
          </w:rPr>
          <w:t>CHƯƠNG 1 – GIỚI THIỆU VỀ MẠNG DI ĐỘNG VÀ MẠNG KHÔNG DÂY</w:t>
        </w:r>
        <w:r w:rsidR="00DB6640">
          <w:rPr>
            <w:noProof/>
            <w:webHidden/>
          </w:rPr>
          <w:tab/>
        </w:r>
        <w:r w:rsidR="00DB6640">
          <w:rPr>
            <w:noProof/>
            <w:webHidden/>
          </w:rPr>
          <w:fldChar w:fldCharType="begin"/>
        </w:r>
        <w:r w:rsidR="00DB6640">
          <w:rPr>
            <w:noProof/>
            <w:webHidden/>
          </w:rPr>
          <w:instrText xml:space="preserve"> PAGEREF _Toc79583330 \h </w:instrText>
        </w:r>
        <w:r w:rsidR="00DB6640">
          <w:rPr>
            <w:noProof/>
            <w:webHidden/>
          </w:rPr>
        </w:r>
        <w:r w:rsidR="00DB6640">
          <w:rPr>
            <w:noProof/>
            <w:webHidden/>
          </w:rPr>
          <w:fldChar w:fldCharType="separate"/>
        </w:r>
        <w:r w:rsidR="00DB6640">
          <w:rPr>
            <w:noProof/>
            <w:webHidden/>
          </w:rPr>
          <w:t>6</w:t>
        </w:r>
        <w:r w:rsidR="00DB6640">
          <w:rPr>
            <w:noProof/>
            <w:webHidden/>
          </w:rPr>
          <w:fldChar w:fldCharType="end"/>
        </w:r>
      </w:hyperlink>
    </w:p>
    <w:p w14:paraId="7B8D5A30"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31" w:history="1">
        <w:r w:rsidR="00DB6640" w:rsidRPr="00EA6E6D">
          <w:rPr>
            <w:rStyle w:val="Hyperlink"/>
            <w:noProof/>
          </w:rPr>
          <w:t>1.1 Các chuẩn IEEE 802.11</w:t>
        </w:r>
        <w:r w:rsidR="00DB6640">
          <w:rPr>
            <w:noProof/>
            <w:webHidden/>
          </w:rPr>
          <w:tab/>
        </w:r>
        <w:r w:rsidR="00DB6640">
          <w:rPr>
            <w:noProof/>
            <w:webHidden/>
          </w:rPr>
          <w:fldChar w:fldCharType="begin"/>
        </w:r>
        <w:r w:rsidR="00DB6640">
          <w:rPr>
            <w:noProof/>
            <w:webHidden/>
          </w:rPr>
          <w:instrText xml:space="preserve"> PAGEREF _Toc79583331 \h </w:instrText>
        </w:r>
        <w:r w:rsidR="00DB6640">
          <w:rPr>
            <w:noProof/>
            <w:webHidden/>
          </w:rPr>
        </w:r>
        <w:r w:rsidR="00DB6640">
          <w:rPr>
            <w:noProof/>
            <w:webHidden/>
          </w:rPr>
          <w:fldChar w:fldCharType="separate"/>
        </w:r>
        <w:r w:rsidR="00DB6640">
          <w:rPr>
            <w:noProof/>
            <w:webHidden/>
          </w:rPr>
          <w:t>6</w:t>
        </w:r>
        <w:r w:rsidR="00DB6640">
          <w:rPr>
            <w:noProof/>
            <w:webHidden/>
          </w:rPr>
          <w:fldChar w:fldCharType="end"/>
        </w:r>
      </w:hyperlink>
    </w:p>
    <w:p w14:paraId="78C9E726" w14:textId="77777777" w:rsidR="00DB6640" w:rsidRDefault="00AC4A99">
      <w:pPr>
        <w:pStyle w:val="TOC3"/>
        <w:tabs>
          <w:tab w:val="left" w:pos="2180"/>
          <w:tab w:val="right" w:leader="dot" w:pos="9111"/>
        </w:tabs>
        <w:rPr>
          <w:rFonts w:asciiTheme="minorHAnsi" w:eastAsiaTheme="minorEastAsia" w:hAnsiTheme="minorHAnsi" w:cstheme="minorBidi"/>
          <w:noProof/>
          <w:sz w:val="22"/>
          <w:szCs w:val="22"/>
        </w:rPr>
      </w:pPr>
      <w:hyperlink w:anchor="_Toc79583332" w:history="1">
        <w:r w:rsidR="00DB6640" w:rsidRPr="00EA6E6D">
          <w:rPr>
            <w:rStyle w:val="Hyperlink"/>
            <w:noProof/>
          </w:rPr>
          <w:t>1.1.1</w:t>
        </w:r>
        <w:r w:rsidR="00DB6640">
          <w:rPr>
            <w:rFonts w:asciiTheme="minorHAnsi" w:eastAsiaTheme="minorEastAsia" w:hAnsiTheme="minorHAnsi" w:cstheme="minorBidi"/>
            <w:noProof/>
            <w:sz w:val="22"/>
            <w:szCs w:val="22"/>
          </w:rPr>
          <w:tab/>
        </w:r>
        <w:r w:rsidR="00DB6640" w:rsidRPr="00EA6E6D">
          <w:rPr>
            <w:rStyle w:val="Hyperlink"/>
            <w:noProof/>
          </w:rPr>
          <w:t>Chuẩn IEEE 802.11a</w:t>
        </w:r>
        <w:r w:rsidR="00DB6640">
          <w:rPr>
            <w:noProof/>
            <w:webHidden/>
          </w:rPr>
          <w:tab/>
        </w:r>
        <w:r w:rsidR="00DB6640">
          <w:rPr>
            <w:noProof/>
            <w:webHidden/>
          </w:rPr>
          <w:fldChar w:fldCharType="begin"/>
        </w:r>
        <w:r w:rsidR="00DB6640">
          <w:rPr>
            <w:noProof/>
            <w:webHidden/>
          </w:rPr>
          <w:instrText xml:space="preserve"> PAGEREF _Toc79583332 \h </w:instrText>
        </w:r>
        <w:r w:rsidR="00DB6640">
          <w:rPr>
            <w:noProof/>
            <w:webHidden/>
          </w:rPr>
        </w:r>
        <w:r w:rsidR="00DB6640">
          <w:rPr>
            <w:noProof/>
            <w:webHidden/>
          </w:rPr>
          <w:fldChar w:fldCharType="separate"/>
        </w:r>
        <w:r w:rsidR="00DB6640">
          <w:rPr>
            <w:noProof/>
            <w:webHidden/>
          </w:rPr>
          <w:t>6</w:t>
        </w:r>
        <w:r w:rsidR="00DB6640">
          <w:rPr>
            <w:noProof/>
            <w:webHidden/>
          </w:rPr>
          <w:fldChar w:fldCharType="end"/>
        </w:r>
      </w:hyperlink>
    </w:p>
    <w:p w14:paraId="74B59A4F" w14:textId="77777777" w:rsidR="00DB6640" w:rsidRDefault="00AC4A99">
      <w:pPr>
        <w:pStyle w:val="TOC3"/>
        <w:tabs>
          <w:tab w:val="left" w:pos="2180"/>
          <w:tab w:val="right" w:leader="dot" w:pos="9111"/>
        </w:tabs>
        <w:rPr>
          <w:rFonts w:asciiTheme="minorHAnsi" w:eastAsiaTheme="minorEastAsia" w:hAnsiTheme="minorHAnsi" w:cstheme="minorBidi"/>
          <w:noProof/>
          <w:sz w:val="22"/>
          <w:szCs w:val="22"/>
        </w:rPr>
      </w:pPr>
      <w:hyperlink w:anchor="_Toc79583333" w:history="1">
        <w:r w:rsidR="00DB6640" w:rsidRPr="00EA6E6D">
          <w:rPr>
            <w:rStyle w:val="Hyperlink"/>
            <w:noProof/>
          </w:rPr>
          <w:t>1.1.2</w:t>
        </w:r>
        <w:r w:rsidR="00DB6640">
          <w:rPr>
            <w:rFonts w:asciiTheme="minorHAnsi" w:eastAsiaTheme="minorEastAsia" w:hAnsiTheme="minorHAnsi" w:cstheme="minorBidi"/>
            <w:noProof/>
            <w:sz w:val="22"/>
            <w:szCs w:val="22"/>
          </w:rPr>
          <w:tab/>
        </w:r>
        <w:r w:rsidR="00DB6640" w:rsidRPr="00EA6E6D">
          <w:rPr>
            <w:rStyle w:val="Hyperlink"/>
            <w:noProof/>
          </w:rPr>
          <w:t>Chuẩn IEEE 802.11b</w:t>
        </w:r>
        <w:r w:rsidR="00DB6640">
          <w:rPr>
            <w:noProof/>
            <w:webHidden/>
          </w:rPr>
          <w:tab/>
        </w:r>
        <w:r w:rsidR="00DB6640">
          <w:rPr>
            <w:noProof/>
            <w:webHidden/>
          </w:rPr>
          <w:fldChar w:fldCharType="begin"/>
        </w:r>
        <w:r w:rsidR="00DB6640">
          <w:rPr>
            <w:noProof/>
            <w:webHidden/>
          </w:rPr>
          <w:instrText xml:space="preserve"> PAGEREF _Toc79583333 \h </w:instrText>
        </w:r>
        <w:r w:rsidR="00DB6640">
          <w:rPr>
            <w:noProof/>
            <w:webHidden/>
          </w:rPr>
        </w:r>
        <w:r w:rsidR="00DB6640">
          <w:rPr>
            <w:noProof/>
            <w:webHidden/>
          </w:rPr>
          <w:fldChar w:fldCharType="separate"/>
        </w:r>
        <w:r w:rsidR="00DB6640">
          <w:rPr>
            <w:noProof/>
            <w:webHidden/>
          </w:rPr>
          <w:t>6</w:t>
        </w:r>
        <w:r w:rsidR="00DB6640">
          <w:rPr>
            <w:noProof/>
            <w:webHidden/>
          </w:rPr>
          <w:fldChar w:fldCharType="end"/>
        </w:r>
      </w:hyperlink>
    </w:p>
    <w:p w14:paraId="75EDAC20" w14:textId="77777777" w:rsidR="00DB6640" w:rsidRDefault="00AC4A99">
      <w:pPr>
        <w:pStyle w:val="TOC3"/>
        <w:tabs>
          <w:tab w:val="left" w:pos="2180"/>
          <w:tab w:val="right" w:leader="dot" w:pos="9111"/>
        </w:tabs>
        <w:rPr>
          <w:rFonts w:asciiTheme="minorHAnsi" w:eastAsiaTheme="minorEastAsia" w:hAnsiTheme="minorHAnsi" w:cstheme="minorBidi"/>
          <w:noProof/>
          <w:sz w:val="22"/>
          <w:szCs w:val="22"/>
        </w:rPr>
      </w:pPr>
      <w:hyperlink w:anchor="_Toc79583334" w:history="1">
        <w:r w:rsidR="00DB6640" w:rsidRPr="00EA6E6D">
          <w:rPr>
            <w:rStyle w:val="Hyperlink"/>
            <w:noProof/>
          </w:rPr>
          <w:t>1.1.3</w:t>
        </w:r>
        <w:r w:rsidR="00DB6640">
          <w:rPr>
            <w:rFonts w:asciiTheme="minorHAnsi" w:eastAsiaTheme="minorEastAsia" w:hAnsiTheme="minorHAnsi" w:cstheme="minorBidi"/>
            <w:noProof/>
            <w:sz w:val="22"/>
            <w:szCs w:val="22"/>
          </w:rPr>
          <w:tab/>
        </w:r>
        <w:r w:rsidR="00DB6640" w:rsidRPr="00EA6E6D">
          <w:rPr>
            <w:rStyle w:val="Hyperlink"/>
            <w:noProof/>
          </w:rPr>
          <w:t>Chuẩn IEEE 802.11e</w:t>
        </w:r>
        <w:r w:rsidR="00DB6640">
          <w:rPr>
            <w:noProof/>
            <w:webHidden/>
          </w:rPr>
          <w:tab/>
        </w:r>
        <w:r w:rsidR="00DB6640">
          <w:rPr>
            <w:noProof/>
            <w:webHidden/>
          </w:rPr>
          <w:fldChar w:fldCharType="begin"/>
        </w:r>
        <w:r w:rsidR="00DB6640">
          <w:rPr>
            <w:noProof/>
            <w:webHidden/>
          </w:rPr>
          <w:instrText xml:space="preserve"> PAGEREF _Toc79583334 \h </w:instrText>
        </w:r>
        <w:r w:rsidR="00DB6640">
          <w:rPr>
            <w:noProof/>
            <w:webHidden/>
          </w:rPr>
        </w:r>
        <w:r w:rsidR="00DB6640">
          <w:rPr>
            <w:noProof/>
            <w:webHidden/>
          </w:rPr>
          <w:fldChar w:fldCharType="separate"/>
        </w:r>
        <w:r w:rsidR="00DB6640">
          <w:rPr>
            <w:noProof/>
            <w:webHidden/>
          </w:rPr>
          <w:t>7</w:t>
        </w:r>
        <w:r w:rsidR="00DB6640">
          <w:rPr>
            <w:noProof/>
            <w:webHidden/>
          </w:rPr>
          <w:fldChar w:fldCharType="end"/>
        </w:r>
      </w:hyperlink>
    </w:p>
    <w:p w14:paraId="39F14954" w14:textId="77777777" w:rsidR="00DB6640" w:rsidRDefault="00AC4A99">
      <w:pPr>
        <w:pStyle w:val="TOC3"/>
        <w:tabs>
          <w:tab w:val="left" w:pos="2180"/>
          <w:tab w:val="right" w:leader="dot" w:pos="9111"/>
        </w:tabs>
        <w:rPr>
          <w:rFonts w:asciiTheme="minorHAnsi" w:eastAsiaTheme="minorEastAsia" w:hAnsiTheme="minorHAnsi" w:cstheme="minorBidi"/>
          <w:noProof/>
          <w:sz w:val="22"/>
          <w:szCs w:val="22"/>
        </w:rPr>
      </w:pPr>
      <w:hyperlink w:anchor="_Toc79583335" w:history="1">
        <w:r w:rsidR="00DB6640" w:rsidRPr="00EA6E6D">
          <w:rPr>
            <w:rStyle w:val="Hyperlink"/>
            <w:noProof/>
          </w:rPr>
          <w:t>1.1.4</w:t>
        </w:r>
        <w:r w:rsidR="00DB6640">
          <w:rPr>
            <w:rFonts w:asciiTheme="minorHAnsi" w:eastAsiaTheme="minorEastAsia" w:hAnsiTheme="minorHAnsi" w:cstheme="minorBidi"/>
            <w:noProof/>
            <w:sz w:val="22"/>
            <w:szCs w:val="22"/>
          </w:rPr>
          <w:tab/>
        </w:r>
        <w:r w:rsidR="00DB6640" w:rsidRPr="00EA6E6D">
          <w:rPr>
            <w:rStyle w:val="Hyperlink"/>
            <w:noProof/>
          </w:rPr>
          <w:t>Chuẩn IEEE 802.11f</w:t>
        </w:r>
        <w:r w:rsidR="00DB6640">
          <w:rPr>
            <w:noProof/>
            <w:webHidden/>
          </w:rPr>
          <w:tab/>
        </w:r>
        <w:r w:rsidR="00DB6640">
          <w:rPr>
            <w:noProof/>
            <w:webHidden/>
          </w:rPr>
          <w:fldChar w:fldCharType="begin"/>
        </w:r>
        <w:r w:rsidR="00DB6640">
          <w:rPr>
            <w:noProof/>
            <w:webHidden/>
          </w:rPr>
          <w:instrText xml:space="preserve"> PAGEREF _Toc79583335 \h </w:instrText>
        </w:r>
        <w:r w:rsidR="00DB6640">
          <w:rPr>
            <w:noProof/>
            <w:webHidden/>
          </w:rPr>
        </w:r>
        <w:r w:rsidR="00DB6640">
          <w:rPr>
            <w:noProof/>
            <w:webHidden/>
          </w:rPr>
          <w:fldChar w:fldCharType="separate"/>
        </w:r>
        <w:r w:rsidR="00DB6640">
          <w:rPr>
            <w:noProof/>
            <w:webHidden/>
          </w:rPr>
          <w:t>7</w:t>
        </w:r>
        <w:r w:rsidR="00DB6640">
          <w:rPr>
            <w:noProof/>
            <w:webHidden/>
          </w:rPr>
          <w:fldChar w:fldCharType="end"/>
        </w:r>
      </w:hyperlink>
    </w:p>
    <w:p w14:paraId="7896DF2C" w14:textId="77777777" w:rsidR="00DB6640" w:rsidRDefault="00AC4A99">
      <w:pPr>
        <w:pStyle w:val="TOC3"/>
        <w:tabs>
          <w:tab w:val="left" w:pos="2180"/>
          <w:tab w:val="right" w:leader="dot" w:pos="9111"/>
        </w:tabs>
        <w:rPr>
          <w:rFonts w:asciiTheme="minorHAnsi" w:eastAsiaTheme="minorEastAsia" w:hAnsiTheme="minorHAnsi" w:cstheme="minorBidi"/>
          <w:noProof/>
          <w:sz w:val="22"/>
          <w:szCs w:val="22"/>
        </w:rPr>
      </w:pPr>
      <w:hyperlink w:anchor="_Toc79583336" w:history="1">
        <w:r w:rsidR="00DB6640" w:rsidRPr="00EA6E6D">
          <w:rPr>
            <w:rStyle w:val="Hyperlink"/>
            <w:noProof/>
          </w:rPr>
          <w:t>1.1.5</w:t>
        </w:r>
        <w:r w:rsidR="00DB6640">
          <w:rPr>
            <w:rFonts w:asciiTheme="minorHAnsi" w:eastAsiaTheme="minorEastAsia" w:hAnsiTheme="minorHAnsi" w:cstheme="minorBidi"/>
            <w:noProof/>
            <w:sz w:val="22"/>
            <w:szCs w:val="22"/>
          </w:rPr>
          <w:tab/>
        </w:r>
        <w:r w:rsidR="00DB6640" w:rsidRPr="00EA6E6D">
          <w:rPr>
            <w:rStyle w:val="Hyperlink"/>
            <w:noProof/>
          </w:rPr>
          <w:t>Chuẩn IEEE 802.11g</w:t>
        </w:r>
        <w:r w:rsidR="00DB6640">
          <w:rPr>
            <w:noProof/>
            <w:webHidden/>
          </w:rPr>
          <w:tab/>
        </w:r>
        <w:r w:rsidR="00DB6640">
          <w:rPr>
            <w:noProof/>
            <w:webHidden/>
          </w:rPr>
          <w:fldChar w:fldCharType="begin"/>
        </w:r>
        <w:r w:rsidR="00DB6640">
          <w:rPr>
            <w:noProof/>
            <w:webHidden/>
          </w:rPr>
          <w:instrText xml:space="preserve"> PAGEREF _Toc79583336 \h </w:instrText>
        </w:r>
        <w:r w:rsidR="00DB6640">
          <w:rPr>
            <w:noProof/>
            <w:webHidden/>
          </w:rPr>
        </w:r>
        <w:r w:rsidR="00DB6640">
          <w:rPr>
            <w:noProof/>
            <w:webHidden/>
          </w:rPr>
          <w:fldChar w:fldCharType="separate"/>
        </w:r>
        <w:r w:rsidR="00DB6640">
          <w:rPr>
            <w:noProof/>
            <w:webHidden/>
          </w:rPr>
          <w:t>8</w:t>
        </w:r>
        <w:r w:rsidR="00DB6640">
          <w:rPr>
            <w:noProof/>
            <w:webHidden/>
          </w:rPr>
          <w:fldChar w:fldCharType="end"/>
        </w:r>
      </w:hyperlink>
    </w:p>
    <w:p w14:paraId="4EFC9C03" w14:textId="77777777" w:rsidR="00DB6640" w:rsidRDefault="00AC4A99">
      <w:pPr>
        <w:pStyle w:val="TOC3"/>
        <w:tabs>
          <w:tab w:val="left" w:pos="2180"/>
          <w:tab w:val="right" w:leader="dot" w:pos="9111"/>
        </w:tabs>
        <w:rPr>
          <w:rFonts w:asciiTheme="minorHAnsi" w:eastAsiaTheme="minorEastAsia" w:hAnsiTheme="minorHAnsi" w:cstheme="minorBidi"/>
          <w:noProof/>
          <w:sz w:val="22"/>
          <w:szCs w:val="22"/>
        </w:rPr>
      </w:pPr>
      <w:hyperlink w:anchor="_Toc79583337" w:history="1">
        <w:r w:rsidR="00DB6640" w:rsidRPr="00EA6E6D">
          <w:rPr>
            <w:rStyle w:val="Hyperlink"/>
            <w:noProof/>
          </w:rPr>
          <w:t>1.1.6</w:t>
        </w:r>
        <w:r w:rsidR="00DB6640">
          <w:rPr>
            <w:rFonts w:asciiTheme="minorHAnsi" w:eastAsiaTheme="minorEastAsia" w:hAnsiTheme="minorHAnsi" w:cstheme="minorBidi"/>
            <w:noProof/>
            <w:sz w:val="22"/>
            <w:szCs w:val="22"/>
          </w:rPr>
          <w:tab/>
        </w:r>
        <w:r w:rsidR="00DB6640" w:rsidRPr="00EA6E6D">
          <w:rPr>
            <w:rStyle w:val="Hyperlink"/>
            <w:noProof/>
          </w:rPr>
          <w:t>Chuẩn IEEE 802.11i</w:t>
        </w:r>
        <w:r w:rsidR="00DB6640">
          <w:rPr>
            <w:noProof/>
            <w:webHidden/>
          </w:rPr>
          <w:tab/>
        </w:r>
        <w:r w:rsidR="00DB6640">
          <w:rPr>
            <w:noProof/>
            <w:webHidden/>
          </w:rPr>
          <w:fldChar w:fldCharType="begin"/>
        </w:r>
        <w:r w:rsidR="00DB6640">
          <w:rPr>
            <w:noProof/>
            <w:webHidden/>
          </w:rPr>
          <w:instrText xml:space="preserve"> PAGEREF _Toc79583337 \h </w:instrText>
        </w:r>
        <w:r w:rsidR="00DB6640">
          <w:rPr>
            <w:noProof/>
            <w:webHidden/>
          </w:rPr>
        </w:r>
        <w:r w:rsidR="00DB6640">
          <w:rPr>
            <w:noProof/>
            <w:webHidden/>
          </w:rPr>
          <w:fldChar w:fldCharType="separate"/>
        </w:r>
        <w:r w:rsidR="00DB6640">
          <w:rPr>
            <w:noProof/>
            <w:webHidden/>
          </w:rPr>
          <w:t>8</w:t>
        </w:r>
        <w:r w:rsidR="00DB6640">
          <w:rPr>
            <w:noProof/>
            <w:webHidden/>
          </w:rPr>
          <w:fldChar w:fldCharType="end"/>
        </w:r>
      </w:hyperlink>
    </w:p>
    <w:p w14:paraId="4BF9F0D6" w14:textId="77777777" w:rsidR="00DB6640" w:rsidRDefault="00AC4A99">
      <w:pPr>
        <w:pStyle w:val="TOC3"/>
        <w:tabs>
          <w:tab w:val="left" w:pos="2180"/>
          <w:tab w:val="right" w:leader="dot" w:pos="9111"/>
        </w:tabs>
        <w:rPr>
          <w:rFonts w:asciiTheme="minorHAnsi" w:eastAsiaTheme="minorEastAsia" w:hAnsiTheme="minorHAnsi" w:cstheme="minorBidi"/>
          <w:noProof/>
          <w:sz w:val="22"/>
          <w:szCs w:val="22"/>
        </w:rPr>
      </w:pPr>
      <w:hyperlink w:anchor="_Toc79583338" w:history="1">
        <w:r w:rsidR="00DB6640" w:rsidRPr="00EA6E6D">
          <w:rPr>
            <w:rStyle w:val="Hyperlink"/>
            <w:noProof/>
          </w:rPr>
          <w:t>1.1.7</w:t>
        </w:r>
        <w:r w:rsidR="00DB6640">
          <w:rPr>
            <w:rFonts w:asciiTheme="minorHAnsi" w:eastAsiaTheme="minorEastAsia" w:hAnsiTheme="minorHAnsi" w:cstheme="minorBidi"/>
            <w:noProof/>
            <w:sz w:val="22"/>
            <w:szCs w:val="22"/>
          </w:rPr>
          <w:tab/>
        </w:r>
        <w:r w:rsidR="00DB6640" w:rsidRPr="00EA6E6D">
          <w:rPr>
            <w:rStyle w:val="Hyperlink"/>
            <w:noProof/>
          </w:rPr>
          <w:t>Chuẩn IEEE 802.11k</w:t>
        </w:r>
        <w:r w:rsidR="00DB6640">
          <w:rPr>
            <w:noProof/>
            <w:webHidden/>
          </w:rPr>
          <w:tab/>
        </w:r>
        <w:r w:rsidR="00DB6640">
          <w:rPr>
            <w:noProof/>
            <w:webHidden/>
          </w:rPr>
          <w:fldChar w:fldCharType="begin"/>
        </w:r>
        <w:r w:rsidR="00DB6640">
          <w:rPr>
            <w:noProof/>
            <w:webHidden/>
          </w:rPr>
          <w:instrText xml:space="preserve"> PAGEREF _Toc79583338 \h </w:instrText>
        </w:r>
        <w:r w:rsidR="00DB6640">
          <w:rPr>
            <w:noProof/>
            <w:webHidden/>
          </w:rPr>
        </w:r>
        <w:r w:rsidR="00DB6640">
          <w:rPr>
            <w:noProof/>
            <w:webHidden/>
          </w:rPr>
          <w:fldChar w:fldCharType="separate"/>
        </w:r>
        <w:r w:rsidR="00DB6640">
          <w:rPr>
            <w:noProof/>
            <w:webHidden/>
          </w:rPr>
          <w:t>8</w:t>
        </w:r>
        <w:r w:rsidR="00DB6640">
          <w:rPr>
            <w:noProof/>
            <w:webHidden/>
          </w:rPr>
          <w:fldChar w:fldCharType="end"/>
        </w:r>
      </w:hyperlink>
    </w:p>
    <w:p w14:paraId="4E992219" w14:textId="77777777" w:rsidR="00DB6640" w:rsidRDefault="00AC4A99">
      <w:pPr>
        <w:pStyle w:val="TOC3"/>
        <w:tabs>
          <w:tab w:val="left" w:pos="2180"/>
          <w:tab w:val="right" w:leader="dot" w:pos="9111"/>
        </w:tabs>
        <w:rPr>
          <w:rFonts w:asciiTheme="minorHAnsi" w:eastAsiaTheme="minorEastAsia" w:hAnsiTheme="minorHAnsi" w:cstheme="minorBidi"/>
          <w:noProof/>
          <w:sz w:val="22"/>
          <w:szCs w:val="22"/>
        </w:rPr>
      </w:pPr>
      <w:hyperlink w:anchor="_Toc79583339" w:history="1">
        <w:r w:rsidR="00DB6640" w:rsidRPr="00EA6E6D">
          <w:rPr>
            <w:rStyle w:val="Hyperlink"/>
            <w:noProof/>
          </w:rPr>
          <w:t>1.1.8</w:t>
        </w:r>
        <w:r w:rsidR="00DB6640">
          <w:rPr>
            <w:rFonts w:asciiTheme="minorHAnsi" w:eastAsiaTheme="minorEastAsia" w:hAnsiTheme="minorHAnsi" w:cstheme="minorBidi"/>
            <w:noProof/>
            <w:sz w:val="22"/>
            <w:szCs w:val="22"/>
          </w:rPr>
          <w:tab/>
        </w:r>
        <w:r w:rsidR="00DB6640" w:rsidRPr="00EA6E6D">
          <w:rPr>
            <w:rStyle w:val="Hyperlink"/>
            <w:noProof/>
          </w:rPr>
          <w:t>Chuẩn IEEE 802.11n</w:t>
        </w:r>
        <w:r w:rsidR="00DB6640">
          <w:rPr>
            <w:noProof/>
            <w:webHidden/>
          </w:rPr>
          <w:tab/>
        </w:r>
        <w:r w:rsidR="00DB6640">
          <w:rPr>
            <w:noProof/>
            <w:webHidden/>
          </w:rPr>
          <w:fldChar w:fldCharType="begin"/>
        </w:r>
        <w:r w:rsidR="00DB6640">
          <w:rPr>
            <w:noProof/>
            <w:webHidden/>
          </w:rPr>
          <w:instrText xml:space="preserve"> PAGEREF _Toc79583339 \h </w:instrText>
        </w:r>
        <w:r w:rsidR="00DB6640">
          <w:rPr>
            <w:noProof/>
            <w:webHidden/>
          </w:rPr>
        </w:r>
        <w:r w:rsidR="00DB6640">
          <w:rPr>
            <w:noProof/>
            <w:webHidden/>
          </w:rPr>
          <w:fldChar w:fldCharType="separate"/>
        </w:r>
        <w:r w:rsidR="00DB6640">
          <w:rPr>
            <w:noProof/>
            <w:webHidden/>
          </w:rPr>
          <w:t>9</w:t>
        </w:r>
        <w:r w:rsidR="00DB6640">
          <w:rPr>
            <w:noProof/>
            <w:webHidden/>
          </w:rPr>
          <w:fldChar w:fldCharType="end"/>
        </w:r>
      </w:hyperlink>
    </w:p>
    <w:p w14:paraId="63BE098C" w14:textId="77777777" w:rsidR="00DB6640" w:rsidRDefault="00AC4A99">
      <w:pPr>
        <w:pStyle w:val="TOC3"/>
        <w:tabs>
          <w:tab w:val="left" w:pos="2180"/>
          <w:tab w:val="right" w:leader="dot" w:pos="9111"/>
        </w:tabs>
        <w:rPr>
          <w:rFonts w:asciiTheme="minorHAnsi" w:eastAsiaTheme="minorEastAsia" w:hAnsiTheme="minorHAnsi" w:cstheme="minorBidi"/>
          <w:noProof/>
          <w:sz w:val="22"/>
          <w:szCs w:val="22"/>
        </w:rPr>
      </w:pPr>
      <w:hyperlink w:anchor="_Toc79583340" w:history="1">
        <w:r w:rsidR="00DB6640" w:rsidRPr="00EA6E6D">
          <w:rPr>
            <w:rStyle w:val="Hyperlink"/>
            <w:noProof/>
          </w:rPr>
          <w:t>1.1.9</w:t>
        </w:r>
        <w:r w:rsidR="00DB6640">
          <w:rPr>
            <w:rFonts w:asciiTheme="minorHAnsi" w:eastAsiaTheme="minorEastAsia" w:hAnsiTheme="minorHAnsi" w:cstheme="minorBidi"/>
            <w:noProof/>
            <w:sz w:val="22"/>
            <w:szCs w:val="22"/>
          </w:rPr>
          <w:tab/>
        </w:r>
        <w:r w:rsidR="00DB6640" w:rsidRPr="00EA6E6D">
          <w:rPr>
            <w:rStyle w:val="Hyperlink"/>
            <w:noProof/>
          </w:rPr>
          <w:t>Chuẩn IEEE 802.11ac</w:t>
        </w:r>
        <w:r w:rsidR="00DB6640">
          <w:rPr>
            <w:noProof/>
            <w:webHidden/>
          </w:rPr>
          <w:tab/>
        </w:r>
        <w:r w:rsidR="00DB6640">
          <w:rPr>
            <w:noProof/>
            <w:webHidden/>
          </w:rPr>
          <w:fldChar w:fldCharType="begin"/>
        </w:r>
        <w:r w:rsidR="00DB6640">
          <w:rPr>
            <w:noProof/>
            <w:webHidden/>
          </w:rPr>
          <w:instrText xml:space="preserve"> PAGEREF _Toc79583340 \h </w:instrText>
        </w:r>
        <w:r w:rsidR="00DB6640">
          <w:rPr>
            <w:noProof/>
            <w:webHidden/>
          </w:rPr>
        </w:r>
        <w:r w:rsidR="00DB6640">
          <w:rPr>
            <w:noProof/>
            <w:webHidden/>
          </w:rPr>
          <w:fldChar w:fldCharType="separate"/>
        </w:r>
        <w:r w:rsidR="00DB6640">
          <w:rPr>
            <w:noProof/>
            <w:webHidden/>
          </w:rPr>
          <w:t>9</w:t>
        </w:r>
        <w:r w:rsidR="00DB6640">
          <w:rPr>
            <w:noProof/>
            <w:webHidden/>
          </w:rPr>
          <w:fldChar w:fldCharType="end"/>
        </w:r>
      </w:hyperlink>
    </w:p>
    <w:p w14:paraId="0C81325A"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41" w:history="1">
        <w:r w:rsidR="00DB6640" w:rsidRPr="00EA6E6D">
          <w:rPr>
            <w:rStyle w:val="Hyperlink"/>
            <w:noProof/>
          </w:rPr>
          <w:t>1.2 Kết luận</w:t>
        </w:r>
        <w:r w:rsidR="00DB6640">
          <w:rPr>
            <w:noProof/>
            <w:webHidden/>
          </w:rPr>
          <w:tab/>
        </w:r>
        <w:r w:rsidR="00DB6640">
          <w:rPr>
            <w:noProof/>
            <w:webHidden/>
          </w:rPr>
          <w:fldChar w:fldCharType="begin"/>
        </w:r>
        <w:r w:rsidR="00DB6640">
          <w:rPr>
            <w:noProof/>
            <w:webHidden/>
          </w:rPr>
          <w:instrText xml:space="preserve"> PAGEREF _Toc79583341 \h </w:instrText>
        </w:r>
        <w:r w:rsidR="00DB6640">
          <w:rPr>
            <w:noProof/>
            <w:webHidden/>
          </w:rPr>
        </w:r>
        <w:r w:rsidR="00DB6640">
          <w:rPr>
            <w:noProof/>
            <w:webHidden/>
          </w:rPr>
          <w:fldChar w:fldCharType="separate"/>
        </w:r>
        <w:r w:rsidR="00DB6640">
          <w:rPr>
            <w:noProof/>
            <w:webHidden/>
          </w:rPr>
          <w:t>9</w:t>
        </w:r>
        <w:r w:rsidR="00DB6640">
          <w:rPr>
            <w:noProof/>
            <w:webHidden/>
          </w:rPr>
          <w:fldChar w:fldCharType="end"/>
        </w:r>
      </w:hyperlink>
    </w:p>
    <w:p w14:paraId="53756F26"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42" w:history="1">
        <w:r w:rsidR="00DB6640" w:rsidRPr="00EA6E6D">
          <w:rPr>
            <w:rStyle w:val="Hyperlink"/>
            <w:noProof/>
          </w:rPr>
          <w:t>CHƯƠNG 2 – CÁC LỖ HỔNG CỦA MẠNG CÓ DÂY VÀ KHÔNG DÂY</w:t>
        </w:r>
        <w:r w:rsidR="00DB6640">
          <w:rPr>
            <w:noProof/>
            <w:webHidden/>
          </w:rPr>
          <w:tab/>
        </w:r>
        <w:r w:rsidR="00DB6640">
          <w:rPr>
            <w:noProof/>
            <w:webHidden/>
          </w:rPr>
          <w:fldChar w:fldCharType="begin"/>
        </w:r>
        <w:r w:rsidR="00DB6640">
          <w:rPr>
            <w:noProof/>
            <w:webHidden/>
          </w:rPr>
          <w:instrText xml:space="preserve"> PAGEREF _Toc79583342 \h </w:instrText>
        </w:r>
        <w:r w:rsidR="00DB6640">
          <w:rPr>
            <w:noProof/>
            <w:webHidden/>
          </w:rPr>
        </w:r>
        <w:r w:rsidR="00DB6640">
          <w:rPr>
            <w:noProof/>
            <w:webHidden/>
          </w:rPr>
          <w:fldChar w:fldCharType="separate"/>
        </w:r>
        <w:r w:rsidR="00DB6640">
          <w:rPr>
            <w:noProof/>
            <w:webHidden/>
          </w:rPr>
          <w:t>12</w:t>
        </w:r>
        <w:r w:rsidR="00DB6640">
          <w:rPr>
            <w:noProof/>
            <w:webHidden/>
          </w:rPr>
          <w:fldChar w:fldCharType="end"/>
        </w:r>
      </w:hyperlink>
    </w:p>
    <w:p w14:paraId="5B35F772"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43" w:history="1">
        <w:r w:rsidR="00DB6640" w:rsidRPr="00EA6E6D">
          <w:rPr>
            <w:rStyle w:val="Hyperlink"/>
            <w:noProof/>
          </w:rPr>
          <w:t>2.1 Các mô hình mối đe dọa trong hệ thống viên thông</w:t>
        </w:r>
        <w:r w:rsidR="00DB6640">
          <w:rPr>
            <w:noProof/>
            <w:webHidden/>
          </w:rPr>
          <w:tab/>
        </w:r>
        <w:r w:rsidR="00DB6640">
          <w:rPr>
            <w:noProof/>
            <w:webHidden/>
          </w:rPr>
          <w:fldChar w:fldCharType="begin"/>
        </w:r>
        <w:r w:rsidR="00DB6640">
          <w:rPr>
            <w:noProof/>
            <w:webHidden/>
          </w:rPr>
          <w:instrText xml:space="preserve"> PAGEREF _Toc79583343 \h </w:instrText>
        </w:r>
        <w:r w:rsidR="00DB6640">
          <w:rPr>
            <w:noProof/>
            <w:webHidden/>
          </w:rPr>
        </w:r>
        <w:r w:rsidR="00DB6640">
          <w:rPr>
            <w:noProof/>
            <w:webHidden/>
          </w:rPr>
          <w:fldChar w:fldCharType="separate"/>
        </w:r>
        <w:r w:rsidR="00DB6640">
          <w:rPr>
            <w:noProof/>
            <w:webHidden/>
          </w:rPr>
          <w:t>12</w:t>
        </w:r>
        <w:r w:rsidR="00DB6640">
          <w:rPr>
            <w:noProof/>
            <w:webHidden/>
          </w:rPr>
          <w:fldChar w:fldCharType="end"/>
        </w:r>
      </w:hyperlink>
    </w:p>
    <w:p w14:paraId="4062A6CF"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44" w:history="1">
        <w:r w:rsidR="00DB6640" w:rsidRPr="00EA6E6D">
          <w:rPr>
            <w:rStyle w:val="Hyperlink"/>
            <w:noProof/>
          </w:rPr>
          <w:t>CHƯƠNG 3 – CÁC CƠ CHẾ BẢO MẬT CƠ BẢN</w:t>
        </w:r>
        <w:r w:rsidR="00DB6640">
          <w:rPr>
            <w:noProof/>
            <w:webHidden/>
          </w:rPr>
          <w:tab/>
        </w:r>
        <w:r w:rsidR="00DB6640">
          <w:rPr>
            <w:noProof/>
            <w:webHidden/>
          </w:rPr>
          <w:fldChar w:fldCharType="begin"/>
        </w:r>
        <w:r w:rsidR="00DB6640">
          <w:rPr>
            <w:noProof/>
            <w:webHidden/>
          </w:rPr>
          <w:instrText xml:space="preserve"> PAGEREF _Toc79583344 \h </w:instrText>
        </w:r>
        <w:r w:rsidR="00DB6640">
          <w:rPr>
            <w:noProof/>
            <w:webHidden/>
          </w:rPr>
        </w:r>
        <w:r w:rsidR="00DB6640">
          <w:rPr>
            <w:noProof/>
            <w:webHidden/>
          </w:rPr>
          <w:fldChar w:fldCharType="separate"/>
        </w:r>
        <w:r w:rsidR="00DB6640">
          <w:rPr>
            <w:noProof/>
            <w:webHidden/>
          </w:rPr>
          <w:t>16</w:t>
        </w:r>
        <w:r w:rsidR="00DB6640">
          <w:rPr>
            <w:noProof/>
            <w:webHidden/>
          </w:rPr>
          <w:fldChar w:fldCharType="end"/>
        </w:r>
      </w:hyperlink>
    </w:p>
    <w:p w14:paraId="23A6173C"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45" w:history="1">
        <w:r w:rsidR="00DB6640" w:rsidRPr="00EA6E6D">
          <w:rPr>
            <w:rStyle w:val="Hyperlink"/>
            <w:noProof/>
          </w:rPr>
          <w:t>3.1 Dịch vụ bảo mật</w:t>
        </w:r>
        <w:r w:rsidR="00DB6640">
          <w:rPr>
            <w:noProof/>
            <w:webHidden/>
          </w:rPr>
          <w:tab/>
        </w:r>
        <w:r w:rsidR="00DB6640">
          <w:rPr>
            <w:noProof/>
            <w:webHidden/>
          </w:rPr>
          <w:fldChar w:fldCharType="begin"/>
        </w:r>
        <w:r w:rsidR="00DB6640">
          <w:rPr>
            <w:noProof/>
            <w:webHidden/>
          </w:rPr>
          <w:instrText xml:space="preserve"> PAGEREF _Toc79583345 \h </w:instrText>
        </w:r>
        <w:r w:rsidR="00DB6640">
          <w:rPr>
            <w:noProof/>
            <w:webHidden/>
          </w:rPr>
        </w:r>
        <w:r w:rsidR="00DB6640">
          <w:rPr>
            <w:noProof/>
            <w:webHidden/>
          </w:rPr>
          <w:fldChar w:fldCharType="separate"/>
        </w:r>
        <w:r w:rsidR="00DB6640">
          <w:rPr>
            <w:noProof/>
            <w:webHidden/>
          </w:rPr>
          <w:t>16</w:t>
        </w:r>
        <w:r w:rsidR="00DB6640">
          <w:rPr>
            <w:noProof/>
            <w:webHidden/>
          </w:rPr>
          <w:fldChar w:fldCharType="end"/>
        </w:r>
      </w:hyperlink>
    </w:p>
    <w:p w14:paraId="35D62FF0"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46" w:history="1">
        <w:r w:rsidR="00DB6640" w:rsidRPr="00EA6E6D">
          <w:rPr>
            <w:rStyle w:val="Hyperlink"/>
            <w:noProof/>
          </w:rPr>
          <w:t>CHƯƠNG 4 – KIẾN THỨC DÀNH RIÊNG CHO BẢO MẬT WI-FI</w:t>
        </w:r>
        <w:r w:rsidR="00DB6640">
          <w:rPr>
            <w:noProof/>
            <w:webHidden/>
          </w:rPr>
          <w:tab/>
        </w:r>
        <w:r w:rsidR="00DB6640">
          <w:rPr>
            <w:noProof/>
            <w:webHidden/>
          </w:rPr>
          <w:fldChar w:fldCharType="begin"/>
        </w:r>
        <w:r w:rsidR="00DB6640">
          <w:rPr>
            <w:noProof/>
            <w:webHidden/>
          </w:rPr>
          <w:instrText xml:space="preserve"> PAGEREF _Toc79583346 \h </w:instrText>
        </w:r>
        <w:r w:rsidR="00DB6640">
          <w:rPr>
            <w:noProof/>
            <w:webHidden/>
          </w:rPr>
        </w:r>
        <w:r w:rsidR="00DB6640">
          <w:rPr>
            <w:noProof/>
            <w:webHidden/>
          </w:rPr>
          <w:fldChar w:fldCharType="separate"/>
        </w:r>
        <w:r w:rsidR="00DB6640">
          <w:rPr>
            <w:noProof/>
            <w:webHidden/>
          </w:rPr>
          <w:t>18</w:t>
        </w:r>
        <w:r w:rsidR="00DB6640">
          <w:rPr>
            <w:noProof/>
            <w:webHidden/>
          </w:rPr>
          <w:fldChar w:fldCharType="end"/>
        </w:r>
      </w:hyperlink>
    </w:p>
    <w:p w14:paraId="74F9ED8A"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47" w:history="1">
        <w:r w:rsidR="00DB6640" w:rsidRPr="00EA6E6D">
          <w:rPr>
            <w:rStyle w:val="Hyperlink"/>
            <w:noProof/>
          </w:rPr>
          <w:t>4.1 Kiến trúc Hot Spot</w:t>
        </w:r>
        <w:r w:rsidR="00DB6640">
          <w:rPr>
            <w:noProof/>
            <w:webHidden/>
          </w:rPr>
          <w:tab/>
        </w:r>
        <w:r w:rsidR="00DB6640">
          <w:rPr>
            <w:noProof/>
            <w:webHidden/>
          </w:rPr>
          <w:fldChar w:fldCharType="begin"/>
        </w:r>
        <w:r w:rsidR="00DB6640">
          <w:rPr>
            <w:noProof/>
            <w:webHidden/>
          </w:rPr>
          <w:instrText xml:space="preserve"> PAGEREF _Toc79583347 \h </w:instrText>
        </w:r>
        <w:r w:rsidR="00DB6640">
          <w:rPr>
            <w:noProof/>
            <w:webHidden/>
          </w:rPr>
        </w:r>
        <w:r w:rsidR="00DB6640">
          <w:rPr>
            <w:noProof/>
            <w:webHidden/>
          </w:rPr>
          <w:fldChar w:fldCharType="separate"/>
        </w:r>
        <w:r w:rsidR="00DB6640">
          <w:rPr>
            <w:noProof/>
            <w:webHidden/>
          </w:rPr>
          <w:t>18</w:t>
        </w:r>
        <w:r w:rsidR="00DB6640">
          <w:rPr>
            <w:noProof/>
            <w:webHidden/>
          </w:rPr>
          <w:fldChar w:fldCharType="end"/>
        </w:r>
      </w:hyperlink>
    </w:p>
    <w:p w14:paraId="331AC1CB"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48" w:history="1">
        <w:r w:rsidR="00DB6640" w:rsidRPr="00EA6E6D">
          <w:rPr>
            <w:rStyle w:val="Hyperlink"/>
            <w:noProof/>
          </w:rPr>
          <w:t>CHƯƠNG 5 – BẢO MẬT MẠNG WI-FI</w:t>
        </w:r>
        <w:r w:rsidR="00DB6640">
          <w:rPr>
            <w:noProof/>
            <w:webHidden/>
          </w:rPr>
          <w:tab/>
        </w:r>
        <w:r w:rsidR="00DB6640">
          <w:rPr>
            <w:noProof/>
            <w:webHidden/>
          </w:rPr>
          <w:fldChar w:fldCharType="begin"/>
        </w:r>
        <w:r w:rsidR="00DB6640">
          <w:rPr>
            <w:noProof/>
            <w:webHidden/>
          </w:rPr>
          <w:instrText xml:space="preserve"> PAGEREF _Toc79583348 \h </w:instrText>
        </w:r>
        <w:r w:rsidR="00DB6640">
          <w:rPr>
            <w:noProof/>
            <w:webHidden/>
          </w:rPr>
        </w:r>
        <w:r w:rsidR="00DB6640">
          <w:rPr>
            <w:noProof/>
            <w:webHidden/>
          </w:rPr>
          <w:fldChar w:fldCharType="separate"/>
        </w:r>
        <w:r w:rsidR="00DB6640">
          <w:rPr>
            <w:noProof/>
            <w:webHidden/>
          </w:rPr>
          <w:t>21</w:t>
        </w:r>
        <w:r w:rsidR="00DB6640">
          <w:rPr>
            <w:noProof/>
            <w:webHidden/>
          </w:rPr>
          <w:fldChar w:fldCharType="end"/>
        </w:r>
      </w:hyperlink>
    </w:p>
    <w:p w14:paraId="24894990"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49" w:history="1">
        <w:r w:rsidR="00DB6640" w:rsidRPr="00EA6E6D">
          <w:rPr>
            <w:rStyle w:val="Hyperlink"/>
            <w:noProof/>
          </w:rPr>
          <w:t>5.1 Giao thức bảo mật 802.1x</w:t>
        </w:r>
        <w:r w:rsidR="00DB6640">
          <w:rPr>
            <w:noProof/>
            <w:webHidden/>
          </w:rPr>
          <w:tab/>
        </w:r>
        <w:r w:rsidR="00DB6640">
          <w:rPr>
            <w:noProof/>
            <w:webHidden/>
          </w:rPr>
          <w:fldChar w:fldCharType="begin"/>
        </w:r>
        <w:r w:rsidR="00DB6640">
          <w:rPr>
            <w:noProof/>
            <w:webHidden/>
          </w:rPr>
          <w:instrText xml:space="preserve"> PAGEREF _Toc79583349 \h </w:instrText>
        </w:r>
        <w:r w:rsidR="00DB6640">
          <w:rPr>
            <w:noProof/>
            <w:webHidden/>
          </w:rPr>
        </w:r>
        <w:r w:rsidR="00DB6640">
          <w:rPr>
            <w:noProof/>
            <w:webHidden/>
          </w:rPr>
          <w:fldChar w:fldCharType="separate"/>
        </w:r>
        <w:r w:rsidR="00DB6640">
          <w:rPr>
            <w:noProof/>
            <w:webHidden/>
          </w:rPr>
          <w:t>21</w:t>
        </w:r>
        <w:r w:rsidR="00DB6640">
          <w:rPr>
            <w:noProof/>
            <w:webHidden/>
          </w:rPr>
          <w:fldChar w:fldCharType="end"/>
        </w:r>
      </w:hyperlink>
    </w:p>
    <w:p w14:paraId="41D7D15C"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50" w:history="1">
        <w:r w:rsidR="00DB6640" w:rsidRPr="00EA6E6D">
          <w:rPr>
            <w:rStyle w:val="Hyperlink"/>
            <w:noProof/>
          </w:rPr>
          <w:t xml:space="preserve">5.1.1 </w:t>
        </w:r>
        <w:r w:rsidR="00DB6640" w:rsidRPr="00EA6E6D">
          <w:rPr>
            <w:rStyle w:val="Hyperlink"/>
            <w:noProof/>
            <w:shd w:val="clear" w:color="auto" w:fill="FFFFFF"/>
          </w:rPr>
          <w:t>Bảo mật trong 802.1x</w:t>
        </w:r>
        <w:r w:rsidR="00DB6640">
          <w:rPr>
            <w:noProof/>
            <w:webHidden/>
          </w:rPr>
          <w:tab/>
        </w:r>
        <w:r w:rsidR="00DB6640">
          <w:rPr>
            <w:noProof/>
            <w:webHidden/>
          </w:rPr>
          <w:fldChar w:fldCharType="begin"/>
        </w:r>
        <w:r w:rsidR="00DB6640">
          <w:rPr>
            <w:noProof/>
            <w:webHidden/>
          </w:rPr>
          <w:instrText xml:space="preserve"> PAGEREF _Toc79583350 \h </w:instrText>
        </w:r>
        <w:r w:rsidR="00DB6640">
          <w:rPr>
            <w:noProof/>
            <w:webHidden/>
          </w:rPr>
        </w:r>
        <w:r w:rsidR="00DB6640">
          <w:rPr>
            <w:noProof/>
            <w:webHidden/>
          </w:rPr>
          <w:fldChar w:fldCharType="separate"/>
        </w:r>
        <w:r w:rsidR="00DB6640">
          <w:rPr>
            <w:noProof/>
            <w:webHidden/>
          </w:rPr>
          <w:t>21</w:t>
        </w:r>
        <w:r w:rsidR="00DB6640">
          <w:rPr>
            <w:noProof/>
            <w:webHidden/>
          </w:rPr>
          <w:fldChar w:fldCharType="end"/>
        </w:r>
      </w:hyperlink>
    </w:p>
    <w:p w14:paraId="0F878B2B"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51" w:history="1">
        <w:r w:rsidR="00DB6640" w:rsidRPr="00EA6E6D">
          <w:rPr>
            <w:rStyle w:val="Hyperlink"/>
            <w:noProof/>
            <w:shd w:val="clear" w:color="auto" w:fill="FFFFFF"/>
          </w:rPr>
          <w:t>5.1.2 Kiến trúc 802.1x</w:t>
        </w:r>
        <w:r w:rsidR="00DB6640">
          <w:rPr>
            <w:noProof/>
            <w:webHidden/>
          </w:rPr>
          <w:tab/>
        </w:r>
        <w:r w:rsidR="00DB6640">
          <w:rPr>
            <w:noProof/>
            <w:webHidden/>
          </w:rPr>
          <w:fldChar w:fldCharType="begin"/>
        </w:r>
        <w:r w:rsidR="00DB6640">
          <w:rPr>
            <w:noProof/>
            <w:webHidden/>
          </w:rPr>
          <w:instrText xml:space="preserve"> PAGEREF _Toc79583351 \h </w:instrText>
        </w:r>
        <w:r w:rsidR="00DB6640">
          <w:rPr>
            <w:noProof/>
            <w:webHidden/>
          </w:rPr>
        </w:r>
        <w:r w:rsidR="00DB6640">
          <w:rPr>
            <w:noProof/>
            <w:webHidden/>
          </w:rPr>
          <w:fldChar w:fldCharType="separate"/>
        </w:r>
        <w:r w:rsidR="00DB6640">
          <w:rPr>
            <w:noProof/>
            <w:webHidden/>
          </w:rPr>
          <w:t>21</w:t>
        </w:r>
        <w:r w:rsidR="00DB6640">
          <w:rPr>
            <w:noProof/>
            <w:webHidden/>
          </w:rPr>
          <w:fldChar w:fldCharType="end"/>
        </w:r>
      </w:hyperlink>
    </w:p>
    <w:p w14:paraId="5DF2B4CE"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52" w:history="1">
        <w:r w:rsidR="00DB6640" w:rsidRPr="00EA6E6D">
          <w:rPr>
            <w:rStyle w:val="Hyperlink"/>
            <w:noProof/>
          </w:rPr>
          <w:t xml:space="preserve">5.1.3 </w:t>
        </w:r>
        <w:r w:rsidR="00DB6640" w:rsidRPr="00EA6E6D">
          <w:rPr>
            <w:rStyle w:val="Hyperlink"/>
            <w:noProof/>
            <w:shd w:val="clear" w:color="auto" w:fill="FFFFFF"/>
          </w:rPr>
          <w:t>Xác thực bằng cổng</w:t>
        </w:r>
        <w:r w:rsidR="00DB6640">
          <w:rPr>
            <w:noProof/>
            <w:webHidden/>
          </w:rPr>
          <w:tab/>
        </w:r>
        <w:r w:rsidR="00DB6640">
          <w:rPr>
            <w:noProof/>
            <w:webHidden/>
          </w:rPr>
          <w:fldChar w:fldCharType="begin"/>
        </w:r>
        <w:r w:rsidR="00DB6640">
          <w:rPr>
            <w:noProof/>
            <w:webHidden/>
          </w:rPr>
          <w:instrText xml:space="preserve"> PAGEREF _Toc79583352 \h </w:instrText>
        </w:r>
        <w:r w:rsidR="00DB6640">
          <w:rPr>
            <w:noProof/>
            <w:webHidden/>
          </w:rPr>
        </w:r>
        <w:r w:rsidR="00DB6640">
          <w:rPr>
            <w:noProof/>
            <w:webHidden/>
          </w:rPr>
          <w:fldChar w:fldCharType="separate"/>
        </w:r>
        <w:r w:rsidR="00DB6640">
          <w:rPr>
            <w:noProof/>
            <w:webHidden/>
          </w:rPr>
          <w:t>23</w:t>
        </w:r>
        <w:r w:rsidR="00DB6640">
          <w:rPr>
            <w:noProof/>
            <w:webHidden/>
          </w:rPr>
          <w:fldChar w:fldCharType="end"/>
        </w:r>
      </w:hyperlink>
    </w:p>
    <w:p w14:paraId="430F27EA"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53" w:history="1">
        <w:r w:rsidR="00DB6640" w:rsidRPr="00EA6E6D">
          <w:rPr>
            <w:rStyle w:val="Hyperlink"/>
            <w:noProof/>
            <w:shd w:val="clear" w:color="auto" w:fill="FFFFFF"/>
          </w:rPr>
          <w:t>5.1.4 Thủ tục xác thực</w:t>
        </w:r>
        <w:r w:rsidR="00DB6640">
          <w:rPr>
            <w:noProof/>
            <w:webHidden/>
          </w:rPr>
          <w:tab/>
        </w:r>
        <w:r w:rsidR="00DB6640">
          <w:rPr>
            <w:noProof/>
            <w:webHidden/>
          </w:rPr>
          <w:fldChar w:fldCharType="begin"/>
        </w:r>
        <w:r w:rsidR="00DB6640">
          <w:rPr>
            <w:noProof/>
            <w:webHidden/>
          </w:rPr>
          <w:instrText xml:space="preserve"> PAGEREF _Toc79583353 \h </w:instrText>
        </w:r>
        <w:r w:rsidR="00DB6640">
          <w:rPr>
            <w:noProof/>
            <w:webHidden/>
          </w:rPr>
        </w:r>
        <w:r w:rsidR="00DB6640">
          <w:rPr>
            <w:noProof/>
            <w:webHidden/>
          </w:rPr>
          <w:fldChar w:fldCharType="separate"/>
        </w:r>
        <w:r w:rsidR="00DB6640">
          <w:rPr>
            <w:noProof/>
            <w:webHidden/>
          </w:rPr>
          <w:t>23</w:t>
        </w:r>
        <w:r w:rsidR="00DB6640">
          <w:rPr>
            <w:noProof/>
            <w:webHidden/>
          </w:rPr>
          <w:fldChar w:fldCharType="end"/>
        </w:r>
      </w:hyperlink>
    </w:p>
    <w:p w14:paraId="377B171F"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54" w:history="1">
        <w:r w:rsidR="00DB6640" w:rsidRPr="00EA6E6D">
          <w:rPr>
            <w:rStyle w:val="Hyperlink"/>
            <w:noProof/>
          </w:rPr>
          <w:t>CHƯƠNG 6 – THỰC HÀNH</w:t>
        </w:r>
        <w:r w:rsidR="00DB6640">
          <w:rPr>
            <w:noProof/>
            <w:webHidden/>
          </w:rPr>
          <w:tab/>
        </w:r>
        <w:r w:rsidR="00DB6640">
          <w:rPr>
            <w:noProof/>
            <w:webHidden/>
          </w:rPr>
          <w:fldChar w:fldCharType="begin"/>
        </w:r>
        <w:r w:rsidR="00DB6640">
          <w:rPr>
            <w:noProof/>
            <w:webHidden/>
          </w:rPr>
          <w:instrText xml:space="preserve"> PAGEREF _Toc79583354 \h </w:instrText>
        </w:r>
        <w:r w:rsidR="00DB6640">
          <w:rPr>
            <w:noProof/>
            <w:webHidden/>
          </w:rPr>
        </w:r>
        <w:r w:rsidR="00DB6640">
          <w:rPr>
            <w:noProof/>
            <w:webHidden/>
          </w:rPr>
          <w:fldChar w:fldCharType="separate"/>
        </w:r>
        <w:r w:rsidR="00DB6640">
          <w:rPr>
            <w:noProof/>
            <w:webHidden/>
          </w:rPr>
          <w:t>26</w:t>
        </w:r>
        <w:r w:rsidR="00DB6640">
          <w:rPr>
            <w:noProof/>
            <w:webHidden/>
          </w:rPr>
          <w:fldChar w:fldCharType="end"/>
        </w:r>
      </w:hyperlink>
    </w:p>
    <w:p w14:paraId="0832D54F"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55" w:history="1">
        <w:r w:rsidR="00DB6640" w:rsidRPr="00EA6E6D">
          <w:rPr>
            <w:rStyle w:val="Hyperlink"/>
            <w:noProof/>
          </w:rPr>
          <w:t>6.1 Tổng quan mô hình mạng doanh nghiệp</w:t>
        </w:r>
        <w:r w:rsidR="00DB6640">
          <w:rPr>
            <w:noProof/>
            <w:webHidden/>
          </w:rPr>
          <w:tab/>
        </w:r>
        <w:r w:rsidR="00DB6640">
          <w:rPr>
            <w:noProof/>
            <w:webHidden/>
          </w:rPr>
          <w:fldChar w:fldCharType="begin"/>
        </w:r>
        <w:r w:rsidR="00DB6640">
          <w:rPr>
            <w:noProof/>
            <w:webHidden/>
          </w:rPr>
          <w:instrText xml:space="preserve"> PAGEREF _Toc79583355 \h </w:instrText>
        </w:r>
        <w:r w:rsidR="00DB6640">
          <w:rPr>
            <w:noProof/>
            <w:webHidden/>
          </w:rPr>
        </w:r>
        <w:r w:rsidR="00DB6640">
          <w:rPr>
            <w:noProof/>
            <w:webHidden/>
          </w:rPr>
          <w:fldChar w:fldCharType="separate"/>
        </w:r>
        <w:r w:rsidR="00DB6640">
          <w:rPr>
            <w:noProof/>
            <w:webHidden/>
          </w:rPr>
          <w:t>26</w:t>
        </w:r>
        <w:r w:rsidR="00DB6640">
          <w:rPr>
            <w:noProof/>
            <w:webHidden/>
          </w:rPr>
          <w:fldChar w:fldCharType="end"/>
        </w:r>
      </w:hyperlink>
    </w:p>
    <w:p w14:paraId="212DF165"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56" w:history="1">
        <w:r w:rsidR="00DB6640" w:rsidRPr="00EA6E6D">
          <w:rPr>
            <w:rStyle w:val="Hyperlink"/>
            <w:noProof/>
          </w:rPr>
          <w:t>6.1.1 Yêu cầu của doanh nghiệp về hệ thống mạng</w:t>
        </w:r>
        <w:r w:rsidR="00DB6640">
          <w:rPr>
            <w:noProof/>
            <w:webHidden/>
          </w:rPr>
          <w:tab/>
        </w:r>
        <w:r w:rsidR="00DB6640">
          <w:rPr>
            <w:noProof/>
            <w:webHidden/>
          </w:rPr>
          <w:fldChar w:fldCharType="begin"/>
        </w:r>
        <w:r w:rsidR="00DB6640">
          <w:rPr>
            <w:noProof/>
            <w:webHidden/>
          </w:rPr>
          <w:instrText xml:space="preserve"> PAGEREF _Toc79583356 \h </w:instrText>
        </w:r>
        <w:r w:rsidR="00DB6640">
          <w:rPr>
            <w:noProof/>
            <w:webHidden/>
          </w:rPr>
        </w:r>
        <w:r w:rsidR="00DB6640">
          <w:rPr>
            <w:noProof/>
            <w:webHidden/>
          </w:rPr>
          <w:fldChar w:fldCharType="separate"/>
        </w:r>
        <w:r w:rsidR="00DB6640">
          <w:rPr>
            <w:noProof/>
            <w:webHidden/>
          </w:rPr>
          <w:t>26</w:t>
        </w:r>
        <w:r w:rsidR="00DB6640">
          <w:rPr>
            <w:noProof/>
            <w:webHidden/>
          </w:rPr>
          <w:fldChar w:fldCharType="end"/>
        </w:r>
      </w:hyperlink>
    </w:p>
    <w:p w14:paraId="7A928448"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57" w:history="1">
        <w:r w:rsidR="00DB6640" w:rsidRPr="00EA6E6D">
          <w:rPr>
            <w:rStyle w:val="Hyperlink"/>
            <w:noProof/>
          </w:rPr>
          <w:t>6.1.2 Phướng án giải quyết</w:t>
        </w:r>
        <w:r w:rsidR="00DB6640">
          <w:rPr>
            <w:noProof/>
            <w:webHidden/>
          </w:rPr>
          <w:tab/>
        </w:r>
        <w:r w:rsidR="00DB6640">
          <w:rPr>
            <w:noProof/>
            <w:webHidden/>
          </w:rPr>
          <w:fldChar w:fldCharType="begin"/>
        </w:r>
        <w:r w:rsidR="00DB6640">
          <w:rPr>
            <w:noProof/>
            <w:webHidden/>
          </w:rPr>
          <w:instrText xml:space="preserve"> PAGEREF _Toc79583357 \h </w:instrText>
        </w:r>
        <w:r w:rsidR="00DB6640">
          <w:rPr>
            <w:noProof/>
            <w:webHidden/>
          </w:rPr>
        </w:r>
        <w:r w:rsidR="00DB6640">
          <w:rPr>
            <w:noProof/>
            <w:webHidden/>
          </w:rPr>
          <w:fldChar w:fldCharType="separate"/>
        </w:r>
        <w:r w:rsidR="00DB6640">
          <w:rPr>
            <w:noProof/>
            <w:webHidden/>
          </w:rPr>
          <w:t>26</w:t>
        </w:r>
        <w:r w:rsidR="00DB6640">
          <w:rPr>
            <w:noProof/>
            <w:webHidden/>
          </w:rPr>
          <w:fldChar w:fldCharType="end"/>
        </w:r>
      </w:hyperlink>
    </w:p>
    <w:p w14:paraId="61E9C121"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58" w:history="1">
        <w:r w:rsidR="00DB6640" w:rsidRPr="00EA6E6D">
          <w:rPr>
            <w:rStyle w:val="Hyperlink"/>
            <w:noProof/>
          </w:rPr>
          <w:t>6.1.3 Giá thành dự kiến cho hệ thống mạng</w:t>
        </w:r>
        <w:r w:rsidR="00DB6640">
          <w:rPr>
            <w:noProof/>
            <w:webHidden/>
          </w:rPr>
          <w:tab/>
        </w:r>
        <w:r w:rsidR="00DB6640">
          <w:rPr>
            <w:noProof/>
            <w:webHidden/>
          </w:rPr>
          <w:fldChar w:fldCharType="begin"/>
        </w:r>
        <w:r w:rsidR="00DB6640">
          <w:rPr>
            <w:noProof/>
            <w:webHidden/>
          </w:rPr>
          <w:instrText xml:space="preserve"> PAGEREF _Toc79583358 \h </w:instrText>
        </w:r>
        <w:r w:rsidR="00DB6640">
          <w:rPr>
            <w:noProof/>
            <w:webHidden/>
          </w:rPr>
        </w:r>
        <w:r w:rsidR="00DB6640">
          <w:rPr>
            <w:noProof/>
            <w:webHidden/>
          </w:rPr>
          <w:fldChar w:fldCharType="separate"/>
        </w:r>
        <w:r w:rsidR="00DB6640">
          <w:rPr>
            <w:noProof/>
            <w:webHidden/>
          </w:rPr>
          <w:t>27</w:t>
        </w:r>
        <w:r w:rsidR="00DB6640">
          <w:rPr>
            <w:noProof/>
            <w:webHidden/>
          </w:rPr>
          <w:fldChar w:fldCharType="end"/>
        </w:r>
      </w:hyperlink>
    </w:p>
    <w:p w14:paraId="5FA2FC4F"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59" w:history="1">
        <w:r w:rsidR="00DB6640" w:rsidRPr="00EA6E6D">
          <w:rPr>
            <w:rStyle w:val="Hyperlink"/>
            <w:noProof/>
          </w:rPr>
          <w:t>CHƯƠNG 7 – THỰC HÀNH DEMO</w:t>
        </w:r>
        <w:r w:rsidR="00DB6640">
          <w:rPr>
            <w:noProof/>
            <w:webHidden/>
          </w:rPr>
          <w:tab/>
        </w:r>
        <w:r w:rsidR="00DB6640">
          <w:rPr>
            <w:noProof/>
            <w:webHidden/>
          </w:rPr>
          <w:fldChar w:fldCharType="begin"/>
        </w:r>
        <w:r w:rsidR="00DB6640">
          <w:rPr>
            <w:noProof/>
            <w:webHidden/>
          </w:rPr>
          <w:instrText xml:space="preserve"> PAGEREF _Toc79583359 \h </w:instrText>
        </w:r>
        <w:r w:rsidR="00DB6640">
          <w:rPr>
            <w:noProof/>
            <w:webHidden/>
          </w:rPr>
        </w:r>
        <w:r w:rsidR="00DB6640">
          <w:rPr>
            <w:noProof/>
            <w:webHidden/>
          </w:rPr>
          <w:fldChar w:fldCharType="separate"/>
        </w:r>
        <w:r w:rsidR="00DB6640">
          <w:rPr>
            <w:noProof/>
            <w:webHidden/>
          </w:rPr>
          <w:t>28</w:t>
        </w:r>
        <w:r w:rsidR="00DB6640">
          <w:rPr>
            <w:noProof/>
            <w:webHidden/>
          </w:rPr>
          <w:fldChar w:fldCharType="end"/>
        </w:r>
      </w:hyperlink>
    </w:p>
    <w:p w14:paraId="0AB63D11"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60" w:history="1">
        <w:r w:rsidR="00DB6640" w:rsidRPr="00EA6E6D">
          <w:rPr>
            <w:rStyle w:val="Hyperlink"/>
            <w:noProof/>
          </w:rPr>
          <w:t>7.1 Mô hình demo</w:t>
        </w:r>
        <w:r w:rsidR="00DB6640">
          <w:rPr>
            <w:noProof/>
            <w:webHidden/>
          </w:rPr>
          <w:tab/>
        </w:r>
        <w:r w:rsidR="00DB6640">
          <w:rPr>
            <w:noProof/>
            <w:webHidden/>
          </w:rPr>
          <w:fldChar w:fldCharType="begin"/>
        </w:r>
        <w:r w:rsidR="00DB6640">
          <w:rPr>
            <w:noProof/>
            <w:webHidden/>
          </w:rPr>
          <w:instrText xml:space="preserve"> PAGEREF _Toc79583360 \h </w:instrText>
        </w:r>
        <w:r w:rsidR="00DB6640">
          <w:rPr>
            <w:noProof/>
            <w:webHidden/>
          </w:rPr>
        </w:r>
        <w:r w:rsidR="00DB6640">
          <w:rPr>
            <w:noProof/>
            <w:webHidden/>
          </w:rPr>
          <w:fldChar w:fldCharType="separate"/>
        </w:r>
        <w:r w:rsidR="00DB6640">
          <w:rPr>
            <w:noProof/>
            <w:webHidden/>
          </w:rPr>
          <w:t>28</w:t>
        </w:r>
        <w:r w:rsidR="00DB6640">
          <w:rPr>
            <w:noProof/>
            <w:webHidden/>
          </w:rPr>
          <w:fldChar w:fldCharType="end"/>
        </w:r>
      </w:hyperlink>
    </w:p>
    <w:p w14:paraId="0C516AE7"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61" w:history="1">
        <w:r w:rsidR="00DB6640" w:rsidRPr="00EA6E6D">
          <w:rPr>
            <w:rStyle w:val="Hyperlink"/>
            <w:noProof/>
          </w:rPr>
          <w:t>7.2 Bảng địa chỉ</w:t>
        </w:r>
        <w:r w:rsidR="00DB6640">
          <w:rPr>
            <w:noProof/>
            <w:webHidden/>
          </w:rPr>
          <w:tab/>
        </w:r>
        <w:r w:rsidR="00DB6640">
          <w:rPr>
            <w:noProof/>
            <w:webHidden/>
          </w:rPr>
          <w:fldChar w:fldCharType="begin"/>
        </w:r>
        <w:r w:rsidR="00DB6640">
          <w:rPr>
            <w:noProof/>
            <w:webHidden/>
          </w:rPr>
          <w:instrText xml:space="preserve"> PAGEREF _Toc79583361 \h </w:instrText>
        </w:r>
        <w:r w:rsidR="00DB6640">
          <w:rPr>
            <w:noProof/>
            <w:webHidden/>
          </w:rPr>
        </w:r>
        <w:r w:rsidR="00DB6640">
          <w:rPr>
            <w:noProof/>
            <w:webHidden/>
          </w:rPr>
          <w:fldChar w:fldCharType="separate"/>
        </w:r>
        <w:r w:rsidR="00DB6640">
          <w:rPr>
            <w:noProof/>
            <w:webHidden/>
          </w:rPr>
          <w:t>28</w:t>
        </w:r>
        <w:r w:rsidR="00DB6640">
          <w:rPr>
            <w:noProof/>
            <w:webHidden/>
          </w:rPr>
          <w:fldChar w:fldCharType="end"/>
        </w:r>
      </w:hyperlink>
    </w:p>
    <w:p w14:paraId="2A7EDC76"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62" w:history="1">
        <w:r w:rsidR="00DB6640" w:rsidRPr="00EA6E6D">
          <w:rPr>
            <w:rStyle w:val="Hyperlink"/>
            <w:noProof/>
          </w:rPr>
          <w:t>7.3 Cấu hình các thiết bị</w:t>
        </w:r>
        <w:r w:rsidR="00DB6640">
          <w:rPr>
            <w:noProof/>
            <w:webHidden/>
          </w:rPr>
          <w:tab/>
        </w:r>
        <w:r w:rsidR="00DB6640">
          <w:rPr>
            <w:noProof/>
            <w:webHidden/>
          </w:rPr>
          <w:fldChar w:fldCharType="begin"/>
        </w:r>
        <w:r w:rsidR="00DB6640">
          <w:rPr>
            <w:noProof/>
            <w:webHidden/>
          </w:rPr>
          <w:instrText xml:space="preserve"> PAGEREF _Toc79583362 \h </w:instrText>
        </w:r>
        <w:r w:rsidR="00DB6640">
          <w:rPr>
            <w:noProof/>
            <w:webHidden/>
          </w:rPr>
        </w:r>
        <w:r w:rsidR="00DB6640">
          <w:rPr>
            <w:noProof/>
            <w:webHidden/>
          </w:rPr>
          <w:fldChar w:fldCharType="separate"/>
        </w:r>
        <w:r w:rsidR="00DB6640">
          <w:rPr>
            <w:noProof/>
            <w:webHidden/>
          </w:rPr>
          <w:t>31</w:t>
        </w:r>
        <w:r w:rsidR="00DB6640">
          <w:rPr>
            <w:noProof/>
            <w:webHidden/>
          </w:rPr>
          <w:fldChar w:fldCharType="end"/>
        </w:r>
      </w:hyperlink>
    </w:p>
    <w:p w14:paraId="5FDC6BB7"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63" w:history="1">
        <w:r w:rsidR="00DB6640" w:rsidRPr="00EA6E6D">
          <w:rPr>
            <w:rStyle w:val="Hyperlink"/>
            <w:noProof/>
          </w:rPr>
          <w:t>7.3.1 Switch</w:t>
        </w:r>
        <w:r w:rsidR="00DB6640">
          <w:rPr>
            <w:noProof/>
            <w:webHidden/>
          </w:rPr>
          <w:tab/>
        </w:r>
        <w:r w:rsidR="00DB6640">
          <w:rPr>
            <w:noProof/>
            <w:webHidden/>
          </w:rPr>
          <w:fldChar w:fldCharType="begin"/>
        </w:r>
        <w:r w:rsidR="00DB6640">
          <w:rPr>
            <w:noProof/>
            <w:webHidden/>
          </w:rPr>
          <w:instrText xml:space="preserve"> PAGEREF _Toc79583363 \h </w:instrText>
        </w:r>
        <w:r w:rsidR="00DB6640">
          <w:rPr>
            <w:noProof/>
            <w:webHidden/>
          </w:rPr>
        </w:r>
        <w:r w:rsidR="00DB6640">
          <w:rPr>
            <w:noProof/>
            <w:webHidden/>
          </w:rPr>
          <w:fldChar w:fldCharType="separate"/>
        </w:r>
        <w:r w:rsidR="00DB6640">
          <w:rPr>
            <w:noProof/>
            <w:webHidden/>
          </w:rPr>
          <w:t>31</w:t>
        </w:r>
        <w:r w:rsidR="00DB6640">
          <w:rPr>
            <w:noProof/>
            <w:webHidden/>
          </w:rPr>
          <w:fldChar w:fldCharType="end"/>
        </w:r>
      </w:hyperlink>
    </w:p>
    <w:p w14:paraId="261D24F2"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64" w:history="1">
        <w:r w:rsidR="00DB6640" w:rsidRPr="00EA6E6D">
          <w:rPr>
            <w:rStyle w:val="Hyperlink"/>
            <w:noProof/>
          </w:rPr>
          <w:t>7.3.2 Router1</w:t>
        </w:r>
        <w:r w:rsidR="00DB6640">
          <w:rPr>
            <w:noProof/>
            <w:webHidden/>
          </w:rPr>
          <w:tab/>
        </w:r>
        <w:r w:rsidR="00DB6640">
          <w:rPr>
            <w:noProof/>
            <w:webHidden/>
          </w:rPr>
          <w:fldChar w:fldCharType="begin"/>
        </w:r>
        <w:r w:rsidR="00DB6640">
          <w:rPr>
            <w:noProof/>
            <w:webHidden/>
          </w:rPr>
          <w:instrText xml:space="preserve"> PAGEREF _Toc79583364 \h </w:instrText>
        </w:r>
        <w:r w:rsidR="00DB6640">
          <w:rPr>
            <w:noProof/>
            <w:webHidden/>
          </w:rPr>
        </w:r>
        <w:r w:rsidR="00DB6640">
          <w:rPr>
            <w:noProof/>
            <w:webHidden/>
          </w:rPr>
          <w:fldChar w:fldCharType="separate"/>
        </w:r>
        <w:r w:rsidR="00DB6640">
          <w:rPr>
            <w:noProof/>
            <w:webHidden/>
          </w:rPr>
          <w:t>32</w:t>
        </w:r>
        <w:r w:rsidR="00DB6640">
          <w:rPr>
            <w:noProof/>
            <w:webHidden/>
          </w:rPr>
          <w:fldChar w:fldCharType="end"/>
        </w:r>
      </w:hyperlink>
    </w:p>
    <w:p w14:paraId="471F2D1C"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65" w:history="1">
        <w:r w:rsidR="00DB6640" w:rsidRPr="00EA6E6D">
          <w:rPr>
            <w:rStyle w:val="Hyperlink"/>
            <w:noProof/>
          </w:rPr>
          <w:t>7.3.3 Router0</w:t>
        </w:r>
        <w:r w:rsidR="00DB6640">
          <w:rPr>
            <w:noProof/>
            <w:webHidden/>
          </w:rPr>
          <w:tab/>
        </w:r>
        <w:r w:rsidR="00DB6640">
          <w:rPr>
            <w:noProof/>
            <w:webHidden/>
          </w:rPr>
          <w:fldChar w:fldCharType="begin"/>
        </w:r>
        <w:r w:rsidR="00DB6640">
          <w:rPr>
            <w:noProof/>
            <w:webHidden/>
          </w:rPr>
          <w:instrText xml:space="preserve"> PAGEREF _Toc79583365 \h </w:instrText>
        </w:r>
        <w:r w:rsidR="00DB6640">
          <w:rPr>
            <w:noProof/>
            <w:webHidden/>
          </w:rPr>
        </w:r>
        <w:r w:rsidR="00DB6640">
          <w:rPr>
            <w:noProof/>
            <w:webHidden/>
          </w:rPr>
          <w:fldChar w:fldCharType="separate"/>
        </w:r>
        <w:r w:rsidR="00DB6640">
          <w:rPr>
            <w:noProof/>
            <w:webHidden/>
          </w:rPr>
          <w:t>34</w:t>
        </w:r>
        <w:r w:rsidR="00DB6640">
          <w:rPr>
            <w:noProof/>
            <w:webHidden/>
          </w:rPr>
          <w:fldChar w:fldCharType="end"/>
        </w:r>
      </w:hyperlink>
    </w:p>
    <w:p w14:paraId="121252CE"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66" w:history="1">
        <w:r w:rsidR="00DB6640" w:rsidRPr="00EA6E6D">
          <w:rPr>
            <w:rStyle w:val="Hyperlink"/>
            <w:noProof/>
          </w:rPr>
          <w:t>7.3.4 Cấu hình bộ WLC Controller Network</w:t>
        </w:r>
        <w:r w:rsidR="00DB6640">
          <w:rPr>
            <w:noProof/>
            <w:webHidden/>
          </w:rPr>
          <w:tab/>
        </w:r>
        <w:r w:rsidR="00DB6640">
          <w:rPr>
            <w:noProof/>
            <w:webHidden/>
          </w:rPr>
          <w:fldChar w:fldCharType="begin"/>
        </w:r>
        <w:r w:rsidR="00DB6640">
          <w:rPr>
            <w:noProof/>
            <w:webHidden/>
          </w:rPr>
          <w:instrText xml:space="preserve"> PAGEREF _Toc79583366 \h </w:instrText>
        </w:r>
        <w:r w:rsidR="00DB6640">
          <w:rPr>
            <w:noProof/>
            <w:webHidden/>
          </w:rPr>
        </w:r>
        <w:r w:rsidR="00DB6640">
          <w:rPr>
            <w:noProof/>
            <w:webHidden/>
          </w:rPr>
          <w:fldChar w:fldCharType="separate"/>
        </w:r>
        <w:r w:rsidR="00DB6640">
          <w:rPr>
            <w:noProof/>
            <w:webHidden/>
          </w:rPr>
          <w:t>35</w:t>
        </w:r>
        <w:r w:rsidR="00DB6640">
          <w:rPr>
            <w:noProof/>
            <w:webHidden/>
          </w:rPr>
          <w:fldChar w:fldCharType="end"/>
        </w:r>
      </w:hyperlink>
    </w:p>
    <w:p w14:paraId="63FF7530" w14:textId="77777777" w:rsidR="00DB6640" w:rsidRDefault="00AC4A99">
      <w:pPr>
        <w:pStyle w:val="TOC3"/>
        <w:tabs>
          <w:tab w:val="right" w:leader="dot" w:pos="9111"/>
        </w:tabs>
        <w:rPr>
          <w:rFonts w:asciiTheme="minorHAnsi" w:eastAsiaTheme="minorEastAsia" w:hAnsiTheme="minorHAnsi" w:cstheme="minorBidi"/>
          <w:noProof/>
          <w:sz w:val="22"/>
          <w:szCs w:val="22"/>
        </w:rPr>
      </w:pPr>
      <w:hyperlink w:anchor="_Toc79583367" w:history="1">
        <w:r w:rsidR="00DB6640" w:rsidRPr="00EA6E6D">
          <w:rPr>
            <w:rStyle w:val="Hyperlink"/>
            <w:noProof/>
          </w:rPr>
          <w:t>7.3.5 Cấu hình Wireless home</w:t>
        </w:r>
        <w:r w:rsidR="00DB6640">
          <w:rPr>
            <w:noProof/>
            <w:webHidden/>
          </w:rPr>
          <w:tab/>
        </w:r>
        <w:r w:rsidR="00DB6640">
          <w:rPr>
            <w:noProof/>
            <w:webHidden/>
          </w:rPr>
          <w:fldChar w:fldCharType="begin"/>
        </w:r>
        <w:r w:rsidR="00DB6640">
          <w:rPr>
            <w:noProof/>
            <w:webHidden/>
          </w:rPr>
          <w:instrText xml:space="preserve"> PAGEREF _Toc79583367 \h </w:instrText>
        </w:r>
        <w:r w:rsidR="00DB6640">
          <w:rPr>
            <w:noProof/>
            <w:webHidden/>
          </w:rPr>
        </w:r>
        <w:r w:rsidR="00DB6640">
          <w:rPr>
            <w:noProof/>
            <w:webHidden/>
          </w:rPr>
          <w:fldChar w:fldCharType="separate"/>
        </w:r>
        <w:r w:rsidR="00DB6640">
          <w:rPr>
            <w:noProof/>
            <w:webHidden/>
          </w:rPr>
          <w:t>77</w:t>
        </w:r>
        <w:r w:rsidR="00DB6640">
          <w:rPr>
            <w:noProof/>
            <w:webHidden/>
          </w:rPr>
          <w:fldChar w:fldCharType="end"/>
        </w:r>
      </w:hyperlink>
    </w:p>
    <w:p w14:paraId="5A3F8FCC" w14:textId="77777777" w:rsidR="00DB6640" w:rsidRDefault="00AC4A99">
      <w:pPr>
        <w:pStyle w:val="TOC2"/>
        <w:tabs>
          <w:tab w:val="right" w:leader="dot" w:pos="9111"/>
        </w:tabs>
        <w:rPr>
          <w:rFonts w:asciiTheme="minorHAnsi" w:eastAsiaTheme="minorEastAsia" w:hAnsiTheme="minorHAnsi" w:cstheme="minorBidi"/>
          <w:noProof/>
          <w:sz w:val="22"/>
          <w:szCs w:val="22"/>
        </w:rPr>
      </w:pPr>
      <w:hyperlink w:anchor="_Toc79583368" w:history="1">
        <w:r w:rsidR="00DB6640" w:rsidRPr="00EA6E6D">
          <w:rPr>
            <w:rStyle w:val="Hyperlink"/>
            <w:noProof/>
          </w:rPr>
          <w:t>7.4 Kết quả chạy chương trình</w:t>
        </w:r>
        <w:r w:rsidR="00DB6640">
          <w:rPr>
            <w:noProof/>
            <w:webHidden/>
          </w:rPr>
          <w:tab/>
        </w:r>
        <w:r w:rsidR="00DB6640">
          <w:rPr>
            <w:noProof/>
            <w:webHidden/>
          </w:rPr>
          <w:fldChar w:fldCharType="begin"/>
        </w:r>
        <w:r w:rsidR="00DB6640">
          <w:rPr>
            <w:noProof/>
            <w:webHidden/>
          </w:rPr>
          <w:instrText xml:space="preserve"> PAGEREF _Toc79583368 \h </w:instrText>
        </w:r>
        <w:r w:rsidR="00DB6640">
          <w:rPr>
            <w:noProof/>
            <w:webHidden/>
          </w:rPr>
        </w:r>
        <w:r w:rsidR="00DB6640">
          <w:rPr>
            <w:noProof/>
            <w:webHidden/>
          </w:rPr>
          <w:fldChar w:fldCharType="separate"/>
        </w:r>
        <w:r w:rsidR="00DB6640">
          <w:rPr>
            <w:noProof/>
            <w:webHidden/>
          </w:rPr>
          <w:t>82</w:t>
        </w:r>
        <w:r w:rsidR="00DB6640">
          <w:rPr>
            <w:noProof/>
            <w:webHidden/>
          </w:rPr>
          <w:fldChar w:fldCharType="end"/>
        </w:r>
      </w:hyperlink>
    </w:p>
    <w:p w14:paraId="537C6B63"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69" w:history="1">
        <w:r w:rsidR="00DB6640" w:rsidRPr="00EA6E6D">
          <w:rPr>
            <w:rStyle w:val="Hyperlink"/>
            <w:noProof/>
          </w:rPr>
          <w:t>CHƯƠNG 8 – KẾT LUẬN</w:t>
        </w:r>
        <w:r w:rsidR="00DB6640">
          <w:rPr>
            <w:noProof/>
            <w:webHidden/>
          </w:rPr>
          <w:tab/>
        </w:r>
        <w:r w:rsidR="00DB6640">
          <w:rPr>
            <w:noProof/>
            <w:webHidden/>
          </w:rPr>
          <w:fldChar w:fldCharType="begin"/>
        </w:r>
        <w:r w:rsidR="00DB6640">
          <w:rPr>
            <w:noProof/>
            <w:webHidden/>
          </w:rPr>
          <w:instrText xml:space="preserve"> PAGEREF _Toc79583369 \h </w:instrText>
        </w:r>
        <w:r w:rsidR="00DB6640">
          <w:rPr>
            <w:noProof/>
            <w:webHidden/>
          </w:rPr>
        </w:r>
        <w:r w:rsidR="00DB6640">
          <w:rPr>
            <w:noProof/>
            <w:webHidden/>
          </w:rPr>
          <w:fldChar w:fldCharType="separate"/>
        </w:r>
        <w:r w:rsidR="00DB6640">
          <w:rPr>
            <w:noProof/>
            <w:webHidden/>
          </w:rPr>
          <w:t>96</w:t>
        </w:r>
        <w:r w:rsidR="00DB6640">
          <w:rPr>
            <w:noProof/>
            <w:webHidden/>
          </w:rPr>
          <w:fldChar w:fldCharType="end"/>
        </w:r>
      </w:hyperlink>
    </w:p>
    <w:p w14:paraId="67308C7B" w14:textId="77777777" w:rsidR="00DB6640" w:rsidRDefault="00AC4A99">
      <w:pPr>
        <w:pStyle w:val="TOC1"/>
        <w:tabs>
          <w:tab w:val="right" w:leader="dot" w:pos="9111"/>
        </w:tabs>
        <w:rPr>
          <w:rFonts w:asciiTheme="minorHAnsi" w:eastAsiaTheme="minorEastAsia" w:hAnsiTheme="minorHAnsi" w:cstheme="minorBidi"/>
          <w:noProof/>
          <w:sz w:val="22"/>
          <w:szCs w:val="22"/>
        </w:rPr>
      </w:pPr>
      <w:hyperlink w:anchor="_Toc79583370" w:history="1">
        <w:r w:rsidR="00DB6640" w:rsidRPr="00EA6E6D">
          <w:rPr>
            <w:rStyle w:val="Hyperlink"/>
            <w:noProof/>
          </w:rPr>
          <w:t>TÀI LIỆU THAM KHẢO</w:t>
        </w:r>
        <w:r w:rsidR="00DB6640">
          <w:rPr>
            <w:noProof/>
            <w:webHidden/>
          </w:rPr>
          <w:tab/>
        </w:r>
        <w:r w:rsidR="00DB6640">
          <w:rPr>
            <w:noProof/>
            <w:webHidden/>
          </w:rPr>
          <w:fldChar w:fldCharType="begin"/>
        </w:r>
        <w:r w:rsidR="00DB6640">
          <w:rPr>
            <w:noProof/>
            <w:webHidden/>
          </w:rPr>
          <w:instrText xml:space="preserve"> PAGEREF _Toc79583370 \h </w:instrText>
        </w:r>
        <w:r w:rsidR="00DB6640">
          <w:rPr>
            <w:noProof/>
            <w:webHidden/>
          </w:rPr>
        </w:r>
        <w:r w:rsidR="00DB6640">
          <w:rPr>
            <w:noProof/>
            <w:webHidden/>
          </w:rPr>
          <w:fldChar w:fldCharType="separate"/>
        </w:r>
        <w:r w:rsidR="00DB6640">
          <w:rPr>
            <w:noProof/>
            <w:webHidden/>
          </w:rPr>
          <w:t>97</w:t>
        </w:r>
        <w:r w:rsidR="00DB6640">
          <w:rPr>
            <w:noProof/>
            <w:webHidden/>
          </w:rPr>
          <w:fldChar w:fldCharType="end"/>
        </w:r>
      </w:hyperlink>
    </w:p>
    <w:p w14:paraId="10B08410" w14:textId="0FDF5E85" w:rsidR="007E6AB9" w:rsidRDefault="00C75086">
      <w:pPr>
        <w:spacing w:after="200" w:line="276" w:lineRule="auto"/>
        <w:rPr>
          <w:sz w:val="26"/>
          <w:szCs w:val="26"/>
        </w:rPr>
      </w:pPr>
      <w:r>
        <w:rPr>
          <w:sz w:val="26"/>
          <w:szCs w:val="26"/>
        </w:rPr>
        <w:fldChar w:fldCharType="end"/>
      </w:r>
    </w:p>
    <w:p w14:paraId="725B583E" w14:textId="77777777" w:rsidR="00D16C50" w:rsidRDefault="00D16C50">
      <w:pPr>
        <w:spacing w:after="200" w:line="276" w:lineRule="auto"/>
        <w:rPr>
          <w:sz w:val="26"/>
          <w:szCs w:val="26"/>
        </w:rPr>
      </w:pPr>
    </w:p>
    <w:p w14:paraId="35553A56" w14:textId="77777777" w:rsidR="00D16C50" w:rsidRDefault="00D16C50">
      <w:pPr>
        <w:spacing w:after="200" w:line="276" w:lineRule="auto"/>
        <w:rPr>
          <w:sz w:val="26"/>
          <w:szCs w:val="26"/>
        </w:rPr>
      </w:pPr>
    </w:p>
    <w:p w14:paraId="21ABB9CE" w14:textId="77777777" w:rsidR="00D16C50" w:rsidRDefault="00D16C50">
      <w:pPr>
        <w:spacing w:after="200" w:line="276" w:lineRule="auto"/>
        <w:rPr>
          <w:sz w:val="26"/>
          <w:szCs w:val="26"/>
        </w:rPr>
      </w:pPr>
    </w:p>
    <w:p w14:paraId="5403CF07" w14:textId="77777777" w:rsidR="00D16C50" w:rsidRDefault="00D16C50">
      <w:pPr>
        <w:spacing w:after="200" w:line="276" w:lineRule="auto"/>
        <w:rPr>
          <w:sz w:val="26"/>
          <w:szCs w:val="26"/>
        </w:rPr>
      </w:pPr>
    </w:p>
    <w:p w14:paraId="312A2C6A" w14:textId="77777777" w:rsidR="00D16C50" w:rsidRDefault="00D16C50">
      <w:pPr>
        <w:spacing w:after="200" w:line="276" w:lineRule="auto"/>
        <w:rPr>
          <w:sz w:val="26"/>
          <w:szCs w:val="26"/>
        </w:rPr>
      </w:pPr>
    </w:p>
    <w:p w14:paraId="0D7D0CC4" w14:textId="77777777" w:rsidR="00D16C50" w:rsidRDefault="00D16C50">
      <w:pPr>
        <w:spacing w:after="200" w:line="276" w:lineRule="auto"/>
        <w:rPr>
          <w:sz w:val="26"/>
          <w:szCs w:val="26"/>
        </w:rPr>
      </w:pPr>
    </w:p>
    <w:p w14:paraId="5EC70545" w14:textId="77777777" w:rsidR="007E6AB9" w:rsidRPr="007E6AB9" w:rsidRDefault="007B1A23" w:rsidP="00DC2276">
      <w:pPr>
        <w:pStyle w:val="Chng"/>
        <w:jc w:val="center"/>
      </w:pPr>
      <w:bookmarkStart w:id="3" w:name="_Toc79583329"/>
      <w:r>
        <w:lastRenderedPageBreak/>
        <w:t>DANH MỤC CÁC BẢNG BIỂU, HÌNH VẼ, ĐỒ THỊ</w:t>
      </w:r>
      <w:bookmarkEnd w:id="3"/>
    </w:p>
    <w:p w14:paraId="14220F65" w14:textId="77777777" w:rsidR="007E6AB9" w:rsidRDefault="00791EED" w:rsidP="00DC2276">
      <w:pPr>
        <w:rPr>
          <w:b/>
          <w:sz w:val="28"/>
        </w:rPr>
      </w:pPr>
      <w:r w:rsidRPr="00791EED">
        <w:rPr>
          <w:b/>
          <w:sz w:val="28"/>
        </w:rPr>
        <w:t>DANH MỤC HÌNH</w:t>
      </w:r>
    </w:p>
    <w:p w14:paraId="3428A355" w14:textId="77777777" w:rsidR="002E38C6" w:rsidRDefault="002E38C6">
      <w:pPr>
        <w:pStyle w:val="TableofFigures"/>
        <w:tabs>
          <w:tab w:val="right" w:leader="dot" w:pos="9111"/>
        </w:tabs>
        <w:rPr>
          <w:rFonts w:asciiTheme="minorHAnsi" w:eastAsiaTheme="minorEastAsia" w:hAnsiTheme="minorHAnsi" w:cstheme="minorBidi"/>
          <w:noProof/>
          <w:sz w:val="22"/>
          <w:szCs w:val="22"/>
        </w:rPr>
      </w:pPr>
      <w:r>
        <w:rPr>
          <w:b/>
          <w:sz w:val="28"/>
        </w:rPr>
        <w:fldChar w:fldCharType="begin"/>
      </w:r>
      <w:r>
        <w:rPr>
          <w:b/>
          <w:sz w:val="28"/>
        </w:rPr>
        <w:instrText xml:space="preserve"> TOC \h \z \c "Hình 2." </w:instrText>
      </w:r>
      <w:r>
        <w:rPr>
          <w:b/>
          <w:sz w:val="28"/>
        </w:rPr>
        <w:fldChar w:fldCharType="separate"/>
      </w:r>
      <w:hyperlink w:anchor="_Toc79673336" w:history="1">
        <w:r w:rsidRPr="002C76F4">
          <w:rPr>
            <w:rStyle w:val="Hyperlink"/>
            <w:noProof/>
          </w:rPr>
          <w:t>Hình 2.1 Kênh liên lạc giữa 2 người Alice và Bob</w:t>
        </w:r>
        <w:r>
          <w:rPr>
            <w:noProof/>
            <w:webHidden/>
          </w:rPr>
          <w:tab/>
        </w:r>
        <w:r>
          <w:rPr>
            <w:noProof/>
            <w:webHidden/>
          </w:rPr>
          <w:fldChar w:fldCharType="begin"/>
        </w:r>
        <w:r>
          <w:rPr>
            <w:noProof/>
            <w:webHidden/>
          </w:rPr>
          <w:instrText xml:space="preserve"> PAGEREF _Toc79673336 \h </w:instrText>
        </w:r>
        <w:r>
          <w:rPr>
            <w:noProof/>
            <w:webHidden/>
          </w:rPr>
        </w:r>
        <w:r>
          <w:rPr>
            <w:noProof/>
            <w:webHidden/>
          </w:rPr>
          <w:fldChar w:fldCharType="separate"/>
        </w:r>
        <w:r>
          <w:rPr>
            <w:noProof/>
            <w:webHidden/>
          </w:rPr>
          <w:t>12</w:t>
        </w:r>
        <w:r>
          <w:rPr>
            <w:noProof/>
            <w:webHidden/>
          </w:rPr>
          <w:fldChar w:fldCharType="end"/>
        </w:r>
      </w:hyperlink>
    </w:p>
    <w:p w14:paraId="160EB239"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r:id="rId12" w:anchor="_Toc79673337" w:history="1">
        <w:r w:rsidR="002E38C6" w:rsidRPr="002C76F4">
          <w:rPr>
            <w:rStyle w:val="Hyperlink"/>
            <w:noProof/>
          </w:rPr>
          <w:t>Hình 2.2 Mô hình giao tiếp giữa Alice và Bob</w:t>
        </w:r>
        <w:r w:rsidR="002E38C6">
          <w:rPr>
            <w:noProof/>
            <w:webHidden/>
          </w:rPr>
          <w:tab/>
        </w:r>
        <w:r w:rsidR="002E38C6">
          <w:rPr>
            <w:noProof/>
            <w:webHidden/>
          </w:rPr>
          <w:fldChar w:fldCharType="begin"/>
        </w:r>
        <w:r w:rsidR="002E38C6">
          <w:rPr>
            <w:noProof/>
            <w:webHidden/>
          </w:rPr>
          <w:instrText xml:space="preserve"> PAGEREF _Toc79673337 \h </w:instrText>
        </w:r>
        <w:r w:rsidR="002E38C6">
          <w:rPr>
            <w:noProof/>
            <w:webHidden/>
          </w:rPr>
        </w:r>
        <w:r w:rsidR="002E38C6">
          <w:rPr>
            <w:noProof/>
            <w:webHidden/>
          </w:rPr>
          <w:fldChar w:fldCharType="separate"/>
        </w:r>
        <w:r w:rsidR="002E38C6">
          <w:rPr>
            <w:noProof/>
            <w:webHidden/>
          </w:rPr>
          <w:t>13</w:t>
        </w:r>
        <w:r w:rsidR="002E38C6">
          <w:rPr>
            <w:noProof/>
            <w:webHidden/>
          </w:rPr>
          <w:fldChar w:fldCharType="end"/>
        </w:r>
      </w:hyperlink>
    </w:p>
    <w:p w14:paraId="4CD7ECFA"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338" w:history="1">
        <w:r w:rsidR="002E38C6" w:rsidRPr="002C76F4">
          <w:rPr>
            <w:rStyle w:val="Hyperlink"/>
            <w:noProof/>
          </w:rPr>
          <w:t>Hình 2.3 Mô hình chống lại cuộc tấn công từ attacker</w:t>
        </w:r>
        <w:r w:rsidR="002E38C6">
          <w:rPr>
            <w:noProof/>
            <w:webHidden/>
          </w:rPr>
          <w:tab/>
        </w:r>
        <w:r w:rsidR="002E38C6">
          <w:rPr>
            <w:noProof/>
            <w:webHidden/>
          </w:rPr>
          <w:fldChar w:fldCharType="begin"/>
        </w:r>
        <w:r w:rsidR="002E38C6">
          <w:rPr>
            <w:noProof/>
            <w:webHidden/>
          </w:rPr>
          <w:instrText xml:space="preserve"> PAGEREF _Toc79673338 \h </w:instrText>
        </w:r>
        <w:r w:rsidR="002E38C6">
          <w:rPr>
            <w:noProof/>
            <w:webHidden/>
          </w:rPr>
        </w:r>
        <w:r w:rsidR="002E38C6">
          <w:rPr>
            <w:noProof/>
            <w:webHidden/>
          </w:rPr>
          <w:fldChar w:fldCharType="separate"/>
        </w:r>
        <w:r w:rsidR="002E38C6">
          <w:rPr>
            <w:noProof/>
            <w:webHidden/>
          </w:rPr>
          <w:t>15</w:t>
        </w:r>
        <w:r w:rsidR="002E38C6">
          <w:rPr>
            <w:noProof/>
            <w:webHidden/>
          </w:rPr>
          <w:fldChar w:fldCharType="end"/>
        </w:r>
      </w:hyperlink>
    </w:p>
    <w:p w14:paraId="3EA7DF5F" w14:textId="77777777" w:rsidR="002E38C6" w:rsidRDefault="002E38C6" w:rsidP="00DC2276">
      <w:pPr>
        <w:rPr>
          <w:noProof/>
        </w:rPr>
      </w:pPr>
      <w:r>
        <w:rPr>
          <w:b/>
          <w:sz w:val="28"/>
        </w:rPr>
        <w:fldChar w:fldCharType="end"/>
      </w:r>
      <w:r>
        <w:rPr>
          <w:b/>
          <w:sz w:val="28"/>
        </w:rPr>
        <w:fldChar w:fldCharType="begin"/>
      </w:r>
      <w:r>
        <w:rPr>
          <w:b/>
          <w:sz w:val="28"/>
        </w:rPr>
        <w:instrText xml:space="preserve"> TOC \h \z \c "Hình 4." </w:instrText>
      </w:r>
      <w:r>
        <w:rPr>
          <w:b/>
          <w:sz w:val="28"/>
        </w:rPr>
        <w:fldChar w:fldCharType="separate"/>
      </w:r>
    </w:p>
    <w:p w14:paraId="4931098A"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403" w:history="1">
        <w:r w:rsidR="002E38C6" w:rsidRPr="0037200D">
          <w:rPr>
            <w:rStyle w:val="Hyperlink"/>
            <w:noProof/>
          </w:rPr>
          <w:t>Hình 4. 1 Kiến trúc Hot spot</w:t>
        </w:r>
        <w:r w:rsidR="002E38C6">
          <w:rPr>
            <w:noProof/>
            <w:webHidden/>
          </w:rPr>
          <w:tab/>
        </w:r>
        <w:r w:rsidR="002E38C6">
          <w:rPr>
            <w:noProof/>
            <w:webHidden/>
          </w:rPr>
          <w:fldChar w:fldCharType="begin"/>
        </w:r>
        <w:r w:rsidR="002E38C6">
          <w:rPr>
            <w:noProof/>
            <w:webHidden/>
          </w:rPr>
          <w:instrText xml:space="preserve"> PAGEREF _Toc79673403 \h </w:instrText>
        </w:r>
        <w:r w:rsidR="002E38C6">
          <w:rPr>
            <w:noProof/>
            <w:webHidden/>
          </w:rPr>
        </w:r>
        <w:r w:rsidR="002E38C6">
          <w:rPr>
            <w:noProof/>
            <w:webHidden/>
          </w:rPr>
          <w:fldChar w:fldCharType="separate"/>
        </w:r>
        <w:r w:rsidR="002E38C6">
          <w:rPr>
            <w:noProof/>
            <w:webHidden/>
          </w:rPr>
          <w:t>19</w:t>
        </w:r>
        <w:r w:rsidR="002E38C6">
          <w:rPr>
            <w:noProof/>
            <w:webHidden/>
          </w:rPr>
          <w:fldChar w:fldCharType="end"/>
        </w:r>
      </w:hyperlink>
    </w:p>
    <w:p w14:paraId="310143E0" w14:textId="77777777" w:rsidR="002E38C6" w:rsidRDefault="002E38C6" w:rsidP="00DC2276">
      <w:pPr>
        <w:rPr>
          <w:noProof/>
        </w:rPr>
      </w:pPr>
      <w:r>
        <w:rPr>
          <w:b/>
          <w:sz w:val="28"/>
        </w:rPr>
        <w:fldChar w:fldCharType="end"/>
      </w:r>
      <w:r>
        <w:rPr>
          <w:b/>
          <w:sz w:val="28"/>
        </w:rPr>
        <w:fldChar w:fldCharType="begin"/>
      </w:r>
      <w:r>
        <w:rPr>
          <w:b/>
          <w:sz w:val="28"/>
        </w:rPr>
        <w:instrText xml:space="preserve"> TOC \h \z \c "Hình 5." </w:instrText>
      </w:r>
      <w:r>
        <w:rPr>
          <w:b/>
          <w:sz w:val="28"/>
        </w:rPr>
        <w:fldChar w:fldCharType="separate"/>
      </w:r>
    </w:p>
    <w:p w14:paraId="1895AB4A"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409" w:history="1">
        <w:r w:rsidR="002E38C6" w:rsidRPr="0022041E">
          <w:rPr>
            <w:rStyle w:val="Hyperlink"/>
            <w:noProof/>
          </w:rPr>
          <w:t>Hình 5.1 Mô hình mạng 802.1x</w:t>
        </w:r>
        <w:r w:rsidR="002E38C6">
          <w:rPr>
            <w:noProof/>
            <w:webHidden/>
          </w:rPr>
          <w:tab/>
        </w:r>
        <w:r w:rsidR="002E38C6">
          <w:rPr>
            <w:noProof/>
            <w:webHidden/>
          </w:rPr>
          <w:fldChar w:fldCharType="begin"/>
        </w:r>
        <w:r w:rsidR="002E38C6">
          <w:rPr>
            <w:noProof/>
            <w:webHidden/>
          </w:rPr>
          <w:instrText xml:space="preserve"> PAGEREF _Toc79673409 \h </w:instrText>
        </w:r>
        <w:r w:rsidR="002E38C6">
          <w:rPr>
            <w:noProof/>
            <w:webHidden/>
          </w:rPr>
        </w:r>
        <w:r w:rsidR="002E38C6">
          <w:rPr>
            <w:noProof/>
            <w:webHidden/>
          </w:rPr>
          <w:fldChar w:fldCharType="separate"/>
        </w:r>
        <w:r w:rsidR="002E38C6">
          <w:rPr>
            <w:noProof/>
            <w:webHidden/>
          </w:rPr>
          <w:t>22</w:t>
        </w:r>
        <w:r w:rsidR="002E38C6">
          <w:rPr>
            <w:noProof/>
            <w:webHidden/>
          </w:rPr>
          <w:fldChar w:fldCharType="end"/>
        </w:r>
      </w:hyperlink>
    </w:p>
    <w:p w14:paraId="4BB4C4C0" w14:textId="627F0C20" w:rsidR="002E38C6" w:rsidRPr="00791EED" w:rsidRDefault="002E38C6" w:rsidP="00DC2276">
      <w:pPr>
        <w:rPr>
          <w:b/>
          <w:sz w:val="28"/>
        </w:rPr>
      </w:pPr>
      <w:r>
        <w:rPr>
          <w:b/>
          <w:sz w:val="28"/>
        </w:rPr>
        <w:fldChar w:fldCharType="end"/>
      </w:r>
    </w:p>
    <w:p w14:paraId="13B2900A" w14:textId="77777777" w:rsidR="002E38C6" w:rsidRDefault="002E38C6">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7." </w:instrText>
      </w:r>
      <w:r>
        <w:rPr>
          <w:szCs w:val="26"/>
        </w:rPr>
        <w:fldChar w:fldCharType="separate"/>
      </w:r>
      <w:hyperlink w:anchor="_Toc79673031" w:history="1">
        <w:r w:rsidRPr="001F0E93">
          <w:rPr>
            <w:rStyle w:val="Hyperlink"/>
            <w:noProof/>
          </w:rPr>
          <w:t>Hình 7.1 Mô hình demo</w:t>
        </w:r>
        <w:r>
          <w:rPr>
            <w:noProof/>
            <w:webHidden/>
          </w:rPr>
          <w:tab/>
        </w:r>
        <w:r>
          <w:rPr>
            <w:noProof/>
            <w:webHidden/>
          </w:rPr>
          <w:fldChar w:fldCharType="begin"/>
        </w:r>
        <w:r>
          <w:rPr>
            <w:noProof/>
            <w:webHidden/>
          </w:rPr>
          <w:instrText xml:space="preserve"> PAGEREF _Toc79673031 \h </w:instrText>
        </w:r>
        <w:r>
          <w:rPr>
            <w:noProof/>
            <w:webHidden/>
          </w:rPr>
        </w:r>
        <w:r>
          <w:rPr>
            <w:noProof/>
            <w:webHidden/>
          </w:rPr>
          <w:fldChar w:fldCharType="separate"/>
        </w:r>
        <w:r>
          <w:rPr>
            <w:noProof/>
            <w:webHidden/>
          </w:rPr>
          <w:t>28</w:t>
        </w:r>
        <w:r>
          <w:rPr>
            <w:noProof/>
            <w:webHidden/>
          </w:rPr>
          <w:fldChar w:fldCharType="end"/>
        </w:r>
      </w:hyperlink>
    </w:p>
    <w:p w14:paraId="444C94B7"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32" w:history="1">
        <w:r w:rsidR="002E38C6" w:rsidRPr="001F0E93">
          <w:rPr>
            <w:rStyle w:val="Hyperlink"/>
            <w:noProof/>
          </w:rPr>
          <w:t>Hình 7.2 Tạo vlan</w:t>
        </w:r>
        <w:r w:rsidR="002E38C6">
          <w:rPr>
            <w:noProof/>
            <w:webHidden/>
          </w:rPr>
          <w:tab/>
        </w:r>
        <w:r w:rsidR="002E38C6">
          <w:rPr>
            <w:noProof/>
            <w:webHidden/>
          </w:rPr>
          <w:fldChar w:fldCharType="begin"/>
        </w:r>
        <w:r w:rsidR="002E38C6">
          <w:rPr>
            <w:noProof/>
            <w:webHidden/>
          </w:rPr>
          <w:instrText xml:space="preserve"> PAGEREF _Toc79673032 \h </w:instrText>
        </w:r>
        <w:r w:rsidR="002E38C6">
          <w:rPr>
            <w:noProof/>
            <w:webHidden/>
          </w:rPr>
        </w:r>
        <w:r w:rsidR="002E38C6">
          <w:rPr>
            <w:noProof/>
            <w:webHidden/>
          </w:rPr>
          <w:fldChar w:fldCharType="separate"/>
        </w:r>
        <w:r w:rsidR="002E38C6">
          <w:rPr>
            <w:noProof/>
            <w:webHidden/>
          </w:rPr>
          <w:t>31</w:t>
        </w:r>
        <w:r w:rsidR="002E38C6">
          <w:rPr>
            <w:noProof/>
            <w:webHidden/>
          </w:rPr>
          <w:fldChar w:fldCharType="end"/>
        </w:r>
      </w:hyperlink>
    </w:p>
    <w:p w14:paraId="48F21C74"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33" w:history="1">
        <w:r w:rsidR="002E38C6" w:rsidRPr="001F0E93">
          <w:rPr>
            <w:rStyle w:val="Hyperlink"/>
            <w:noProof/>
          </w:rPr>
          <w:t>Hình 7.3 Kết quả khi tạo xong vlan</w:t>
        </w:r>
        <w:r w:rsidR="002E38C6">
          <w:rPr>
            <w:noProof/>
            <w:webHidden/>
          </w:rPr>
          <w:tab/>
        </w:r>
        <w:r w:rsidR="002E38C6">
          <w:rPr>
            <w:noProof/>
            <w:webHidden/>
          </w:rPr>
          <w:fldChar w:fldCharType="begin"/>
        </w:r>
        <w:r w:rsidR="002E38C6">
          <w:rPr>
            <w:noProof/>
            <w:webHidden/>
          </w:rPr>
          <w:instrText xml:space="preserve"> PAGEREF _Toc79673033 \h </w:instrText>
        </w:r>
        <w:r w:rsidR="002E38C6">
          <w:rPr>
            <w:noProof/>
            <w:webHidden/>
          </w:rPr>
        </w:r>
        <w:r w:rsidR="002E38C6">
          <w:rPr>
            <w:noProof/>
            <w:webHidden/>
          </w:rPr>
          <w:fldChar w:fldCharType="separate"/>
        </w:r>
        <w:r w:rsidR="002E38C6">
          <w:rPr>
            <w:noProof/>
            <w:webHidden/>
          </w:rPr>
          <w:t>32</w:t>
        </w:r>
        <w:r w:rsidR="002E38C6">
          <w:rPr>
            <w:noProof/>
            <w:webHidden/>
          </w:rPr>
          <w:fldChar w:fldCharType="end"/>
        </w:r>
      </w:hyperlink>
    </w:p>
    <w:p w14:paraId="0B3A5E2B"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34" w:history="1">
        <w:r w:rsidR="002E38C6" w:rsidRPr="001F0E93">
          <w:rPr>
            <w:rStyle w:val="Hyperlink"/>
            <w:noProof/>
          </w:rPr>
          <w:t>Hình 7.4 Trunk các đường mạng</w:t>
        </w:r>
        <w:r w:rsidR="002E38C6">
          <w:rPr>
            <w:noProof/>
            <w:webHidden/>
          </w:rPr>
          <w:tab/>
        </w:r>
        <w:r w:rsidR="002E38C6">
          <w:rPr>
            <w:noProof/>
            <w:webHidden/>
          </w:rPr>
          <w:fldChar w:fldCharType="begin"/>
        </w:r>
        <w:r w:rsidR="002E38C6">
          <w:rPr>
            <w:noProof/>
            <w:webHidden/>
          </w:rPr>
          <w:instrText xml:space="preserve"> PAGEREF _Toc79673034 \h </w:instrText>
        </w:r>
        <w:r w:rsidR="002E38C6">
          <w:rPr>
            <w:noProof/>
            <w:webHidden/>
          </w:rPr>
        </w:r>
        <w:r w:rsidR="002E38C6">
          <w:rPr>
            <w:noProof/>
            <w:webHidden/>
          </w:rPr>
          <w:fldChar w:fldCharType="separate"/>
        </w:r>
        <w:r w:rsidR="002E38C6">
          <w:rPr>
            <w:noProof/>
            <w:webHidden/>
          </w:rPr>
          <w:t>32</w:t>
        </w:r>
        <w:r w:rsidR="002E38C6">
          <w:rPr>
            <w:noProof/>
            <w:webHidden/>
          </w:rPr>
          <w:fldChar w:fldCharType="end"/>
        </w:r>
      </w:hyperlink>
    </w:p>
    <w:p w14:paraId="593B4ACC"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35" w:history="1">
        <w:r w:rsidR="002E38C6" w:rsidRPr="001F0E93">
          <w:rPr>
            <w:rStyle w:val="Hyperlink"/>
            <w:noProof/>
          </w:rPr>
          <w:t>Hình 7.5 Đồng bộ vlan trên router</w:t>
        </w:r>
        <w:r w:rsidR="002E38C6">
          <w:rPr>
            <w:noProof/>
            <w:webHidden/>
          </w:rPr>
          <w:tab/>
        </w:r>
        <w:r w:rsidR="002E38C6">
          <w:rPr>
            <w:noProof/>
            <w:webHidden/>
          </w:rPr>
          <w:fldChar w:fldCharType="begin"/>
        </w:r>
        <w:r w:rsidR="002E38C6">
          <w:rPr>
            <w:noProof/>
            <w:webHidden/>
          </w:rPr>
          <w:instrText xml:space="preserve"> PAGEREF _Toc79673035 \h </w:instrText>
        </w:r>
        <w:r w:rsidR="002E38C6">
          <w:rPr>
            <w:noProof/>
            <w:webHidden/>
          </w:rPr>
        </w:r>
        <w:r w:rsidR="002E38C6">
          <w:rPr>
            <w:noProof/>
            <w:webHidden/>
          </w:rPr>
          <w:fldChar w:fldCharType="separate"/>
        </w:r>
        <w:r w:rsidR="002E38C6">
          <w:rPr>
            <w:noProof/>
            <w:webHidden/>
          </w:rPr>
          <w:t>33</w:t>
        </w:r>
        <w:r w:rsidR="002E38C6">
          <w:rPr>
            <w:noProof/>
            <w:webHidden/>
          </w:rPr>
          <w:fldChar w:fldCharType="end"/>
        </w:r>
      </w:hyperlink>
    </w:p>
    <w:p w14:paraId="52B15045"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36" w:history="1">
        <w:r w:rsidR="002E38C6" w:rsidRPr="001F0E93">
          <w:rPr>
            <w:rStyle w:val="Hyperlink"/>
            <w:noProof/>
          </w:rPr>
          <w:t>Hình 7.6 Cấu hinh dhcp</w:t>
        </w:r>
        <w:r w:rsidR="002E38C6">
          <w:rPr>
            <w:noProof/>
            <w:webHidden/>
          </w:rPr>
          <w:tab/>
        </w:r>
        <w:r w:rsidR="002E38C6">
          <w:rPr>
            <w:noProof/>
            <w:webHidden/>
          </w:rPr>
          <w:fldChar w:fldCharType="begin"/>
        </w:r>
        <w:r w:rsidR="002E38C6">
          <w:rPr>
            <w:noProof/>
            <w:webHidden/>
          </w:rPr>
          <w:instrText xml:space="preserve"> PAGEREF _Toc79673036 \h </w:instrText>
        </w:r>
        <w:r w:rsidR="002E38C6">
          <w:rPr>
            <w:noProof/>
            <w:webHidden/>
          </w:rPr>
        </w:r>
        <w:r w:rsidR="002E38C6">
          <w:rPr>
            <w:noProof/>
            <w:webHidden/>
          </w:rPr>
          <w:fldChar w:fldCharType="separate"/>
        </w:r>
        <w:r w:rsidR="002E38C6">
          <w:rPr>
            <w:noProof/>
            <w:webHidden/>
          </w:rPr>
          <w:t>34</w:t>
        </w:r>
        <w:r w:rsidR="002E38C6">
          <w:rPr>
            <w:noProof/>
            <w:webHidden/>
          </w:rPr>
          <w:fldChar w:fldCharType="end"/>
        </w:r>
      </w:hyperlink>
    </w:p>
    <w:p w14:paraId="776150F0"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37" w:history="1">
        <w:r w:rsidR="002E38C6" w:rsidRPr="001F0E93">
          <w:rPr>
            <w:rStyle w:val="Hyperlink"/>
            <w:noProof/>
          </w:rPr>
          <w:t>Hình 7.7 Cấu hình ip route</w:t>
        </w:r>
        <w:r w:rsidR="002E38C6">
          <w:rPr>
            <w:noProof/>
            <w:webHidden/>
          </w:rPr>
          <w:tab/>
        </w:r>
        <w:r w:rsidR="002E38C6">
          <w:rPr>
            <w:noProof/>
            <w:webHidden/>
          </w:rPr>
          <w:fldChar w:fldCharType="begin"/>
        </w:r>
        <w:r w:rsidR="002E38C6">
          <w:rPr>
            <w:noProof/>
            <w:webHidden/>
          </w:rPr>
          <w:instrText xml:space="preserve"> PAGEREF _Toc79673037 \h </w:instrText>
        </w:r>
        <w:r w:rsidR="002E38C6">
          <w:rPr>
            <w:noProof/>
            <w:webHidden/>
          </w:rPr>
        </w:r>
        <w:r w:rsidR="002E38C6">
          <w:rPr>
            <w:noProof/>
            <w:webHidden/>
          </w:rPr>
          <w:fldChar w:fldCharType="separate"/>
        </w:r>
        <w:r w:rsidR="002E38C6">
          <w:rPr>
            <w:noProof/>
            <w:webHidden/>
          </w:rPr>
          <w:t>35</w:t>
        </w:r>
        <w:r w:rsidR="002E38C6">
          <w:rPr>
            <w:noProof/>
            <w:webHidden/>
          </w:rPr>
          <w:fldChar w:fldCharType="end"/>
        </w:r>
      </w:hyperlink>
    </w:p>
    <w:p w14:paraId="6B6AFA46"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38" w:history="1">
        <w:r w:rsidR="002E38C6" w:rsidRPr="001F0E93">
          <w:rPr>
            <w:rStyle w:val="Hyperlink"/>
            <w:noProof/>
          </w:rPr>
          <w:t>Hình 7.8 Đăng nhập vào WLC</w:t>
        </w:r>
        <w:r w:rsidR="002E38C6">
          <w:rPr>
            <w:noProof/>
            <w:webHidden/>
          </w:rPr>
          <w:tab/>
        </w:r>
        <w:r w:rsidR="002E38C6">
          <w:rPr>
            <w:noProof/>
            <w:webHidden/>
          </w:rPr>
          <w:fldChar w:fldCharType="begin"/>
        </w:r>
        <w:r w:rsidR="002E38C6">
          <w:rPr>
            <w:noProof/>
            <w:webHidden/>
          </w:rPr>
          <w:instrText xml:space="preserve"> PAGEREF _Toc79673038 \h </w:instrText>
        </w:r>
        <w:r w:rsidR="002E38C6">
          <w:rPr>
            <w:noProof/>
            <w:webHidden/>
          </w:rPr>
        </w:r>
        <w:r w:rsidR="002E38C6">
          <w:rPr>
            <w:noProof/>
            <w:webHidden/>
          </w:rPr>
          <w:fldChar w:fldCharType="separate"/>
        </w:r>
        <w:r w:rsidR="002E38C6">
          <w:rPr>
            <w:noProof/>
            <w:webHidden/>
          </w:rPr>
          <w:t>36</w:t>
        </w:r>
        <w:r w:rsidR="002E38C6">
          <w:rPr>
            <w:noProof/>
            <w:webHidden/>
          </w:rPr>
          <w:fldChar w:fldCharType="end"/>
        </w:r>
      </w:hyperlink>
    </w:p>
    <w:p w14:paraId="02104FA3"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39" w:history="1">
        <w:r w:rsidR="002E38C6" w:rsidRPr="001F0E93">
          <w:rPr>
            <w:rStyle w:val="Hyperlink"/>
            <w:noProof/>
          </w:rPr>
          <w:t>Hình 7.9 Định cấu hình giao diện WLAN</w:t>
        </w:r>
        <w:r w:rsidR="002E38C6">
          <w:rPr>
            <w:noProof/>
            <w:webHidden/>
          </w:rPr>
          <w:tab/>
        </w:r>
        <w:r w:rsidR="002E38C6">
          <w:rPr>
            <w:noProof/>
            <w:webHidden/>
          </w:rPr>
          <w:fldChar w:fldCharType="begin"/>
        </w:r>
        <w:r w:rsidR="002E38C6">
          <w:rPr>
            <w:noProof/>
            <w:webHidden/>
          </w:rPr>
          <w:instrText xml:space="preserve"> PAGEREF _Toc79673039 \h </w:instrText>
        </w:r>
        <w:r w:rsidR="002E38C6">
          <w:rPr>
            <w:noProof/>
            <w:webHidden/>
          </w:rPr>
        </w:r>
        <w:r w:rsidR="002E38C6">
          <w:rPr>
            <w:noProof/>
            <w:webHidden/>
          </w:rPr>
          <w:fldChar w:fldCharType="separate"/>
        </w:r>
        <w:r w:rsidR="002E38C6">
          <w:rPr>
            <w:noProof/>
            <w:webHidden/>
          </w:rPr>
          <w:t>36</w:t>
        </w:r>
        <w:r w:rsidR="002E38C6">
          <w:rPr>
            <w:noProof/>
            <w:webHidden/>
          </w:rPr>
          <w:fldChar w:fldCharType="end"/>
        </w:r>
      </w:hyperlink>
    </w:p>
    <w:p w14:paraId="46CBCB99"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0" w:history="1">
        <w:r w:rsidR="002E38C6" w:rsidRPr="001F0E93">
          <w:rPr>
            <w:rStyle w:val="Hyperlink"/>
            <w:noProof/>
          </w:rPr>
          <w:t>Hình 7.10 Tạo giao diện WLAN</w:t>
        </w:r>
        <w:r w:rsidR="002E38C6">
          <w:rPr>
            <w:noProof/>
            <w:webHidden/>
          </w:rPr>
          <w:tab/>
        </w:r>
        <w:r w:rsidR="002E38C6">
          <w:rPr>
            <w:noProof/>
            <w:webHidden/>
          </w:rPr>
          <w:fldChar w:fldCharType="begin"/>
        </w:r>
        <w:r w:rsidR="002E38C6">
          <w:rPr>
            <w:noProof/>
            <w:webHidden/>
          </w:rPr>
          <w:instrText xml:space="preserve"> PAGEREF _Toc79673040 \h </w:instrText>
        </w:r>
        <w:r w:rsidR="002E38C6">
          <w:rPr>
            <w:noProof/>
            <w:webHidden/>
          </w:rPr>
        </w:r>
        <w:r w:rsidR="002E38C6">
          <w:rPr>
            <w:noProof/>
            <w:webHidden/>
          </w:rPr>
          <w:fldChar w:fldCharType="separate"/>
        </w:r>
        <w:r w:rsidR="002E38C6">
          <w:rPr>
            <w:noProof/>
            <w:webHidden/>
          </w:rPr>
          <w:t>37</w:t>
        </w:r>
        <w:r w:rsidR="002E38C6">
          <w:rPr>
            <w:noProof/>
            <w:webHidden/>
          </w:rPr>
          <w:fldChar w:fldCharType="end"/>
        </w:r>
      </w:hyperlink>
    </w:p>
    <w:p w14:paraId="134E8CF2"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1" w:history="1">
        <w:r w:rsidR="002E38C6" w:rsidRPr="001F0E93">
          <w:rPr>
            <w:rStyle w:val="Hyperlink"/>
            <w:noProof/>
          </w:rPr>
          <w:t>Hình 7.11 Cấu hình thông số giao diện WLAN</w:t>
        </w:r>
        <w:r w:rsidR="002E38C6">
          <w:rPr>
            <w:noProof/>
            <w:webHidden/>
          </w:rPr>
          <w:tab/>
        </w:r>
        <w:r w:rsidR="002E38C6">
          <w:rPr>
            <w:noProof/>
            <w:webHidden/>
          </w:rPr>
          <w:fldChar w:fldCharType="begin"/>
        </w:r>
        <w:r w:rsidR="002E38C6">
          <w:rPr>
            <w:noProof/>
            <w:webHidden/>
          </w:rPr>
          <w:instrText xml:space="preserve"> PAGEREF _Toc79673041 \h </w:instrText>
        </w:r>
        <w:r w:rsidR="002E38C6">
          <w:rPr>
            <w:noProof/>
            <w:webHidden/>
          </w:rPr>
        </w:r>
        <w:r w:rsidR="002E38C6">
          <w:rPr>
            <w:noProof/>
            <w:webHidden/>
          </w:rPr>
          <w:fldChar w:fldCharType="separate"/>
        </w:r>
        <w:r w:rsidR="002E38C6">
          <w:rPr>
            <w:noProof/>
            <w:webHidden/>
          </w:rPr>
          <w:t>37</w:t>
        </w:r>
        <w:r w:rsidR="002E38C6">
          <w:rPr>
            <w:noProof/>
            <w:webHidden/>
          </w:rPr>
          <w:fldChar w:fldCharType="end"/>
        </w:r>
      </w:hyperlink>
    </w:p>
    <w:p w14:paraId="4781DAA8"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2" w:history="1">
        <w:r w:rsidR="002E38C6" w:rsidRPr="001F0E93">
          <w:rPr>
            <w:rStyle w:val="Hyperlink"/>
            <w:noProof/>
          </w:rPr>
          <w:t>Hình 7.12 Kết quả khi tạo xong giao diện WLAN</w:t>
        </w:r>
        <w:r w:rsidR="002E38C6">
          <w:rPr>
            <w:noProof/>
            <w:webHidden/>
          </w:rPr>
          <w:tab/>
        </w:r>
        <w:r w:rsidR="002E38C6">
          <w:rPr>
            <w:noProof/>
            <w:webHidden/>
          </w:rPr>
          <w:fldChar w:fldCharType="begin"/>
        </w:r>
        <w:r w:rsidR="002E38C6">
          <w:rPr>
            <w:noProof/>
            <w:webHidden/>
          </w:rPr>
          <w:instrText xml:space="preserve"> PAGEREF _Toc79673042 \h </w:instrText>
        </w:r>
        <w:r w:rsidR="002E38C6">
          <w:rPr>
            <w:noProof/>
            <w:webHidden/>
          </w:rPr>
        </w:r>
        <w:r w:rsidR="002E38C6">
          <w:rPr>
            <w:noProof/>
            <w:webHidden/>
          </w:rPr>
          <w:fldChar w:fldCharType="separate"/>
        </w:r>
        <w:r w:rsidR="002E38C6">
          <w:rPr>
            <w:noProof/>
            <w:webHidden/>
          </w:rPr>
          <w:t>38</w:t>
        </w:r>
        <w:r w:rsidR="002E38C6">
          <w:rPr>
            <w:noProof/>
            <w:webHidden/>
          </w:rPr>
          <w:fldChar w:fldCharType="end"/>
        </w:r>
      </w:hyperlink>
    </w:p>
    <w:p w14:paraId="5BAE4874"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3" w:history="1">
        <w:r w:rsidR="002E38C6" w:rsidRPr="001F0E93">
          <w:rPr>
            <w:rStyle w:val="Hyperlink"/>
            <w:noProof/>
          </w:rPr>
          <w:t>Hình 7.13 Định cấu hình phạm vi DHCP cho mạng</w:t>
        </w:r>
        <w:r w:rsidR="002E38C6">
          <w:rPr>
            <w:noProof/>
            <w:webHidden/>
          </w:rPr>
          <w:tab/>
        </w:r>
        <w:r w:rsidR="002E38C6">
          <w:rPr>
            <w:noProof/>
            <w:webHidden/>
          </w:rPr>
          <w:fldChar w:fldCharType="begin"/>
        </w:r>
        <w:r w:rsidR="002E38C6">
          <w:rPr>
            <w:noProof/>
            <w:webHidden/>
          </w:rPr>
          <w:instrText xml:space="preserve"> PAGEREF _Toc79673043 \h </w:instrText>
        </w:r>
        <w:r w:rsidR="002E38C6">
          <w:rPr>
            <w:noProof/>
            <w:webHidden/>
          </w:rPr>
        </w:r>
        <w:r w:rsidR="002E38C6">
          <w:rPr>
            <w:noProof/>
            <w:webHidden/>
          </w:rPr>
          <w:fldChar w:fldCharType="separate"/>
        </w:r>
        <w:r w:rsidR="002E38C6">
          <w:rPr>
            <w:noProof/>
            <w:webHidden/>
          </w:rPr>
          <w:t>39</w:t>
        </w:r>
        <w:r w:rsidR="002E38C6">
          <w:rPr>
            <w:noProof/>
            <w:webHidden/>
          </w:rPr>
          <w:fldChar w:fldCharType="end"/>
        </w:r>
      </w:hyperlink>
    </w:p>
    <w:p w14:paraId="481E79C9"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4" w:history="1">
        <w:r w:rsidR="002E38C6" w:rsidRPr="001F0E93">
          <w:rPr>
            <w:rStyle w:val="Hyperlink"/>
            <w:noProof/>
          </w:rPr>
          <w:t>Hình 7.14 Giao diện đặt tên cho DHCP Scope</w:t>
        </w:r>
        <w:r w:rsidR="002E38C6">
          <w:rPr>
            <w:noProof/>
            <w:webHidden/>
          </w:rPr>
          <w:tab/>
        </w:r>
        <w:r w:rsidR="002E38C6">
          <w:rPr>
            <w:noProof/>
            <w:webHidden/>
          </w:rPr>
          <w:fldChar w:fldCharType="begin"/>
        </w:r>
        <w:r w:rsidR="002E38C6">
          <w:rPr>
            <w:noProof/>
            <w:webHidden/>
          </w:rPr>
          <w:instrText xml:space="preserve"> PAGEREF _Toc79673044 \h </w:instrText>
        </w:r>
        <w:r w:rsidR="002E38C6">
          <w:rPr>
            <w:noProof/>
            <w:webHidden/>
          </w:rPr>
        </w:r>
        <w:r w:rsidR="002E38C6">
          <w:rPr>
            <w:noProof/>
            <w:webHidden/>
          </w:rPr>
          <w:fldChar w:fldCharType="separate"/>
        </w:r>
        <w:r w:rsidR="002E38C6">
          <w:rPr>
            <w:noProof/>
            <w:webHidden/>
          </w:rPr>
          <w:t>39</w:t>
        </w:r>
        <w:r w:rsidR="002E38C6">
          <w:rPr>
            <w:noProof/>
            <w:webHidden/>
          </w:rPr>
          <w:fldChar w:fldCharType="end"/>
        </w:r>
      </w:hyperlink>
    </w:p>
    <w:p w14:paraId="5432E038"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5" w:history="1">
        <w:r w:rsidR="002E38C6" w:rsidRPr="001F0E93">
          <w:rPr>
            <w:rStyle w:val="Hyperlink"/>
            <w:noProof/>
          </w:rPr>
          <w:t>Hình 7.15 Giao diện điều chỉnh thông số DHCP Scope</w:t>
        </w:r>
        <w:r w:rsidR="002E38C6">
          <w:rPr>
            <w:noProof/>
            <w:webHidden/>
          </w:rPr>
          <w:tab/>
        </w:r>
        <w:r w:rsidR="002E38C6">
          <w:rPr>
            <w:noProof/>
            <w:webHidden/>
          </w:rPr>
          <w:fldChar w:fldCharType="begin"/>
        </w:r>
        <w:r w:rsidR="002E38C6">
          <w:rPr>
            <w:noProof/>
            <w:webHidden/>
          </w:rPr>
          <w:instrText xml:space="preserve"> PAGEREF _Toc79673045 \h </w:instrText>
        </w:r>
        <w:r w:rsidR="002E38C6">
          <w:rPr>
            <w:noProof/>
            <w:webHidden/>
          </w:rPr>
        </w:r>
        <w:r w:rsidR="002E38C6">
          <w:rPr>
            <w:noProof/>
            <w:webHidden/>
          </w:rPr>
          <w:fldChar w:fldCharType="separate"/>
        </w:r>
        <w:r w:rsidR="002E38C6">
          <w:rPr>
            <w:noProof/>
            <w:webHidden/>
          </w:rPr>
          <w:t>40</w:t>
        </w:r>
        <w:r w:rsidR="002E38C6">
          <w:rPr>
            <w:noProof/>
            <w:webHidden/>
          </w:rPr>
          <w:fldChar w:fldCharType="end"/>
        </w:r>
      </w:hyperlink>
    </w:p>
    <w:p w14:paraId="3ED0BA22"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6" w:history="1">
        <w:r w:rsidR="002E38C6" w:rsidRPr="001F0E93">
          <w:rPr>
            <w:rStyle w:val="Hyperlink"/>
            <w:noProof/>
          </w:rPr>
          <w:t>Hình 7.16 Định cấu hình WLC với địa chỉ máy chủ ngoài</w:t>
        </w:r>
        <w:r w:rsidR="002E38C6">
          <w:rPr>
            <w:noProof/>
            <w:webHidden/>
          </w:rPr>
          <w:tab/>
        </w:r>
        <w:r w:rsidR="002E38C6">
          <w:rPr>
            <w:noProof/>
            <w:webHidden/>
          </w:rPr>
          <w:fldChar w:fldCharType="begin"/>
        </w:r>
        <w:r w:rsidR="002E38C6">
          <w:rPr>
            <w:noProof/>
            <w:webHidden/>
          </w:rPr>
          <w:instrText xml:space="preserve"> PAGEREF _Toc79673046 \h </w:instrText>
        </w:r>
        <w:r w:rsidR="002E38C6">
          <w:rPr>
            <w:noProof/>
            <w:webHidden/>
          </w:rPr>
        </w:r>
        <w:r w:rsidR="002E38C6">
          <w:rPr>
            <w:noProof/>
            <w:webHidden/>
          </w:rPr>
          <w:fldChar w:fldCharType="separate"/>
        </w:r>
        <w:r w:rsidR="002E38C6">
          <w:rPr>
            <w:noProof/>
            <w:webHidden/>
          </w:rPr>
          <w:t>40</w:t>
        </w:r>
        <w:r w:rsidR="002E38C6">
          <w:rPr>
            <w:noProof/>
            <w:webHidden/>
          </w:rPr>
          <w:fldChar w:fldCharType="end"/>
        </w:r>
      </w:hyperlink>
    </w:p>
    <w:p w14:paraId="68817281"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7" w:history="1">
        <w:r w:rsidR="002E38C6" w:rsidRPr="001F0E93">
          <w:rPr>
            <w:rStyle w:val="Hyperlink"/>
            <w:noProof/>
          </w:rPr>
          <w:t>Hình 7.17 Điều chỉnh thông số Radius</w:t>
        </w:r>
        <w:r w:rsidR="002E38C6">
          <w:rPr>
            <w:noProof/>
            <w:webHidden/>
          </w:rPr>
          <w:tab/>
        </w:r>
        <w:r w:rsidR="002E38C6">
          <w:rPr>
            <w:noProof/>
            <w:webHidden/>
          </w:rPr>
          <w:fldChar w:fldCharType="begin"/>
        </w:r>
        <w:r w:rsidR="002E38C6">
          <w:rPr>
            <w:noProof/>
            <w:webHidden/>
          </w:rPr>
          <w:instrText xml:space="preserve"> PAGEREF _Toc79673047 \h </w:instrText>
        </w:r>
        <w:r w:rsidR="002E38C6">
          <w:rPr>
            <w:noProof/>
            <w:webHidden/>
          </w:rPr>
        </w:r>
        <w:r w:rsidR="002E38C6">
          <w:rPr>
            <w:noProof/>
            <w:webHidden/>
          </w:rPr>
          <w:fldChar w:fldCharType="separate"/>
        </w:r>
        <w:r w:rsidR="002E38C6">
          <w:rPr>
            <w:noProof/>
            <w:webHidden/>
          </w:rPr>
          <w:t>41</w:t>
        </w:r>
        <w:r w:rsidR="002E38C6">
          <w:rPr>
            <w:noProof/>
            <w:webHidden/>
          </w:rPr>
          <w:fldChar w:fldCharType="end"/>
        </w:r>
      </w:hyperlink>
    </w:p>
    <w:p w14:paraId="4912BBFE"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8" w:history="1">
        <w:r w:rsidR="002E38C6" w:rsidRPr="001F0E93">
          <w:rPr>
            <w:rStyle w:val="Hyperlink"/>
            <w:noProof/>
          </w:rPr>
          <w:t>Hình 7.18 Cấu hình gửi thông tin nhật ký SNMP</w:t>
        </w:r>
        <w:r w:rsidR="002E38C6">
          <w:rPr>
            <w:noProof/>
            <w:webHidden/>
          </w:rPr>
          <w:tab/>
        </w:r>
        <w:r w:rsidR="002E38C6">
          <w:rPr>
            <w:noProof/>
            <w:webHidden/>
          </w:rPr>
          <w:fldChar w:fldCharType="begin"/>
        </w:r>
        <w:r w:rsidR="002E38C6">
          <w:rPr>
            <w:noProof/>
            <w:webHidden/>
          </w:rPr>
          <w:instrText xml:space="preserve"> PAGEREF _Toc79673048 \h </w:instrText>
        </w:r>
        <w:r w:rsidR="002E38C6">
          <w:rPr>
            <w:noProof/>
            <w:webHidden/>
          </w:rPr>
        </w:r>
        <w:r w:rsidR="002E38C6">
          <w:rPr>
            <w:noProof/>
            <w:webHidden/>
          </w:rPr>
          <w:fldChar w:fldCharType="separate"/>
        </w:r>
        <w:r w:rsidR="002E38C6">
          <w:rPr>
            <w:noProof/>
            <w:webHidden/>
          </w:rPr>
          <w:t>41</w:t>
        </w:r>
        <w:r w:rsidR="002E38C6">
          <w:rPr>
            <w:noProof/>
            <w:webHidden/>
          </w:rPr>
          <w:fldChar w:fldCharType="end"/>
        </w:r>
      </w:hyperlink>
    </w:p>
    <w:p w14:paraId="6EC2E626"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49" w:history="1">
        <w:r w:rsidR="002E38C6" w:rsidRPr="001F0E93">
          <w:rPr>
            <w:rStyle w:val="Hyperlink"/>
            <w:noProof/>
          </w:rPr>
          <w:t>Hình 7.19 Nhập thông tin SNMP Trap Receiver</w:t>
        </w:r>
        <w:r w:rsidR="002E38C6">
          <w:rPr>
            <w:noProof/>
            <w:webHidden/>
          </w:rPr>
          <w:tab/>
        </w:r>
        <w:r w:rsidR="002E38C6">
          <w:rPr>
            <w:noProof/>
            <w:webHidden/>
          </w:rPr>
          <w:fldChar w:fldCharType="begin"/>
        </w:r>
        <w:r w:rsidR="002E38C6">
          <w:rPr>
            <w:noProof/>
            <w:webHidden/>
          </w:rPr>
          <w:instrText xml:space="preserve"> PAGEREF _Toc79673049 \h </w:instrText>
        </w:r>
        <w:r w:rsidR="002E38C6">
          <w:rPr>
            <w:noProof/>
            <w:webHidden/>
          </w:rPr>
        </w:r>
        <w:r w:rsidR="002E38C6">
          <w:rPr>
            <w:noProof/>
            <w:webHidden/>
          </w:rPr>
          <w:fldChar w:fldCharType="separate"/>
        </w:r>
        <w:r w:rsidR="002E38C6">
          <w:rPr>
            <w:noProof/>
            <w:webHidden/>
          </w:rPr>
          <w:t>42</w:t>
        </w:r>
        <w:r w:rsidR="002E38C6">
          <w:rPr>
            <w:noProof/>
            <w:webHidden/>
          </w:rPr>
          <w:fldChar w:fldCharType="end"/>
        </w:r>
      </w:hyperlink>
    </w:p>
    <w:p w14:paraId="460428B4"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0" w:history="1">
        <w:r w:rsidR="002E38C6" w:rsidRPr="001F0E93">
          <w:rPr>
            <w:rStyle w:val="Hyperlink"/>
            <w:noProof/>
          </w:rPr>
          <w:t>Hình 7.20 Giao diện tạo WLAN</w:t>
        </w:r>
        <w:r w:rsidR="002E38C6">
          <w:rPr>
            <w:noProof/>
            <w:webHidden/>
          </w:rPr>
          <w:tab/>
        </w:r>
        <w:r w:rsidR="002E38C6">
          <w:rPr>
            <w:noProof/>
            <w:webHidden/>
          </w:rPr>
          <w:fldChar w:fldCharType="begin"/>
        </w:r>
        <w:r w:rsidR="002E38C6">
          <w:rPr>
            <w:noProof/>
            <w:webHidden/>
          </w:rPr>
          <w:instrText xml:space="preserve"> PAGEREF _Toc79673050 \h </w:instrText>
        </w:r>
        <w:r w:rsidR="002E38C6">
          <w:rPr>
            <w:noProof/>
            <w:webHidden/>
          </w:rPr>
        </w:r>
        <w:r w:rsidR="002E38C6">
          <w:rPr>
            <w:noProof/>
            <w:webHidden/>
          </w:rPr>
          <w:fldChar w:fldCharType="separate"/>
        </w:r>
        <w:r w:rsidR="002E38C6">
          <w:rPr>
            <w:noProof/>
            <w:webHidden/>
          </w:rPr>
          <w:t>42</w:t>
        </w:r>
        <w:r w:rsidR="002E38C6">
          <w:rPr>
            <w:noProof/>
            <w:webHidden/>
          </w:rPr>
          <w:fldChar w:fldCharType="end"/>
        </w:r>
      </w:hyperlink>
    </w:p>
    <w:p w14:paraId="289A669F"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1" w:history="1">
        <w:r w:rsidR="002E38C6" w:rsidRPr="001F0E93">
          <w:rPr>
            <w:rStyle w:val="Hyperlink"/>
            <w:noProof/>
          </w:rPr>
          <w:t>Hình 7.21 Giao diện nhập thông tin tạo WLAN</w:t>
        </w:r>
        <w:r w:rsidR="002E38C6">
          <w:rPr>
            <w:noProof/>
            <w:webHidden/>
          </w:rPr>
          <w:tab/>
        </w:r>
        <w:r w:rsidR="002E38C6">
          <w:rPr>
            <w:noProof/>
            <w:webHidden/>
          </w:rPr>
          <w:fldChar w:fldCharType="begin"/>
        </w:r>
        <w:r w:rsidR="002E38C6">
          <w:rPr>
            <w:noProof/>
            <w:webHidden/>
          </w:rPr>
          <w:instrText xml:space="preserve"> PAGEREF _Toc79673051 \h </w:instrText>
        </w:r>
        <w:r w:rsidR="002E38C6">
          <w:rPr>
            <w:noProof/>
            <w:webHidden/>
          </w:rPr>
        </w:r>
        <w:r w:rsidR="002E38C6">
          <w:rPr>
            <w:noProof/>
            <w:webHidden/>
          </w:rPr>
          <w:fldChar w:fldCharType="separate"/>
        </w:r>
        <w:r w:rsidR="002E38C6">
          <w:rPr>
            <w:noProof/>
            <w:webHidden/>
          </w:rPr>
          <w:t>43</w:t>
        </w:r>
        <w:r w:rsidR="002E38C6">
          <w:rPr>
            <w:noProof/>
            <w:webHidden/>
          </w:rPr>
          <w:fldChar w:fldCharType="end"/>
        </w:r>
      </w:hyperlink>
    </w:p>
    <w:p w14:paraId="465FA473"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2" w:history="1">
        <w:r w:rsidR="002E38C6" w:rsidRPr="001F0E93">
          <w:rPr>
            <w:rStyle w:val="Hyperlink"/>
            <w:noProof/>
          </w:rPr>
          <w:t>Hình 7.22 Giao diện cách để vào điều chỉnh WLAN</w:t>
        </w:r>
        <w:r w:rsidR="002E38C6">
          <w:rPr>
            <w:noProof/>
            <w:webHidden/>
          </w:rPr>
          <w:tab/>
        </w:r>
        <w:r w:rsidR="002E38C6">
          <w:rPr>
            <w:noProof/>
            <w:webHidden/>
          </w:rPr>
          <w:fldChar w:fldCharType="begin"/>
        </w:r>
        <w:r w:rsidR="002E38C6">
          <w:rPr>
            <w:noProof/>
            <w:webHidden/>
          </w:rPr>
          <w:instrText xml:space="preserve"> PAGEREF _Toc79673052 \h </w:instrText>
        </w:r>
        <w:r w:rsidR="002E38C6">
          <w:rPr>
            <w:noProof/>
            <w:webHidden/>
          </w:rPr>
        </w:r>
        <w:r w:rsidR="002E38C6">
          <w:rPr>
            <w:noProof/>
            <w:webHidden/>
          </w:rPr>
          <w:fldChar w:fldCharType="separate"/>
        </w:r>
        <w:r w:rsidR="002E38C6">
          <w:rPr>
            <w:noProof/>
            <w:webHidden/>
          </w:rPr>
          <w:t>43</w:t>
        </w:r>
        <w:r w:rsidR="002E38C6">
          <w:rPr>
            <w:noProof/>
            <w:webHidden/>
          </w:rPr>
          <w:fldChar w:fldCharType="end"/>
        </w:r>
      </w:hyperlink>
    </w:p>
    <w:p w14:paraId="5E349C94"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3" w:history="1">
        <w:r w:rsidR="002E38C6" w:rsidRPr="001F0E93">
          <w:rPr>
            <w:rStyle w:val="Hyperlink"/>
            <w:noProof/>
          </w:rPr>
          <w:t>Hình 7.23 Giao diện điều chỉnh General của WLAN</w:t>
        </w:r>
        <w:r w:rsidR="002E38C6">
          <w:rPr>
            <w:noProof/>
            <w:webHidden/>
          </w:rPr>
          <w:tab/>
        </w:r>
        <w:r w:rsidR="002E38C6">
          <w:rPr>
            <w:noProof/>
            <w:webHidden/>
          </w:rPr>
          <w:fldChar w:fldCharType="begin"/>
        </w:r>
        <w:r w:rsidR="002E38C6">
          <w:rPr>
            <w:noProof/>
            <w:webHidden/>
          </w:rPr>
          <w:instrText xml:space="preserve"> PAGEREF _Toc79673053 \h </w:instrText>
        </w:r>
        <w:r w:rsidR="002E38C6">
          <w:rPr>
            <w:noProof/>
            <w:webHidden/>
          </w:rPr>
        </w:r>
        <w:r w:rsidR="002E38C6">
          <w:rPr>
            <w:noProof/>
            <w:webHidden/>
          </w:rPr>
          <w:fldChar w:fldCharType="separate"/>
        </w:r>
        <w:r w:rsidR="002E38C6">
          <w:rPr>
            <w:noProof/>
            <w:webHidden/>
          </w:rPr>
          <w:t>44</w:t>
        </w:r>
        <w:r w:rsidR="002E38C6">
          <w:rPr>
            <w:noProof/>
            <w:webHidden/>
          </w:rPr>
          <w:fldChar w:fldCharType="end"/>
        </w:r>
      </w:hyperlink>
    </w:p>
    <w:p w14:paraId="2367BA93"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4" w:history="1">
        <w:r w:rsidR="002E38C6" w:rsidRPr="001F0E93">
          <w:rPr>
            <w:rStyle w:val="Hyperlink"/>
            <w:noProof/>
          </w:rPr>
          <w:t>Hình 7.24 Giao diện điều chỉnh Security của WLAN</w:t>
        </w:r>
        <w:r w:rsidR="002E38C6">
          <w:rPr>
            <w:noProof/>
            <w:webHidden/>
          </w:rPr>
          <w:tab/>
        </w:r>
        <w:r w:rsidR="002E38C6">
          <w:rPr>
            <w:noProof/>
            <w:webHidden/>
          </w:rPr>
          <w:fldChar w:fldCharType="begin"/>
        </w:r>
        <w:r w:rsidR="002E38C6">
          <w:rPr>
            <w:noProof/>
            <w:webHidden/>
          </w:rPr>
          <w:instrText xml:space="preserve"> PAGEREF _Toc79673054 \h </w:instrText>
        </w:r>
        <w:r w:rsidR="002E38C6">
          <w:rPr>
            <w:noProof/>
            <w:webHidden/>
          </w:rPr>
        </w:r>
        <w:r w:rsidR="002E38C6">
          <w:rPr>
            <w:noProof/>
            <w:webHidden/>
          </w:rPr>
          <w:fldChar w:fldCharType="separate"/>
        </w:r>
        <w:r w:rsidR="002E38C6">
          <w:rPr>
            <w:noProof/>
            <w:webHidden/>
          </w:rPr>
          <w:t>44</w:t>
        </w:r>
        <w:r w:rsidR="002E38C6">
          <w:rPr>
            <w:noProof/>
            <w:webHidden/>
          </w:rPr>
          <w:fldChar w:fldCharType="end"/>
        </w:r>
      </w:hyperlink>
    </w:p>
    <w:p w14:paraId="5D6D66F4"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5" w:history="1">
        <w:r w:rsidR="002E38C6" w:rsidRPr="001F0E93">
          <w:rPr>
            <w:rStyle w:val="Hyperlink"/>
            <w:noProof/>
          </w:rPr>
          <w:t>Hình 7.25 Giao diện điều chỉnh AAA Servers của WLAN</w:t>
        </w:r>
        <w:r w:rsidR="002E38C6">
          <w:rPr>
            <w:noProof/>
            <w:webHidden/>
          </w:rPr>
          <w:tab/>
        </w:r>
        <w:r w:rsidR="002E38C6">
          <w:rPr>
            <w:noProof/>
            <w:webHidden/>
          </w:rPr>
          <w:fldChar w:fldCharType="begin"/>
        </w:r>
        <w:r w:rsidR="002E38C6">
          <w:rPr>
            <w:noProof/>
            <w:webHidden/>
          </w:rPr>
          <w:instrText xml:space="preserve"> PAGEREF _Toc79673055 \h </w:instrText>
        </w:r>
        <w:r w:rsidR="002E38C6">
          <w:rPr>
            <w:noProof/>
            <w:webHidden/>
          </w:rPr>
        </w:r>
        <w:r w:rsidR="002E38C6">
          <w:rPr>
            <w:noProof/>
            <w:webHidden/>
          </w:rPr>
          <w:fldChar w:fldCharType="separate"/>
        </w:r>
        <w:r w:rsidR="002E38C6">
          <w:rPr>
            <w:noProof/>
            <w:webHidden/>
          </w:rPr>
          <w:t>45</w:t>
        </w:r>
        <w:r w:rsidR="002E38C6">
          <w:rPr>
            <w:noProof/>
            <w:webHidden/>
          </w:rPr>
          <w:fldChar w:fldCharType="end"/>
        </w:r>
      </w:hyperlink>
    </w:p>
    <w:p w14:paraId="49137868"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6" w:history="1">
        <w:r w:rsidR="002E38C6" w:rsidRPr="001F0E93">
          <w:rPr>
            <w:rStyle w:val="Hyperlink"/>
            <w:noProof/>
          </w:rPr>
          <w:t>Hình 7.26 Giao diện điều chỉnh Advanced của WLAN</w:t>
        </w:r>
        <w:r w:rsidR="002E38C6">
          <w:rPr>
            <w:noProof/>
            <w:webHidden/>
          </w:rPr>
          <w:tab/>
        </w:r>
        <w:r w:rsidR="002E38C6">
          <w:rPr>
            <w:noProof/>
            <w:webHidden/>
          </w:rPr>
          <w:fldChar w:fldCharType="begin"/>
        </w:r>
        <w:r w:rsidR="002E38C6">
          <w:rPr>
            <w:noProof/>
            <w:webHidden/>
          </w:rPr>
          <w:instrText xml:space="preserve"> PAGEREF _Toc79673056 \h </w:instrText>
        </w:r>
        <w:r w:rsidR="002E38C6">
          <w:rPr>
            <w:noProof/>
            <w:webHidden/>
          </w:rPr>
        </w:r>
        <w:r w:rsidR="002E38C6">
          <w:rPr>
            <w:noProof/>
            <w:webHidden/>
          </w:rPr>
          <w:fldChar w:fldCharType="separate"/>
        </w:r>
        <w:r w:rsidR="002E38C6">
          <w:rPr>
            <w:noProof/>
            <w:webHidden/>
          </w:rPr>
          <w:t>46</w:t>
        </w:r>
        <w:r w:rsidR="002E38C6">
          <w:rPr>
            <w:noProof/>
            <w:webHidden/>
          </w:rPr>
          <w:fldChar w:fldCharType="end"/>
        </w:r>
      </w:hyperlink>
    </w:p>
    <w:p w14:paraId="0AFEF87D"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7" w:history="1">
        <w:r w:rsidR="002E38C6" w:rsidRPr="001F0E93">
          <w:rPr>
            <w:rStyle w:val="Hyperlink"/>
            <w:noProof/>
          </w:rPr>
          <w:t>Hình 7.27 Cấu hình WLAN sercurity PSK</w:t>
        </w:r>
        <w:r w:rsidR="002E38C6">
          <w:rPr>
            <w:noProof/>
            <w:webHidden/>
          </w:rPr>
          <w:tab/>
        </w:r>
        <w:r w:rsidR="002E38C6">
          <w:rPr>
            <w:noProof/>
            <w:webHidden/>
          </w:rPr>
          <w:fldChar w:fldCharType="begin"/>
        </w:r>
        <w:r w:rsidR="002E38C6">
          <w:rPr>
            <w:noProof/>
            <w:webHidden/>
          </w:rPr>
          <w:instrText xml:space="preserve"> PAGEREF _Toc79673057 \h </w:instrText>
        </w:r>
        <w:r w:rsidR="002E38C6">
          <w:rPr>
            <w:noProof/>
            <w:webHidden/>
          </w:rPr>
        </w:r>
        <w:r w:rsidR="002E38C6">
          <w:rPr>
            <w:noProof/>
            <w:webHidden/>
          </w:rPr>
          <w:fldChar w:fldCharType="separate"/>
        </w:r>
        <w:r w:rsidR="002E38C6">
          <w:rPr>
            <w:noProof/>
            <w:webHidden/>
          </w:rPr>
          <w:t>47</w:t>
        </w:r>
        <w:r w:rsidR="002E38C6">
          <w:rPr>
            <w:noProof/>
            <w:webHidden/>
          </w:rPr>
          <w:fldChar w:fldCharType="end"/>
        </w:r>
      </w:hyperlink>
    </w:p>
    <w:p w14:paraId="728F8A8E"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8" w:history="1">
        <w:r w:rsidR="002E38C6" w:rsidRPr="001F0E93">
          <w:rPr>
            <w:rStyle w:val="Hyperlink"/>
            <w:noProof/>
          </w:rPr>
          <w:t>Hình 7.28 Cấu hình giao diện WLAN chọn PSK</w:t>
        </w:r>
        <w:r w:rsidR="002E38C6">
          <w:rPr>
            <w:noProof/>
            <w:webHidden/>
          </w:rPr>
          <w:tab/>
        </w:r>
        <w:r w:rsidR="002E38C6">
          <w:rPr>
            <w:noProof/>
            <w:webHidden/>
          </w:rPr>
          <w:fldChar w:fldCharType="begin"/>
        </w:r>
        <w:r w:rsidR="002E38C6">
          <w:rPr>
            <w:noProof/>
            <w:webHidden/>
          </w:rPr>
          <w:instrText xml:space="preserve"> PAGEREF _Toc79673058 \h </w:instrText>
        </w:r>
        <w:r w:rsidR="002E38C6">
          <w:rPr>
            <w:noProof/>
            <w:webHidden/>
          </w:rPr>
        </w:r>
        <w:r w:rsidR="002E38C6">
          <w:rPr>
            <w:noProof/>
            <w:webHidden/>
          </w:rPr>
          <w:fldChar w:fldCharType="separate"/>
        </w:r>
        <w:r w:rsidR="002E38C6">
          <w:rPr>
            <w:noProof/>
            <w:webHidden/>
          </w:rPr>
          <w:t>49</w:t>
        </w:r>
        <w:r w:rsidR="002E38C6">
          <w:rPr>
            <w:noProof/>
            <w:webHidden/>
          </w:rPr>
          <w:fldChar w:fldCharType="end"/>
        </w:r>
      </w:hyperlink>
    </w:p>
    <w:p w14:paraId="07C35DCE"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59" w:history="1">
        <w:r w:rsidR="002E38C6" w:rsidRPr="001F0E93">
          <w:rPr>
            <w:rStyle w:val="Hyperlink"/>
            <w:noProof/>
          </w:rPr>
          <w:t>Hình 7.29 Cấu hình Edit Wireless Network Laptop</w:t>
        </w:r>
        <w:r w:rsidR="002E38C6">
          <w:rPr>
            <w:noProof/>
            <w:webHidden/>
          </w:rPr>
          <w:tab/>
        </w:r>
        <w:r w:rsidR="002E38C6">
          <w:rPr>
            <w:noProof/>
            <w:webHidden/>
          </w:rPr>
          <w:fldChar w:fldCharType="begin"/>
        </w:r>
        <w:r w:rsidR="002E38C6">
          <w:rPr>
            <w:noProof/>
            <w:webHidden/>
          </w:rPr>
          <w:instrText xml:space="preserve"> PAGEREF _Toc79673059 \h </w:instrText>
        </w:r>
        <w:r w:rsidR="002E38C6">
          <w:rPr>
            <w:noProof/>
            <w:webHidden/>
          </w:rPr>
        </w:r>
        <w:r w:rsidR="002E38C6">
          <w:rPr>
            <w:noProof/>
            <w:webHidden/>
          </w:rPr>
          <w:fldChar w:fldCharType="separate"/>
        </w:r>
        <w:r w:rsidR="002E38C6">
          <w:rPr>
            <w:noProof/>
            <w:webHidden/>
          </w:rPr>
          <w:t>50</w:t>
        </w:r>
        <w:r w:rsidR="002E38C6">
          <w:rPr>
            <w:noProof/>
            <w:webHidden/>
          </w:rPr>
          <w:fldChar w:fldCharType="end"/>
        </w:r>
      </w:hyperlink>
    </w:p>
    <w:p w14:paraId="6CF250D2"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0" w:history="1">
        <w:r w:rsidR="002E38C6" w:rsidRPr="001F0E93">
          <w:rPr>
            <w:rStyle w:val="Hyperlink"/>
            <w:noProof/>
          </w:rPr>
          <w:t>Hình 7.30 Cấu hình tạo Profile</w:t>
        </w:r>
        <w:r w:rsidR="002E38C6">
          <w:rPr>
            <w:noProof/>
            <w:webHidden/>
          </w:rPr>
          <w:tab/>
        </w:r>
        <w:r w:rsidR="002E38C6">
          <w:rPr>
            <w:noProof/>
            <w:webHidden/>
          </w:rPr>
          <w:fldChar w:fldCharType="begin"/>
        </w:r>
        <w:r w:rsidR="002E38C6">
          <w:rPr>
            <w:noProof/>
            <w:webHidden/>
          </w:rPr>
          <w:instrText xml:space="preserve"> PAGEREF _Toc79673060 \h </w:instrText>
        </w:r>
        <w:r w:rsidR="002E38C6">
          <w:rPr>
            <w:noProof/>
            <w:webHidden/>
          </w:rPr>
        </w:r>
        <w:r w:rsidR="002E38C6">
          <w:rPr>
            <w:noProof/>
            <w:webHidden/>
          </w:rPr>
          <w:fldChar w:fldCharType="separate"/>
        </w:r>
        <w:r w:rsidR="002E38C6">
          <w:rPr>
            <w:noProof/>
            <w:webHidden/>
          </w:rPr>
          <w:t>51</w:t>
        </w:r>
        <w:r w:rsidR="002E38C6">
          <w:rPr>
            <w:noProof/>
            <w:webHidden/>
          </w:rPr>
          <w:fldChar w:fldCharType="end"/>
        </w:r>
      </w:hyperlink>
    </w:p>
    <w:p w14:paraId="27136FD8"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1" w:history="1">
        <w:r w:rsidR="002E38C6" w:rsidRPr="001F0E93">
          <w:rPr>
            <w:rStyle w:val="Hyperlink"/>
            <w:noProof/>
          </w:rPr>
          <w:t>Hình 7.31 Cấu hình chọn Wireless Sercurity</w:t>
        </w:r>
        <w:r w:rsidR="002E38C6">
          <w:rPr>
            <w:noProof/>
            <w:webHidden/>
          </w:rPr>
          <w:tab/>
        </w:r>
        <w:r w:rsidR="002E38C6">
          <w:rPr>
            <w:noProof/>
            <w:webHidden/>
          </w:rPr>
          <w:fldChar w:fldCharType="begin"/>
        </w:r>
        <w:r w:rsidR="002E38C6">
          <w:rPr>
            <w:noProof/>
            <w:webHidden/>
          </w:rPr>
          <w:instrText xml:space="preserve"> PAGEREF _Toc79673061 \h </w:instrText>
        </w:r>
        <w:r w:rsidR="002E38C6">
          <w:rPr>
            <w:noProof/>
            <w:webHidden/>
          </w:rPr>
        </w:r>
        <w:r w:rsidR="002E38C6">
          <w:rPr>
            <w:noProof/>
            <w:webHidden/>
          </w:rPr>
          <w:fldChar w:fldCharType="separate"/>
        </w:r>
        <w:r w:rsidR="002E38C6">
          <w:rPr>
            <w:noProof/>
            <w:webHidden/>
          </w:rPr>
          <w:t>52</w:t>
        </w:r>
        <w:r w:rsidR="002E38C6">
          <w:rPr>
            <w:noProof/>
            <w:webHidden/>
          </w:rPr>
          <w:fldChar w:fldCharType="end"/>
        </w:r>
      </w:hyperlink>
    </w:p>
    <w:p w14:paraId="2FB66625"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2" w:history="1">
        <w:r w:rsidR="002E38C6" w:rsidRPr="001F0E93">
          <w:rPr>
            <w:rStyle w:val="Hyperlink"/>
            <w:noProof/>
          </w:rPr>
          <w:t>Hình 7.32 Cấu hình nhập username và password</w:t>
        </w:r>
        <w:r w:rsidR="002E38C6">
          <w:rPr>
            <w:noProof/>
            <w:webHidden/>
          </w:rPr>
          <w:tab/>
        </w:r>
        <w:r w:rsidR="002E38C6">
          <w:rPr>
            <w:noProof/>
            <w:webHidden/>
          </w:rPr>
          <w:fldChar w:fldCharType="begin"/>
        </w:r>
        <w:r w:rsidR="002E38C6">
          <w:rPr>
            <w:noProof/>
            <w:webHidden/>
          </w:rPr>
          <w:instrText xml:space="preserve"> PAGEREF _Toc79673062 \h </w:instrText>
        </w:r>
        <w:r w:rsidR="002E38C6">
          <w:rPr>
            <w:noProof/>
            <w:webHidden/>
          </w:rPr>
        </w:r>
        <w:r w:rsidR="002E38C6">
          <w:rPr>
            <w:noProof/>
            <w:webHidden/>
          </w:rPr>
          <w:fldChar w:fldCharType="separate"/>
        </w:r>
        <w:r w:rsidR="002E38C6">
          <w:rPr>
            <w:noProof/>
            <w:webHidden/>
          </w:rPr>
          <w:t>53</w:t>
        </w:r>
        <w:r w:rsidR="002E38C6">
          <w:rPr>
            <w:noProof/>
            <w:webHidden/>
          </w:rPr>
          <w:fldChar w:fldCharType="end"/>
        </w:r>
      </w:hyperlink>
    </w:p>
    <w:p w14:paraId="03796785"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3" w:history="1">
        <w:r w:rsidR="002E38C6" w:rsidRPr="001F0E93">
          <w:rPr>
            <w:rStyle w:val="Hyperlink"/>
            <w:noProof/>
          </w:rPr>
          <w:t>Hình 7.33 Giao diện kết nối đến wirelesss</w:t>
        </w:r>
        <w:r w:rsidR="002E38C6">
          <w:rPr>
            <w:noProof/>
            <w:webHidden/>
          </w:rPr>
          <w:tab/>
        </w:r>
        <w:r w:rsidR="002E38C6">
          <w:rPr>
            <w:noProof/>
            <w:webHidden/>
          </w:rPr>
          <w:fldChar w:fldCharType="begin"/>
        </w:r>
        <w:r w:rsidR="002E38C6">
          <w:rPr>
            <w:noProof/>
            <w:webHidden/>
          </w:rPr>
          <w:instrText xml:space="preserve"> PAGEREF _Toc79673063 \h </w:instrText>
        </w:r>
        <w:r w:rsidR="002E38C6">
          <w:rPr>
            <w:noProof/>
            <w:webHidden/>
          </w:rPr>
        </w:r>
        <w:r w:rsidR="002E38C6">
          <w:rPr>
            <w:noProof/>
            <w:webHidden/>
          </w:rPr>
          <w:fldChar w:fldCharType="separate"/>
        </w:r>
        <w:r w:rsidR="002E38C6">
          <w:rPr>
            <w:noProof/>
            <w:webHidden/>
          </w:rPr>
          <w:t>54</w:t>
        </w:r>
        <w:r w:rsidR="002E38C6">
          <w:rPr>
            <w:noProof/>
            <w:webHidden/>
          </w:rPr>
          <w:fldChar w:fldCharType="end"/>
        </w:r>
      </w:hyperlink>
    </w:p>
    <w:p w14:paraId="63851721"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4" w:history="1">
        <w:r w:rsidR="002E38C6" w:rsidRPr="001F0E93">
          <w:rPr>
            <w:rStyle w:val="Hyperlink"/>
            <w:noProof/>
          </w:rPr>
          <w:t>Hình 7.34 Kết quả khi kết nối Wireless Netword laptop</w:t>
        </w:r>
        <w:r w:rsidR="002E38C6">
          <w:rPr>
            <w:noProof/>
            <w:webHidden/>
          </w:rPr>
          <w:tab/>
        </w:r>
        <w:r w:rsidR="002E38C6">
          <w:rPr>
            <w:noProof/>
            <w:webHidden/>
          </w:rPr>
          <w:fldChar w:fldCharType="begin"/>
        </w:r>
        <w:r w:rsidR="002E38C6">
          <w:rPr>
            <w:noProof/>
            <w:webHidden/>
          </w:rPr>
          <w:instrText xml:space="preserve"> PAGEREF _Toc79673064 \h </w:instrText>
        </w:r>
        <w:r w:rsidR="002E38C6">
          <w:rPr>
            <w:noProof/>
            <w:webHidden/>
          </w:rPr>
        </w:r>
        <w:r w:rsidR="002E38C6">
          <w:rPr>
            <w:noProof/>
            <w:webHidden/>
          </w:rPr>
          <w:fldChar w:fldCharType="separate"/>
        </w:r>
        <w:r w:rsidR="002E38C6">
          <w:rPr>
            <w:noProof/>
            <w:webHidden/>
          </w:rPr>
          <w:t>57</w:t>
        </w:r>
        <w:r w:rsidR="002E38C6">
          <w:rPr>
            <w:noProof/>
            <w:webHidden/>
          </w:rPr>
          <w:fldChar w:fldCharType="end"/>
        </w:r>
      </w:hyperlink>
    </w:p>
    <w:p w14:paraId="03D54793"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5" w:history="1">
        <w:r w:rsidR="002E38C6" w:rsidRPr="001F0E93">
          <w:rPr>
            <w:rStyle w:val="Hyperlink"/>
            <w:noProof/>
          </w:rPr>
          <w:t>Hình 7.35 Thiết lập setup trong Home Wireless Router</w:t>
        </w:r>
        <w:r w:rsidR="002E38C6">
          <w:rPr>
            <w:noProof/>
            <w:webHidden/>
          </w:rPr>
          <w:tab/>
        </w:r>
        <w:r w:rsidR="002E38C6">
          <w:rPr>
            <w:noProof/>
            <w:webHidden/>
          </w:rPr>
          <w:fldChar w:fldCharType="begin"/>
        </w:r>
        <w:r w:rsidR="002E38C6">
          <w:rPr>
            <w:noProof/>
            <w:webHidden/>
          </w:rPr>
          <w:instrText xml:space="preserve"> PAGEREF _Toc79673065 \h </w:instrText>
        </w:r>
        <w:r w:rsidR="002E38C6">
          <w:rPr>
            <w:noProof/>
            <w:webHidden/>
          </w:rPr>
        </w:r>
        <w:r w:rsidR="002E38C6">
          <w:rPr>
            <w:noProof/>
            <w:webHidden/>
          </w:rPr>
          <w:fldChar w:fldCharType="separate"/>
        </w:r>
        <w:r w:rsidR="002E38C6">
          <w:rPr>
            <w:noProof/>
            <w:webHidden/>
          </w:rPr>
          <w:t>78</w:t>
        </w:r>
        <w:r w:rsidR="002E38C6">
          <w:rPr>
            <w:noProof/>
            <w:webHidden/>
          </w:rPr>
          <w:fldChar w:fldCharType="end"/>
        </w:r>
      </w:hyperlink>
    </w:p>
    <w:p w14:paraId="28278C2D"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6" w:history="1">
        <w:r w:rsidR="002E38C6" w:rsidRPr="001F0E93">
          <w:rPr>
            <w:rStyle w:val="Hyperlink"/>
            <w:noProof/>
          </w:rPr>
          <w:t>Hình 7.36 Thiết lập mạng Gia dinh</w:t>
        </w:r>
        <w:r w:rsidR="002E38C6">
          <w:rPr>
            <w:noProof/>
            <w:webHidden/>
          </w:rPr>
          <w:tab/>
        </w:r>
        <w:r w:rsidR="002E38C6">
          <w:rPr>
            <w:noProof/>
            <w:webHidden/>
          </w:rPr>
          <w:fldChar w:fldCharType="begin"/>
        </w:r>
        <w:r w:rsidR="002E38C6">
          <w:rPr>
            <w:noProof/>
            <w:webHidden/>
          </w:rPr>
          <w:instrText xml:space="preserve"> PAGEREF _Toc79673066 \h </w:instrText>
        </w:r>
        <w:r w:rsidR="002E38C6">
          <w:rPr>
            <w:noProof/>
            <w:webHidden/>
          </w:rPr>
        </w:r>
        <w:r w:rsidR="002E38C6">
          <w:rPr>
            <w:noProof/>
            <w:webHidden/>
          </w:rPr>
          <w:fldChar w:fldCharType="separate"/>
        </w:r>
        <w:r w:rsidR="002E38C6">
          <w:rPr>
            <w:noProof/>
            <w:webHidden/>
          </w:rPr>
          <w:t>79</w:t>
        </w:r>
        <w:r w:rsidR="002E38C6">
          <w:rPr>
            <w:noProof/>
            <w:webHidden/>
          </w:rPr>
          <w:fldChar w:fldCharType="end"/>
        </w:r>
      </w:hyperlink>
    </w:p>
    <w:p w14:paraId="10394F8D"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7" w:history="1">
        <w:r w:rsidR="002E38C6" w:rsidRPr="001F0E93">
          <w:rPr>
            <w:rStyle w:val="Hyperlink"/>
            <w:noProof/>
          </w:rPr>
          <w:t>Hình 7.37 thiết lập cài đặt mật khẩu gia dinh</w:t>
        </w:r>
        <w:r w:rsidR="002E38C6">
          <w:rPr>
            <w:noProof/>
            <w:webHidden/>
          </w:rPr>
          <w:tab/>
        </w:r>
        <w:r w:rsidR="002E38C6">
          <w:rPr>
            <w:noProof/>
            <w:webHidden/>
          </w:rPr>
          <w:fldChar w:fldCharType="begin"/>
        </w:r>
        <w:r w:rsidR="002E38C6">
          <w:rPr>
            <w:noProof/>
            <w:webHidden/>
          </w:rPr>
          <w:instrText xml:space="preserve"> PAGEREF _Toc79673067 \h </w:instrText>
        </w:r>
        <w:r w:rsidR="002E38C6">
          <w:rPr>
            <w:noProof/>
            <w:webHidden/>
          </w:rPr>
        </w:r>
        <w:r w:rsidR="002E38C6">
          <w:rPr>
            <w:noProof/>
            <w:webHidden/>
          </w:rPr>
          <w:fldChar w:fldCharType="separate"/>
        </w:r>
        <w:r w:rsidR="002E38C6">
          <w:rPr>
            <w:noProof/>
            <w:webHidden/>
          </w:rPr>
          <w:t>79</w:t>
        </w:r>
        <w:r w:rsidR="002E38C6">
          <w:rPr>
            <w:noProof/>
            <w:webHidden/>
          </w:rPr>
          <w:fldChar w:fldCharType="end"/>
        </w:r>
      </w:hyperlink>
    </w:p>
    <w:p w14:paraId="01AD865B"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8" w:history="1">
        <w:r w:rsidR="002E38C6" w:rsidRPr="001F0E93">
          <w:rPr>
            <w:rStyle w:val="Hyperlink"/>
            <w:noProof/>
          </w:rPr>
          <w:t>Hình 7.38 Kết quả Laptop kết nối được mạng Gia dinh</w:t>
        </w:r>
        <w:r w:rsidR="002E38C6">
          <w:rPr>
            <w:noProof/>
            <w:webHidden/>
          </w:rPr>
          <w:tab/>
        </w:r>
        <w:r w:rsidR="002E38C6">
          <w:rPr>
            <w:noProof/>
            <w:webHidden/>
          </w:rPr>
          <w:fldChar w:fldCharType="begin"/>
        </w:r>
        <w:r w:rsidR="002E38C6">
          <w:rPr>
            <w:noProof/>
            <w:webHidden/>
          </w:rPr>
          <w:instrText xml:space="preserve"> PAGEREF _Toc79673068 \h </w:instrText>
        </w:r>
        <w:r w:rsidR="002E38C6">
          <w:rPr>
            <w:noProof/>
            <w:webHidden/>
          </w:rPr>
        </w:r>
        <w:r w:rsidR="002E38C6">
          <w:rPr>
            <w:noProof/>
            <w:webHidden/>
          </w:rPr>
          <w:fldChar w:fldCharType="separate"/>
        </w:r>
        <w:r w:rsidR="002E38C6">
          <w:rPr>
            <w:noProof/>
            <w:webHidden/>
          </w:rPr>
          <w:t>80</w:t>
        </w:r>
        <w:r w:rsidR="002E38C6">
          <w:rPr>
            <w:noProof/>
            <w:webHidden/>
          </w:rPr>
          <w:fldChar w:fldCharType="end"/>
        </w:r>
      </w:hyperlink>
    </w:p>
    <w:p w14:paraId="7907F206"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69" w:history="1">
        <w:r w:rsidR="002E38C6" w:rsidRPr="001F0E93">
          <w:rPr>
            <w:rStyle w:val="Hyperlink"/>
            <w:noProof/>
          </w:rPr>
          <w:t>Hình 7.39 Kết quả PC kết nối được mạng gia đinh</w:t>
        </w:r>
        <w:r w:rsidR="002E38C6">
          <w:rPr>
            <w:noProof/>
            <w:webHidden/>
          </w:rPr>
          <w:tab/>
        </w:r>
        <w:r w:rsidR="002E38C6">
          <w:rPr>
            <w:noProof/>
            <w:webHidden/>
          </w:rPr>
          <w:fldChar w:fldCharType="begin"/>
        </w:r>
        <w:r w:rsidR="002E38C6">
          <w:rPr>
            <w:noProof/>
            <w:webHidden/>
          </w:rPr>
          <w:instrText xml:space="preserve"> PAGEREF _Toc79673069 \h </w:instrText>
        </w:r>
        <w:r w:rsidR="002E38C6">
          <w:rPr>
            <w:noProof/>
            <w:webHidden/>
          </w:rPr>
        </w:r>
        <w:r w:rsidR="002E38C6">
          <w:rPr>
            <w:noProof/>
            <w:webHidden/>
          </w:rPr>
          <w:fldChar w:fldCharType="separate"/>
        </w:r>
        <w:r w:rsidR="002E38C6">
          <w:rPr>
            <w:noProof/>
            <w:webHidden/>
          </w:rPr>
          <w:t>81</w:t>
        </w:r>
        <w:r w:rsidR="002E38C6">
          <w:rPr>
            <w:noProof/>
            <w:webHidden/>
          </w:rPr>
          <w:fldChar w:fldCharType="end"/>
        </w:r>
      </w:hyperlink>
    </w:p>
    <w:p w14:paraId="40DCCD63"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0" w:history="1">
        <w:r w:rsidR="002E38C6" w:rsidRPr="001F0E93">
          <w:rPr>
            <w:rStyle w:val="Hyperlink"/>
            <w:noProof/>
          </w:rPr>
          <w:t>Hình 7.40 Thiết lập Smartphone kết nối mạng Gia đinh</w:t>
        </w:r>
        <w:r w:rsidR="002E38C6">
          <w:rPr>
            <w:noProof/>
            <w:webHidden/>
          </w:rPr>
          <w:tab/>
        </w:r>
        <w:r w:rsidR="002E38C6">
          <w:rPr>
            <w:noProof/>
            <w:webHidden/>
          </w:rPr>
          <w:fldChar w:fldCharType="begin"/>
        </w:r>
        <w:r w:rsidR="002E38C6">
          <w:rPr>
            <w:noProof/>
            <w:webHidden/>
          </w:rPr>
          <w:instrText xml:space="preserve"> PAGEREF _Toc79673070 \h </w:instrText>
        </w:r>
        <w:r w:rsidR="002E38C6">
          <w:rPr>
            <w:noProof/>
            <w:webHidden/>
          </w:rPr>
        </w:r>
        <w:r w:rsidR="002E38C6">
          <w:rPr>
            <w:noProof/>
            <w:webHidden/>
          </w:rPr>
          <w:fldChar w:fldCharType="separate"/>
        </w:r>
        <w:r w:rsidR="002E38C6">
          <w:rPr>
            <w:noProof/>
            <w:webHidden/>
          </w:rPr>
          <w:t>82</w:t>
        </w:r>
        <w:r w:rsidR="002E38C6">
          <w:rPr>
            <w:noProof/>
            <w:webHidden/>
          </w:rPr>
          <w:fldChar w:fldCharType="end"/>
        </w:r>
      </w:hyperlink>
    </w:p>
    <w:p w14:paraId="71C02D72"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1" w:history="1">
        <w:r w:rsidR="002E38C6" w:rsidRPr="001F0E93">
          <w:rPr>
            <w:rStyle w:val="Hyperlink"/>
            <w:noProof/>
          </w:rPr>
          <w:t>Hình 7.41 Kết quả Laptop kết nối được internet</w:t>
        </w:r>
        <w:r w:rsidR="002E38C6">
          <w:rPr>
            <w:noProof/>
            <w:webHidden/>
          </w:rPr>
          <w:tab/>
        </w:r>
        <w:r w:rsidR="002E38C6">
          <w:rPr>
            <w:noProof/>
            <w:webHidden/>
          </w:rPr>
          <w:fldChar w:fldCharType="begin"/>
        </w:r>
        <w:r w:rsidR="002E38C6">
          <w:rPr>
            <w:noProof/>
            <w:webHidden/>
          </w:rPr>
          <w:instrText xml:space="preserve"> PAGEREF _Toc79673071 \h </w:instrText>
        </w:r>
        <w:r w:rsidR="002E38C6">
          <w:rPr>
            <w:noProof/>
            <w:webHidden/>
          </w:rPr>
        </w:r>
        <w:r w:rsidR="002E38C6">
          <w:rPr>
            <w:noProof/>
            <w:webHidden/>
          </w:rPr>
          <w:fldChar w:fldCharType="separate"/>
        </w:r>
        <w:r w:rsidR="002E38C6">
          <w:rPr>
            <w:noProof/>
            <w:webHidden/>
          </w:rPr>
          <w:t>83</w:t>
        </w:r>
        <w:r w:rsidR="002E38C6">
          <w:rPr>
            <w:noProof/>
            <w:webHidden/>
          </w:rPr>
          <w:fldChar w:fldCharType="end"/>
        </w:r>
      </w:hyperlink>
    </w:p>
    <w:p w14:paraId="749C707D"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2" w:history="1">
        <w:r w:rsidR="002E38C6" w:rsidRPr="001F0E93">
          <w:rPr>
            <w:rStyle w:val="Hyperlink"/>
            <w:noProof/>
          </w:rPr>
          <w:t>Hình 7.42 Kết quả PC kết nối được mạng internet</w:t>
        </w:r>
        <w:r w:rsidR="002E38C6">
          <w:rPr>
            <w:noProof/>
            <w:webHidden/>
          </w:rPr>
          <w:tab/>
        </w:r>
        <w:r w:rsidR="002E38C6">
          <w:rPr>
            <w:noProof/>
            <w:webHidden/>
          </w:rPr>
          <w:fldChar w:fldCharType="begin"/>
        </w:r>
        <w:r w:rsidR="002E38C6">
          <w:rPr>
            <w:noProof/>
            <w:webHidden/>
          </w:rPr>
          <w:instrText xml:space="preserve"> PAGEREF _Toc79673072 \h </w:instrText>
        </w:r>
        <w:r w:rsidR="002E38C6">
          <w:rPr>
            <w:noProof/>
            <w:webHidden/>
          </w:rPr>
        </w:r>
        <w:r w:rsidR="002E38C6">
          <w:rPr>
            <w:noProof/>
            <w:webHidden/>
          </w:rPr>
          <w:fldChar w:fldCharType="separate"/>
        </w:r>
        <w:r w:rsidR="002E38C6">
          <w:rPr>
            <w:noProof/>
            <w:webHidden/>
          </w:rPr>
          <w:t>84</w:t>
        </w:r>
        <w:r w:rsidR="002E38C6">
          <w:rPr>
            <w:noProof/>
            <w:webHidden/>
          </w:rPr>
          <w:fldChar w:fldCharType="end"/>
        </w:r>
      </w:hyperlink>
    </w:p>
    <w:p w14:paraId="309451D7"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3" w:history="1">
        <w:r w:rsidR="002E38C6" w:rsidRPr="001F0E93">
          <w:rPr>
            <w:rStyle w:val="Hyperlink"/>
            <w:noProof/>
          </w:rPr>
          <w:t>Hình 7.43 Kết quả kết nối được mạng internet</w:t>
        </w:r>
        <w:r w:rsidR="002E38C6">
          <w:rPr>
            <w:noProof/>
            <w:webHidden/>
          </w:rPr>
          <w:tab/>
        </w:r>
        <w:r w:rsidR="002E38C6">
          <w:rPr>
            <w:noProof/>
            <w:webHidden/>
          </w:rPr>
          <w:fldChar w:fldCharType="begin"/>
        </w:r>
        <w:r w:rsidR="002E38C6">
          <w:rPr>
            <w:noProof/>
            <w:webHidden/>
          </w:rPr>
          <w:instrText xml:space="preserve"> PAGEREF _Toc79673073 \h </w:instrText>
        </w:r>
        <w:r w:rsidR="002E38C6">
          <w:rPr>
            <w:noProof/>
            <w:webHidden/>
          </w:rPr>
        </w:r>
        <w:r w:rsidR="002E38C6">
          <w:rPr>
            <w:noProof/>
            <w:webHidden/>
          </w:rPr>
          <w:fldChar w:fldCharType="separate"/>
        </w:r>
        <w:r w:rsidR="002E38C6">
          <w:rPr>
            <w:noProof/>
            <w:webHidden/>
          </w:rPr>
          <w:t>85</w:t>
        </w:r>
        <w:r w:rsidR="002E38C6">
          <w:rPr>
            <w:noProof/>
            <w:webHidden/>
          </w:rPr>
          <w:fldChar w:fldCharType="end"/>
        </w:r>
      </w:hyperlink>
    </w:p>
    <w:p w14:paraId="45146445"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4" w:history="1">
        <w:r w:rsidR="002E38C6" w:rsidRPr="001F0E93">
          <w:rPr>
            <w:rStyle w:val="Hyperlink"/>
            <w:noProof/>
          </w:rPr>
          <w:t>Hình 7. 44 Kết quả chạy Laptop GD</w:t>
        </w:r>
        <w:r w:rsidR="002E38C6">
          <w:rPr>
            <w:noProof/>
            <w:webHidden/>
          </w:rPr>
          <w:tab/>
        </w:r>
        <w:r w:rsidR="002E38C6">
          <w:rPr>
            <w:noProof/>
            <w:webHidden/>
          </w:rPr>
          <w:fldChar w:fldCharType="begin"/>
        </w:r>
        <w:r w:rsidR="002E38C6">
          <w:rPr>
            <w:noProof/>
            <w:webHidden/>
          </w:rPr>
          <w:instrText xml:space="preserve"> PAGEREF _Toc79673074 \h </w:instrText>
        </w:r>
        <w:r w:rsidR="002E38C6">
          <w:rPr>
            <w:noProof/>
            <w:webHidden/>
          </w:rPr>
        </w:r>
        <w:r w:rsidR="002E38C6">
          <w:rPr>
            <w:noProof/>
            <w:webHidden/>
          </w:rPr>
          <w:fldChar w:fldCharType="separate"/>
        </w:r>
        <w:r w:rsidR="002E38C6">
          <w:rPr>
            <w:noProof/>
            <w:webHidden/>
          </w:rPr>
          <w:t>86</w:t>
        </w:r>
        <w:r w:rsidR="002E38C6">
          <w:rPr>
            <w:noProof/>
            <w:webHidden/>
          </w:rPr>
          <w:fldChar w:fldCharType="end"/>
        </w:r>
      </w:hyperlink>
    </w:p>
    <w:p w14:paraId="3A5789A0"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5" w:history="1">
        <w:r w:rsidR="002E38C6" w:rsidRPr="001F0E93">
          <w:rPr>
            <w:rStyle w:val="Hyperlink"/>
            <w:noProof/>
          </w:rPr>
          <w:t>Hình 7.45 Kết quả chạy PC GD</w:t>
        </w:r>
        <w:r w:rsidR="002E38C6">
          <w:rPr>
            <w:noProof/>
            <w:webHidden/>
          </w:rPr>
          <w:tab/>
        </w:r>
        <w:r w:rsidR="002E38C6">
          <w:rPr>
            <w:noProof/>
            <w:webHidden/>
          </w:rPr>
          <w:fldChar w:fldCharType="begin"/>
        </w:r>
        <w:r w:rsidR="002E38C6">
          <w:rPr>
            <w:noProof/>
            <w:webHidden/>
          </w:rPr>
          <w:instrText xml:space="preserve"> PAGEREF _Toc79673075 \h </w:instrText>
        </w:r>
        <w:r w:rsidR="002E38C6">
          <w:rPr>
            <w:noProof/>
            <w:webHidden/>
          </w:rPr>
        </w:r>
        <w:r w:rsidR="002E38C6">
          <w:rPr>
            <w:noProof/>
            <w:webHidden/>
          </w:rPr>
          <w:fldChar w:fldCharType="separate"/>
        </w:r>
        <w:r w:rsidR="002E38C6">
          <w:rPr>
            <w:noProof/>
            <w:webHidden/>
          </w:rPr>
          <w:t>87</w:t>
        </w:r>
        <w:r w:rsidR="002E38C6">
          <w:rPr>
            <w:noProof/>
            <w:webHidden/>
          </w:rPr>
          <w:fldChar w:fldCharType="end"/>
        </w:r>
      </w:hyperlink>
    </w:p>
    <w:p w14:paraId="4B47A1CE"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6" w:history="1">
        <w:r w:rsidR="002E38C6" w:rsidRPr="001F0E93">
          <w:rPr>
            <w:rStyle w:val="Hyperlink"/>
            <w:noProof/>
          </w:rPr>
          <w:t>Hình 7.46 Kết quả chạy Laptop KD</w:t>
        </w:r>
        <w:r w:rsidR="002E38C6">
          <w:rPr>
            <w:noProof/>
            <w:webHidden/>
          </w:rPr>
          <w:tab/>
        </w:r>
        <w:r w:rsidR="002E38C6">
          <w:rPr>
            <w:noProof/>
            <w:webHidden/>
          </w:rPr>
          <w:fldChar w:fldCharType="begin"/>
        </w:r>
        <w:r w:rsidR="002E38C6">
          <w:rPr>
            <w:noProof/>
            <w:webHidden/>
          </w:rPr>
          <w:instrText xml:space="preserve"> PAGEREF _Toc79673076 \h </w:instrText>
        </w:r>
        <w:r w:rsidR="002E38C6">
          <w:rPr>
            <w:noProof/>
            <w:webHidden/>
          </w:rPr>
        </w:r>
        <w:r w:rsidR="002E38C6">
          <w:rPr>
            <w:noProof/>
            <w:webHidden/>
          </w:rPr>
          <w:fldChar w:fldCharType="separate"/>
        </w:r>
        <w:r w:rsidR="002E38C6">
          <w:rPr>
            <w:noProof/>
            <w:webHidden/>
          </w:rPr>
          <w:t>88</w:t>
        </w:r>
        <w:r w:rsidR="002E38C6">
          <w:rPr>
            <w:noProof/>
            <w:webHidden/>
          </w:rPr>
          <w:fldChar w:fldCharType="end"/>
        </w:r>
      </w:hyperlink>
    </w:p>
    <w:p w14:paraId="16173E25"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7" w:history="1">
        <w:r w:rsidR="002E38C6" w:rsidRPr="001F0E93">
          <w:rPr>
            <w:rStyle w:val="Hyperlink"/>
            <w:noProof/>
          </w:rPr>
          <w:t>Hình 7.47 Kết quả chạy PC KD</w:t>
        </w:r>
        <w:r w:rsidR="002E38C6">
          <w:rPr>
            <w:noProof/>
            <w:webHidden/>
          </w:rPr>
          <w:tab/>
        </w:r>
        <w:r w:rsidR="002E38C6">
          <w:rPr>
            <w:noProof/>
            <w:webHidden/>
          </w:rPr>
          <w:fldChar w:fldCharType="begin"/>
        </w:r>
        <w:r w:rsidR="002E38C6">
          <w:rPr>
            <w:noProof/>
            <w:webHidden/>
          </w:rPr>
          <w:instrText xml:space="preserve"> PAGEREF _Toc79673077 \h </w:instrText>
        </w:r>
        <w:r w:rsidR="002E38C6">
          <w:rPr>
            <w:noProof/>
            <w:webHidden/>
          </w:rPr>
        </w:r>
        <w:r w:rsidR="002E38C6">
          <w:rPr>
            <w:noProof/>
            <w:webHidden/>
          </w:rPr>
          <w:fldChar w:fldCharType="separate"/>
        </w:r>
        <w:r w:rsidR="002E38C6">
          <w:rPr>
            <w:noProof/>
            <w:webHidden/>
          </w:rPr>
          <w:t>89</w:t>
        </w:r>
        <w:r w:rsidR="002E38C6">
          <w:rPr>
            <w:noProof/>
            <w:webHidden/>
          </w:rPr>
          <w:fldChar w:fldCharType="end"/>
        </w:r>
      </w:hyperlink>
    </w:p>
    <w:p w14:paraId="14B7D0E9"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8" w:history="1">
        <w:r w:rsidR="002E38C6" w:rsidRPr="001F0E93">
          <w:rPr>
            <w:rStyle w:val="Hyperlink"/>
            <w:noProof/>
          </w:rPr>
          <w:t>Hình 7.48 Kết quả chạy Laptop KT</w:t>
        </w:r>
        <w:r w:rsidR="002E38C6">
          <w:rPr>
            <w:noProof/>
            <w:webHidden/>
          </w:rPr>
          <w:tab/>
        </w:r>
        <w:r w:rsidR="002E38C6">
          <w:rPr>
            <w:noProof/>
            <w:webHidden/>
          </w:rPr>
          <w:fldChar w:fldCharType="begin"/>
        </w:r>
        <w:r w:rsidR="002E38C6">
          <w:rPr>
            <w:noProof/>
            <w:webHidden/>
          </w:rPr>
          <w:instrText xml:space="preserve"> PAGEREF _Toc79673078 \h </w:instrText>
        </w:r>
        <w:r w:rsidR="002E38C6">
          <w:rPr>
            <w:noProof/>
            <w:webHidden/>
          </w:rPr>
        </w:r>
        <w:r w:rsidR="002E38C6">
          <w:rPr>
            <w:noProof/>
            <w:webHidden/>
          </w:rPr>
          <w:fldChar w:fldCharType="separate"/>
        </w:r>
        <w:r w:rsidR="002E38C6">
          <w:rPr>
            <w:noProof/>
            <w:webHidden/>
          </w:rPr>
          <w:t>90</w:t>
        </w:r>
        <w:r w:rsidR="002E38C6">
          <w:rPr>
            <w:noProof/>
            <w:webHidden/>
          </w:rPr>
          <w:fldChar w:fldCharType="end"/>
        </w:r>
      </w:hyperlink>
    </w:p>
    <w:p w14:paraId="6AD62859"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79" w:history="1">
        <w:r w:rsidR="002E38C6" w:rsidRPr="001F0E93">
          <w:rPr>
            <w:rStyle w:val="Hyperlink"/>
            <w:noProof/>
          </w:rPr>
          <w:t>Hình 7.49 Kết quả chạy PC KT</w:t>
        </w:r>
        <w:r w:rsidR="002E38C6">
          <w:rPr>
            <w:noProof/>
            <w:webHidden/>
          </w:rPr>
          <w:tab/>
        </w:r>
        <w:r w:rsidR="002E38C6">
          <w:rPr>
            <w:noProof/>
            <w:webHidden/>
          </w:rPr>
          <w:fldChar w:fldCharType="begin"/>
        </w:r>
        <w:r w:rsidR="002E38C6">
          <w:rPr>
            <w:noProof/>
            <w:webHidden/>
          </w:rPr>
          <w:instrText xml:space="preserve"> PAGEREF _Toc79673079 \h </w:instrText>
        </w:r>
        <w:r w:rsidR="002E38C6">
          <w:rPr>
            <w:noProof/>
            <w:webHidden/>
          </w:rPr>
        </w:r>
        <w:r w:rsidR="002E38C6">
          <w:rPr>
            <w:noProof/>
            <w:webHidden/>
          </w:rPr>
          <w:fldChar w:fldCharType="separate"/>
        </w:r>
        <w:r w:rsidR="002E38C6">
          <w:rPr>
            <w:noProof/>
            <w:webHidden/>
          </w:rPr>
          <w:t>91</w:t>
        </w:r>
        <w:r w:rsidR="002E38C6">
          <w:rPr>
            <w:noProof/>
            <w:webHidden/>
          </w:rPr>
          <w:fldChar w:fldCharType="end"/>
        </w:r>
      </w:hyperlink>
    </w:p>
    <w:p w14:paraId="34D6D6E5"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80" w:history="1">
        <w:r w:rsidR="002E38C6" w:rsidRPr="001F0E93">
          <w:rPr>
            <w:rStyle w:val="Hyperlink"/>
            <w:noProof/>
          </w:rPr>
          <w:t>Hình 7.50 Kết quả chạy Laptop M1</w:t>
        </w:r>
        <w:r w:rsidR="002E38C6">
          <w:rPr>
            <w:noProof/>
            <w:webHidden/>
          </w:rPr>
          <w:tab/>
        </w:r>
        <w:r w:rsidR="002E38C6">
          <w:rPr>
            <w:noProof/>
            <w:webHidden/>
          </w:rPr>
          <w:fldChar w:fldCharType="begin"/>
        </w:r>
        <w:r w:rsidR="002E38C6">
          <w:rPr>
            <w:noProof/>
            <w:webHidden/>
          </w:rPr>
          <w:instrText xml:space="preserve"> PAGEREF _Toc79673080 \h </w:instrText>
        </w:r>
        <w:r w:rsidR="002E38C6">
          <w:rPr>
            <w:noProof/>
            <w:webHidden/>
          </w:rPr>
        </w:r>
        <w:r w:rsidR="002E38C6">
          <w:rPr>
            <w:noProof/>
            <w:webHidden/>
          </w:rPr>
          <w:fldChar w:fldCharType="separate"/>
        </w:r>
        <w:r w:rsidR="002E38C6">
          <w:rPr>
            <w:noProof/>
            <w:webHidden/>
          </w:rPr>
          <w:t>92</w:t>
        </w:r>
        <w:r w:rsidR="002E38C6">
          <w:rPr>
            <w:noProof/>
            <w:webHidden/>
          </w:rPr>
          <w:fldChar w:fldCharType="end"/>
        </w:r>
      </w:hyperlink>
    </w:p>
    <w:p w14:paraId="30FECCB5"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81" w:history="1">
        <w:r w:rsidR="002E38C6" w:rsidRPr="001F0E93">
          <w:rPr>
            <w:rStyle w:val="Hyperlink"/>
            <w:noProof/>
          </w:rPr>
          <w:t>Hình 7.51 Kết quả chạy Laptop M2</w:t>
        </w:r>
        <w:r w:rsidR="002E38C6">
          <w:rPr>
            <w:noProof/>
            <w:webHidden/>
          </w:rPr>
          <w:tab/>
        </w:r>
        <w:r w:rsidR="002E38C6">
          <w:rPr>
            <w:noProof/>
            <w:webHidden/>
          </w:rPr>
          <w:fldChar w:fldCharType="begin"/>
        </w:r>
        <w:r w:rsidR="002E38C6">
          <w:rPr>
            <w:noProof/>
            <w:webHidden/>
          </w:rPr>
          <w:instrText xml:space="preserve"> PAGEREF _Toc79673081 \h </w:instrText>
        </w:r>
        <w:r w:rsidR="002E38C6">
          <w:rPr>
            <w:noProof/>
            <w:webHidden/>
          </w:rPr>
        </w:r>
        <w:r w:rsidR="002E38C6">
          <w:rPr>
            <w:noProof/>
            <w:webHidden/>
          </w:rPr>
          <w:fldChar w:fldCharType="separate"/>
        </w:r>
        <w:r w:rsidR="002E38C6">
          <w:rPr>
            <w:noProof/>
            <w:webHidden/>
          </w:rPr>
          <w:t>93</w:t>
        </w:r>
        <w:r w:rsidR="002E38C6">
          <w:rPr>
            <w:noProof/>
            <w:webHidden/>
          </w:rPr>
          <w:fldChar w:fldCharType="end"/>
        </w:r>
      </w:hyperlink>
    </w:p>
    <w:p w14:paraId="3A001A77"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82" w:history="1">
        <w:r w:rsidR="002E38C6" w:rsidRPr="001F0E93">
          <w:rPr>
            <w:rStyle w:val="Hyperlink"/>
            <w:noProof/>
          </w:rPr>
          <w:t>Hình 7. 52 Kết quả chạy Laptop K</w:t>
        </w:r>
        <w:r w:rsidR="002E38C6">
          <w:rPr>
            <w:noProof/>
            <w:webHidden/>
          </w:rPr>
          <w:tab/>
        </w:r>
        <w:r w:rsidR="002E38C6">
          <w:rPr>
            <w:noProof/>
            <w:webHidden/>
          </w:rPr>
          <w:fldChar w:fldCharType="begin"/>
        </w:r>
        <w:r w:rsidR="002E38C6">
          <w:rPr>
            <w:noProof/>
            <w:webHidden/>
          </w:rPr>
          <w:instrText xml:space="preserve"> PAGEREF _Toc79673082 \h </w:instrText>
        </w:r>
        <w:r w:rsidR="002E38C6">
          <w:rPr>
            <w:noProof/>
            <w:webHidden/>
          </w:rPr>
        </w:r>
        <w:r w:rsidR="002E38C6">
          <w:rPr>
            <w:noProof/>
            <w:webHidden/>
          </w:rPr>
          <w:fldChar w:fldCharType="separate"/>
        </w:r>
        <w:r w:rsidR="002E38C6">
          <w:rPr>
            <w:noProof/>
            <w:webHidden/>
          </w:rPr>
          <w:t>94</w:t>
        </w:r>
        <w:r w:rsidR="002E38C6">
          <w:rPr>
            <w:noProof/>
            <w:webHidden/>
          </w:rPr>
          <w:fldChar w:fldCharType="end"/>
        </w:r>
      </w:hyperlink>
    </w:p>
    <w:p w14:paraId="3104117C"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83" w:history="1">
        <w:r w:rsidR="002E38C6" w:rsidRPr="001F0E93">
          <w:rPr>
            <w:rStyle w:val="Hyperlink"/>
            <w:noProof/>
          </w:rPr>
          <w:t>Hình 7.53 Kết quả chạy Smartphone K</w:t>
        </w:r>
        <w:r w:rsidR="002E38C6">
          <w:rPr>
            <w:noProof/>
            <w:webHidden/>
          </w:rPr>
          <w:tab/>
        </w:r>
        <w:r w:rsidR="002E38C6">
          <w:rPr>
            <w:noProof/>
            <w:webHidden/>
          </w:rPr>
          <w:fldChar w:fldCharType="begin"/>
        </w:r>
        <w:r w:rsidR="002E38C6">
          <w:rPr>
            <w:noProof/>
            <w:webHidden/>
          </w:rPr>
          <w:instrText xml:space="preserve"> PAGEREF _Toc79673083 \h </w:instrText>
        </w:r>
        <w:r w:rsidR="002E38C6">
          <w:rPr>
            <w:noProof/>
            <w:webHidden/>
          </w:rPr>
        </w:r>
        <w:r w:rsidR="002E38C6">
          <w:rPr>
            <w:noProof/>
            <w:webHidden/>
          </w:rPr>
          <w:fldChar w:fldCharType="separate"/>
        </w:r>
        <w:r w:rsidR="002E38C6">
          <w:rPr>
            <w:noProof/>
            <w:webHidden/>
          </w:rPr>
          <w:t>95</w:t>
        </w:r>
        <w:r w:rsidR="002E38C6">
          <w:rPr>
            <w:noProof/>
            <w:webHidden/>
          </w:rPr>
          <w:fldChar w:fldCharType="end"/>
        </w:r>
      </w:hyperlink>
    </w:p>
    <w:p w14:paraId="041F9C1D" w14:textId="77777777" w:rsidR="002E38C6" w:rsidRDefault="00AC4A99">
      <w:pPr>
        <w:pStyle w:val="TableofFigures"/>
        <w:tabs>
          <w:tab w:val="right" w:leader="dot" w:pos="9111"/>
        </w:tabs>
        <w:rPr>
          <w:rFonts w:asciiTheme="minorHAnsi" w:eastAsiaTheme="minorEastAsia" w:hAnsiTheme="minorHAnsi" w:cstheme="minorBidi"/>
          <w:noProof/>
          <w:sz w:val="22"/>
          <w:szCs w:val="22"/>
        </w:rPr>
      </w:pPr>
      <w:hyperlink w:anchor="_Toc79673084" w:history="1">
        <w:r w:rsidR="002E38C6" w:rsidRPr="001F0E93">
          <w:rPr>
            <w:rStyle w:val="Hyperlink"/>
            <w:noProof/>
          </w:rPr>
          <w:t>Hình 7.54 Kết quả dùng mail công ty</w:t>
        </w:r>
        <w:r w:rsidR="002E38C6">
          <w:rPr>
            <w:noProof/>
            <w:webHidden/>
          </w:rPr>
          <w:tab/>
        </w:r>
        <w:r w:rsidR="002E38C6">
          <w:rPr>
            <w:noProof/>
            <w:webHidden/>
          </w:rPr>
          <w:fldChar w:fldCharType="begin"/>
        </w:r>
        <w:r w:rsidR="002E38C6">
          <w:rPr>
            <w:noProof/>
            <w:webHidden/>
          </w:rPr>
          <w:instrText xml:space="preserve"> PAGEREF _Toc79673084 \h </w:instrText>
        </w:r>
        <w:r w:rsidR="002E38C6">
          <w:rPr>
            <w:noProof/>
            <w:webHidden/>
          </w:rPr>
        </w:r>
        <w:r w:rsidR="002E38C6">
          <w:rPr>
            <w:noProof/>
            <w:webHidden/>
          </w:rPr>
          <w:fldChar w:fldCharType="separate"/>
        </w:r>
        <w:r w:rsidR="002E38C6">
          <w:rPr>
            <w:noProof/>
            <w:webHidden/>
          </w:rPr>
          <w:t>96</w:t>
        </w:r>
        <w:r w:rsidR="002E38C6">
          <w:rPr>
            <w:noProof/>
            <w:webHidden/>
          </w:rPr>
          <w:fldChar w:fldCharType="end"/>
        </w:r>
      </w:hyperlink>
    </w:p>
    <w:p w14:paraId="3FFBCAD9" w14:textId="589F16D2" w:rsidR="00C46EA5" w:rsidRDefault="002E38C6" w:rsidP="00C46EA5">
      <w:pPr>
        <w:tabs>
          <w:tab w:val="center" w:pos="6379"/>
        </w:tabs>
        <w:spacing w:after="200" w:line="360" w:lineRule="auto"/>
        <w:rPr>
          <w:rFonts w:asciiTheme="minorHAnsi" w:eastAsiaTheme="minorEastAsia" w:hAnsiTheme="minorHAnsi" w:cstheme="minorBidi"/>
          <w:noProof/>
          <w:sz w:val="22"/>
          <w:szCs w:val="22"/>
        </w:rPr>
      </w:pPr>
      <w:r>
        <w:rPr>
          <w:sz w:val="26"/>
          <w:szCs w:val="26"/>
        </w:rPr>
        <w:fldChar w:fldCharType="end"/>
      </w:r>
      <w:r w:rsidR="002B6A18">
        <w:rPr>
          <w:szCs w:val="26"/>
        </w:rPr>
        <w:fldChar w:fldCharType="begin"/>
      </w:r>
      <w:r w:rsidR="002B6A18">
        <w:rPr>
          <w:szCs w:val="26"/>
        </w:rPr>
        <w:instrText xml:space="preserve"> TOC \h \z \c "Hình 3." </w:instrText>
      </w:r>
      <w:r w:rsidR="002B6A18">
        <w:rPr>
          <w:szCs w:val="26"/>
        </w:rPr>
        <w:fldChar w:fldCharType="separate"/>
      </w:r>
    </w:p>
    <w:p w14:paraId="568B95A5" w14:textId="43F8AD23" w:rsidR="00C46EA5" w:rsidRDefault="00C46EA5">
      <w:pPr>
        <w:pStyle w:val="TableofFigures"/>
        <w:tabs>
          <w:tab w:val="right" w:pos="9111"/>
        </w:tabs>
        <w:rPr>
          <w:rFonts w:asciiTheme="minorHAnsi" w:eastAsiaTheme="minorEastAsia" w:hAnsiTheme="minorHAnsi" w:cstheme="minorBidi"/>
          <w:noProof/>
          <w:sz w:val="22"/>
          <w:szCs w:val="22"/>
        </w:rPr>
      </w:pPr>
    </w:p>
    <w:p w14:paraId="3D8AC85A" w14:textId="4E601DD9" w:rsidR="00867C2D" w:rsidRPr="005D5C20" w:rsidRDefault="002B6A18" w:rsidP="002B6A18">
      <w:pPr>
        <w:tabs>
          <w:tab w:val="center" w:pos="6379"/>
        </w:tabs>
        <w:spacing w:after="200" w:line="360" w:lineRule="auto"/>
        <w:rPr>
          <w:sz w:val="26"/>
          <w:szCs w:val="26"/>
        </w:rPr>
      </w:pPr>
      <w:r>
        <w:rPr>
          <w:szCs w:val="26"/>
        </w:rPr>
        <w:fldChar w:fldCharType="end"/>
      </w:r>
      <w:r w:rsidRPr="005D5C20">
        <w:rPr>
          <w:sz w:val="26"/>
          <w:szCs w:val="26"/>
        </w:rPr>
        <w:t xml:space="preserve"> </w:t>
      </w:r>
    </w:p>
    <w:p w14:paraId="1034E9B5" w14:textId="1B4F4C23" w:rsidR="00493EAB" w:rsidRDefault="00791EED" w:rsidP="00493EAB">
      <w:pPr>
        <w:rPr>
          <w:sz w:val="26"/>
          <w:szCs w:val="26"/>
        </w:rPr>
      </w:pPr>
      <w:r w:rsidRPr="00791EED">
        <w:rPr>
          <w:b/>
          <w:sz w:val="28"/>
        </w:rPr>
        <w:t>DANH MỤC BẢNG</w:t>
      </w:r>
    </w:p>
    <w:p w14:paraId="083DC5D6" w14:textId="77777777" w:rsidR="00493EAB" w:rsidRDefault="00493EAB">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 </w:instrText>
      </w:r>
      <w:r>
        <w:rPr>
          <w:szCs w:val="26"/>
        </w:rPr>
        <w:fldChar w:fldCharType="separate"/>
      </w:r>
      <w:hyperlink w:anchor="_Toc79671250" w:history="1">
        <w:r w:rsidRPr="00E0134C">
          <w:rPr>
            <w:rStyle w:val="Hyperlink"/>
            <w:noProof/>
          </w:rPr>
          <w:t>Bảng 1 Các chuẩn IEEE</w:t>
        </w:r>
        <w:r>
          <w:rPr>
            <w:noProof/>
            <w:webHidden/>
          </w:rPr>
          <w:tab/>
        </w:r>
        <w:r>
          <w:rPr>
            <w:noProof/>
            <w:webHidden/>
          </w:rPr>
          <w:fldChar w:fldCharType="begin"/>
        </w:r>
        <w:r>
          <w:rPr>
            <w:noProof/>
            <w:webHidden/>
          </w:rPr>
          <w:instrText xml:space="preserve"> PAGEREF _Toc79671250 \h </w:instrText>
        </w:r>
        <w:r>
          <w:rPr>
            <w:noProof/>
            <w:webHidden/>
          </w:rPr>
        </w:r>
        <w:r>
          <w:rPr>
            <w:noProof/>
            <w:webHidden/>
          </w:rPr>
          <w:fldChar w:fldCharType="separate"/>
        </w:r>
        <w:r>
          <w:rPr>
            <w:noProof/>
            <w:webHidden/>
          </w:rPr>
          <w:t>9</w:t>
        </w:r>
        <w:r>
          <w:rPr>
            <w:noProof/>
            <w:webHidden/>
          </w:rPr>
          <w:fldChar w:fldCharType="end"/>
        </w:r>
      </w:hyperlink>
    </w:p>
    <w:p w14:paraId="44DB535F" w14:textId="77777777" w:rsidR="00493EAB" w:rsidRDefault="00AC4A99">
      <w:pPr>
        <w:pStyle w:val="TableofFigures"/>
        <w:tabs>
          <w:tab w:val="right" w:leader="dot" w:pos="9111"/>
        </w:tabs>
        <w:rPr>
          <w:rFonts w:asciiTheme="minorHAnsi" w:eastAsiaTheme="minorEastAsia" w:hAnsiTheme="minorHAnsi" w:cstheme="minorBidi"/>
          <w:noProof/>
          <w:sz w:val="22"/>
          <w:szCs w:val="22"/>
        </w:rPr>
      </w:pPr>
      <w:hyperlink w:anchor="_Toc79671251" w:history="1">
        <w:r w:rsidR="00493EAB" w:rsidRPr="00E0134C">
          <w:rPr>
            <w:rStyle w:val="Hyperlink"/>
            <w:noProof/>
          </w:rPr>
          <w:t>Bảng 2 Giá thành dự kiến cho hệ thống mạng</w:t>
        </w:r>
        <w:r w:rsidR="00493EAB">
          <w:rPr>
            <w:noProof/>
            <w:webHidden/>
          </w:rPr>
          <w:tab/>
        </w:r>
        <w:r w:rsidR="00493EAB">
          <w:rPr>
            <w:noProof/>
            <w:webHidden/>
          </w:rPr>
          <w:fldChar w:fldCharType="begin"/>
        </w:r>
        <w:r w:rsidR="00493EAB">
          <w:rPr>
            <w:noProof/>
            <w:webHidden/>
          </w:rPr>
          <w:instrText xml:space="preserve"> PAGEREF _Toc79671251 \h </w:instrText>
        </w:r>
        <w:r w:rsidR="00493EAB">
          <w:rPr>
            <w:noProof/>
            <w:webHidden/>
          </w:rPr>
        </w:r>
        <w:r w:rsidR="00493EAB">
          <w:rPr>
            <w:noProof/>
            <w:webHidden/>
          </w:rPr>
          <w:fldChar w:fldCharType="separate"/>
        </w:r>
        <w:r w:rsidR="00493EAB">
          <w:rPr>
            <w:noProof/>
            <w:webHidden/>
          </w:rPr>
          <w:t>27</w:t>
        </w:r>
        <w:r w:rsidR="00493EAB">
          <w:rPr>
            <w:noProof/>
            <w:webHidden/>
          </w:rPr>
          <w:fldChar w:fldCharType="end"/>
        </w:r>
      </w:hyperlink>
    </w:p>
    <w:p w14:paraId="2D1A38EE" w14:textId="77777777" w:rsidR="00493EAB" w:rsidRDefault="00AC4A99">
      <w:pPr>
        <w:pStyle w:val="TableofFigures"/>
        <w:tabs>
          <w:tab w:val="right" w:leader="dot" w:pos="9111"/>
        </w:tabs>
        <w:rPr>
          <w:rFonts w:asciiTheme="minorHAnsi" w:eastAsiaTheme="minorEastAsia" w:hAnsiTheme="minorHAnsi" w:cstheme="minorBidi"/>
          <w:noProof/>
          <w:sz w:val="22"/>
          <w:szCs w:val="22"/>
        </w:rPr>
      </w:pPr>
      <w:hyperlink w:anchor="_Toc79671252" w:history="1">
        <w:r w:rsidR="00493EAB" w:rsidRPr="00E0134C">
          <w:rPr>
            <w:rStyle w:val="Hyperlink"/>
            <w:noProof/>
          </w:rPr>
          <w:t>Bảng 3 Bảng địa chỉ</w:t>
        </w:r>
        <w:r w:rsidR="00493EAB">
          <w:rPr>
            <w:noProof/>
            <w:webHidden/>
          </w:rPr>
          <w:tab/>
        </w:r>
        <w:r w:rsidR="00493EAB">
          <w:rPr>
            <w:noProof/>
            <w:webHidden/>
          </w:rPr>
          <w:fldChar w:fldCharType="begin"/>
        </w:r>
        <w:r w:rsidR="00493EAB">
          <w:rPr>
            <w:noProof/>
            <w:webHidden/>
          </w:rPr>
          <w:instrText xml:space="preserve"> PAGEREF _Toc79671252 \h </w:instrText>
        </w:r>
        <w:r w:rsidR="00493EAB">
          <w:rPr>
            <w:noProof/>
            <w:webHidden/>
          </w:rPr>
        </w:r>
        <w:r w:rsidR="00493EAB">
          <w:rPr>
            <w:noProof/>
            <w:webHidden/>
          </w:rPr>
          <w:fldChar w:fldCharType="separate"/>
        </w:r>
        <w:r w:rsidR="00493EAB">
          <w:rPr>
            <w:noProof/>
            <w:webHidden/>
          </w:rPr>
          <w:t>28</w:t>
        </w:r>
        <w:r w:rsidR="00493EAB">
          <w:rPr>
            <w:noProof/>
            <w:webHidden/>
          </w:rPr>
          <w:fldChar w:fldCharType="end"/>
        </w:r>
      </w:hyperlink>
    </w:p>
    <w:p w14:paraId="6206DEFF" w14:textId="77777777" w:rsidR="00493EAB" w:rsidRDefault="00AC4A99">
      <w:pPr>
        <w:pStyle w:val="TableofFigures"/>
        <w:tabs>
          <w:tab w:val="right" w:leader="dot" w:pos="9111"/>
        </w:tabs>
        <w:rPr>
          <w:rFonts w:asciiTheme="minorHAnsi" w:eastAsiaTheme="minorEastAsia" w:hAnsiTheme="minorHAnsi" w:cstheme="minorBidi"/>
          <w:noProof/>
          <w:sz w:val="22"/>
          <w:szCs w:val="22"/>
        </w:rPr>
      </w:pPr>
      <w:hyperlink w:anchor="_Toc79671253" w:history="1">
        <w:r w:rsidR="00493EAB" w:rsidRPr="00E0134C">
          <w:rPr>
            <w:rStyle w:val="Hyperlink"/>
            <w:noProof/>
          </w:rPr>
          <w:t>Bảng 4 Thông tin WLAN</w:t>
        </w:r>
        <w:r w:rsidR="00493EAB">
          <w:rPr>
            <w:noProof/>
            <w:webHidden/>
          </w:rPr>
          <w:tab/>
        </w:r>
        <w:r w:rsidR="00493EAB">
          <w:rPr>
            <w:noProof/>
            <w:webHidden/>
          </w:rPr>
          <w:fldChar w:fldCharType="begin"/>
        </w:r>
        <w:r w:rsidR="00493EAB">
          <w:rPr>
            <w:noProof/>
            <w:webHidden/>
          </w:rPr>
          <w:instrText xml:space="preserve"> PAGEREF _Toc79671253 \h </w:instrText>
        </w:r>
        <w:r w:rsidR="00493EAB">
          <w:rPr>
            <w:noProof/>
            <w:webHidden/>
          </w:rPr>
        </w:r>
        <w:r w:rsidR="00493EAB">
          <w:rPr>
            <w:noProof/>
            <w:webHidden/>
          </w:rPr>
          <w:fldChar w:fldCharType="separate"/>
        </w:r>
        <w:r w:rsidR="00493EAB">
          <w:rPr>
            <w:noProof/>
            <w:webHidden/>
          </w:rPr>
          <w:t>31</w:t>
        </w:r>
        <w:r w:rsidR="00493EAB">
          <w:rPr>
            <w:noProof/>
            <w:webHidden/>
          </w:rPr>
          <w:fldChar w:fldCharType="end"/>
        </w:r>
      </w:hyperlink>
    </w:p>
    <w:p w14:paraId="041B8DD7" w14:textId="11FA0B26" w:rsidR="007B1A23" w:rsidRDefault="00493EAB">
      <w:pPr>
        <w:spacing w:after="200" w:line="276" w:lineRule="auto"/>
        <w:rPr>
          <w:sz w:val="26"/>
          <w:szCs w:val="26"/>
        </w:rPr>
      </w:pPr>
      <w:r>
        <w:rPr>
          <w:sz w:val="26"/>
          <w:szCs w:val="26"/>
        </w:rPr>
        <w:fldChar w:fldCharType="end"/>
      </w:r>
      <w:r w:rsidR="007B1A23">
        <w:rPr>
          <w:sz w:val="26"/>
          <w:szCs w:val="26"/>
        </w:rPr>
        <w:br w:type="page"/>
      </w:r>
    </w:p>
    <w:p w14:paraId="18400063" w14:textId="77777777" w:rsidR="00DB0172" w:rsidRDefault="007B1A23" w:rsidP="00DB0172">
      <w:pPr>
        <w:pStyle w:val="Chng"/>
      </w:pPr>
      <w:bookmarkStart w:id="4" w:name="_Toc79583330"/>
      <w:r w:rsidRPr="00880D36">
        <w:lastRenderedPageBreak/>
        <w:t>C</w:t>
      </w:r>
      <w:r w:rsidR="00CD13EC" w:rsidRPr="00880D36">
        <w:t>HƯƠNG 1</w:t>
      </w:r>
      <w:r w:rsidR="0064189C">
        <w:t xml:space="preserve"> – </w:t>
      </w:r>
      <w:r w:rsidR="00DB0172">
        <w:t>GIỚI THIỆU VỀ MẠNG DI ĐỘNG VÀ MẠNG KHÔNG DÂY</w:t>
      </w:r>
      <w:bookmarkEnd w:id="4"/>
      <w:r w:rsidR="00FD53BE">
        <w:t xml:space="preserve"> </w:t>
      </w:r>
    </w:p>
    <w:p w14:paraId="42DC1D35" w14:textId="55ECA354" w:rsidR="00097190" w:rsidRPr="00097190" w:rsidRDefault="00097190" w:rsidP="00097190">
      <w:pPr>
        <w:pStyle w:val="Tiumccp1"/>
      </w:pPr>
      <w:bookmarkStart w:id="5" w:name="_Toc79583331"/>
      <w:r w:rsidRPr="00097190">
        <w:t>1.1 Các chuẩn IEEE 802.11</w:t>
      </w:r>
      <w:bookmarkEnd w:id="5"/>
    </w:p>
    <w:p w14:paraId="0E95742C" w14:textId="17D946F5" w:rsidR="009F1C87" w:rsidRDefault="009F1C87" w:rsidP="0002015B">
      <w:pPr>
        <w:pStyle w:val="Tiumccp2"/>
        <w:numPr>
          <w:ilvl w:val="2"/>
          <w:numId w:val="38"/>
        </w:numPr>
      </w:pPr>
      <w:bookmarkStart w:id="6" w:name="_Toc79583332"/>
      <w:r w:rsidRPr="009F1C87">
        <w:t>Chuẩn IEEE 802.11a</w:t>
      </w:r>
      <w:bookmarkEnd w:id="6"/>
    </w:p>
    <w:p w14:paraId="2058C52D" w14:textId="727CDAB6" w:rsidR="00C84647" w:rsidRDefault="00C84647" w:rsidP="00C84647">
      <w:pPr>
        <w:pStyle w:val="Nidungvnbn"/>
      </w:pPr>
      <w:r>
        <w:t>Tiêu chuẩn 802.11a</w:t>
      </w:r>
      <w:r w:rsidRPr="00C84647">
        <w:t xml:space="preserve"> là một sửa đổi cho thông số kỹ thuật IEEE 802.11, bổ sung thêm thông lượng cao hơn lên đến 54 Mbit / s bằng cách sử dụng băng tần 5 GHz. IEEE 802.11a chỉ định 8 kênh hoạt động trong dải tần này.</w:t>
      </w:r>
    </w:p>
    <w:p w14:paraId="223B36B4" w14:textId="2F437BB0" w:rsidR="009F1C87" w:rsidRPr="009F1C87" w:rsidRDefault="009F1C87" w:rsidP="009F1C87">
      <w:pPr>
        <w:pStyle w:val="Nidungvnbn"/>
        <w:rPr>
          <w:shd w:val="clear" w:color="auto" w:fill="FFFFFF"/>
        </w:rPr>
      </w:pPr>
      <w:r w:rsidRPr="009F1C87">
        <w:rPr>
          <w:shd w:val="clear" w:color="auto" w:fill="FFFFFF"/>
        </w:rPr>
        <w:t>Chuẩn WiFi 802.11a Trong khi 802.11b vẫn đang được phát triển, IEEE đã tạo một mở rộng thứ hai cho chuẩn 802.11 có tên gọi 802.11a. Vì 802.11b được sử dụng rộng rãi quá nhanh so với 802.11a, nên một số người cho rằng 802.11a được tạo sau 802.11b. Tuy nhiên trong thực tế, 802.11a và 802.11b được tạo một cách đồng thời. Do giá thành cao hơn nên 802.11a thường được sử dụng trong các mạng doanh nghiệp còn 802.11b thích hợp hơn với thị trường mạng gia đình. 802.11a hỗ trợ băng thông lên đến 54 Mbps và tín hiệu trong một phổ tần số quy định quanh mức 5GHz. Tần số của 802.11a cao hơn so với 802.11b chính vì vậy đã làm cho phạm vi của hệ thống này hẹp hơn so với các mạng 802.11b. Với tần số này, các tín hiệu 802.11a cũng khó xuyên qua các vách tường và các vật cản khác hơn. Do 802.11a và 802.11b sử dụng các tần số khác nhau, nên hai công nghệ này không thể tương thích với nhau. Chính vì vậy một số hãng đã cung cấp các thiết bị mạng lai cho 802.11a/b nhưng các sản phẩm này chỉ đơn thuần là thực hiện hai chuẩn này song song (mỗi thiết bị kết nối phải sử dụng một trong hai, không thể sử dụng đồng thời cả hai).</w:t>
      </w:r>
    </w:p>
    <w:p w14:paraId="0583EB97" w14:textId="3938F0B8" w:rsidR="009F1C87" w:rsidRDefault="009F1C87" w:rsidP="0002015B">
      <w:pPr>
        <w:pStyle w:val="Tiumccp2"/>
        <w:numPr>
          <w:ilvl w:val="2"/>
          <w:numId w:val="38"/>
        </w:numPr>
      </w:pPr>
      <w:bookmarkStart w:id="7" w:name="_Toc79583333"/>
      <w:r>
        <w:t>Chuẩn IEEE 802.11b</w:t>
      </w:r>
      <w:bookmarkEnd w:id="7"/>
    </w:p>
    <w:p w14:paraId="4074931E" w14:textId="0262E9AF" w:rsidR="00C84647" w:rsidRDefault="00C84647" w:rsidP="00C84647">
      <w:pPr>
        <w:pStyle w:val="Nidungvnbn"/>
      </w:pPr>
      <w:r w:rsidRPr="00C84647">
        <w:t>Chuẩn này sử dụn</w:t>
      </w:r>
      <w:r>
        <w:t>g tần số tín hiệu vô tuyến (2,4</w:t>
      </w:r>
      <w:r w:rsidRPr="00C84647">
        <w:t xml:space="preserve">GHz) như chuẩn 802.11 ban đầu với 13 kênh ở Pháp. </w:t>
      </w:r>
      <w:r>
        <w:t>Tiêu chuẩn này cho phép phạm vi 300</w:t>
      </w:r>
      <w:r w:rsidRPr="00C84647">
        <w:t>m trong môi trường ngoài trời.</w:t>
      </w:r>
    </w:p>
    <w:p w14:paraId="4AECE0E9" w14:textId="7985D0CE" w:rsidR="009F1C87" w:rsidRPr="009F1C87" w:rsidRDefault="009F1C87" w:rsidP="009F1C87">
      <w:pPr>
        <w:pStyle w:val="Nidungvnbn"/>
        <w:rPr>
          <w:shd w:val="clear" w:color="auto" w:fill="FFFFFF"/>
        </w:rPr>
      </w:pPr>
      <w:r w:rsidRPr="009F1C87">
        <w:rPr>
          <w:shd w:val="clear" w:color="auto" w:fill="FFFFFF"/>
        </w:rPr>
        <w:lastRenderedPageBreak/>
        <w:t>Chuẩn WiFi 802.11b IEEE đã mở rộng trên chuẩn 802.11 gốc vào tháng Bảy năm 1999, tạo ra chuẩn 802.11b. Chuẩn này hỗ trợ băng thông lên đến 11Mbps, tương đương với Ethernet truyền thống. 802.11b sử dụng tần số tín hiệu vô tuyến không được kiểm soát (2.4 GHz) giống như chuẩn ban đầu 802.11. Các nhà cung cấp thích sử dụng tần số này để giảm chi phí sản xuất. Các thiết bị 802.11b có thể bị xuyên nhiễu từ các thiết bị điện thoại không dây (kéo dài), lò vi sóng hoặc các thiết bị khác sử dụng cùng dải tần 2.4 GHz. Mặc dù vậy, bằng cách lắp các thiết bị 802.11b cách xa các thiết bị như vậy có thể giảm được hiện tượng xuyên nhiễu này.</w:t>
      </w:r>
    </w:p>
    <w:p w14:paraId="51AEC7EF" w14:textId="5C0CFFD1" w:rsidR="009F1C87" w:rsidRDefault="00C84647" w:rsidP="0002015B">
      <w:pPr>
        <w:pStyle w:val="Tiumccp2"/>
        <w:numPr>
          <w:ilvl w:val="2"/>
          <w:numId w:val="38"/>
        </w:numPr>
      </w:pPr>
      <w:bookmarkStart w:id="8" w:name="_Toc79583334"/>
      <w:r>
        <w:t>Chuẩn IEEE 802.11e</w:t>
      </w:r>
      <w:bookmarkEnd w:id="8"/>
    </w:p>
    <w:p w14:paraId="48262A96" w14:textId="09102A2A" w:rsidR="00C84647" w:rsidRDefault="0023446E" w:rsidP="0023446E">
      <w:pPr>
        <w:pStyle w:val="Nidungvnbn"/>
        <w:rPr>
          <w:shd w:val="clear" w:color="auto" w:fill="FFFFFF"/>
        </w:rPr>
      </w:pPr>
      <w:r>
        <w:rPr>
          <w:shd w:val="clear" w:color="auto" w:fill="FFFFFF"/>
        </w:rPr>
        <w:t>802.11e là một sửa đổi cho các tiêu chuẩn 802.11, định nghĩa một tập hợp chất lượng dịch vụ (QoS) cho các ứng dụng mạng LAN không dây thông qua các thay đổi đối với lớp kiểm soát truy cập phương tiện. Nó cũng cung cấp các dịch vụ cần thiết cho các ứng dụng nhạy cảm với độ trễ, chẳng hạn như phát trực tuyến video và Giao thức thoại qua Internet (VoIP). Nó tương ứng với chứng nhận đa phương tiện Wi-Fi của Wi-Fi Alliance.</w:t>
      </w:r>
    </w:p>
    <w:p w14:paraId="4C2E30A0" w14:textId="4F8E263B" w:rsidR="0023446E" w:rsidRPr="0023446E" w:rsidRDefault="0023446E" w:rsidP="0023446E">
      <w:pPr>
        <w:pStyle w:val="Nidungvnbn"/>
      </w:pPr>
      <w:r w:rsidRPr="0023446E">
        <w:t>802.11e cung cấp cho người đăng ký khả năng truy cập internet tốc độ cao với VoIP, video chuyển động đầy đủ và âm thanh chất lượng cao. Mạng sử dụng 802.11e hoạt động ở tần số vô tuyến trong khoảng từ 2,4 GHz đến 2,4835 GHz hoặc từ 5,75 GHz đến 5,850 GHz. Dải tần số cao hơn này mang lại những lợi thế như nhiều kênh hơn, tốc độ truyền dữ liệu nhanh và ít khả năng bị nhiễu hơn.</w:t>
      </w:r>
    </w:p>
    <w:p w14:paraId="64EC65DF" w14:textId="2E8EA6EA" w:rsidR="00C84647" w:rsidRDefault="00C84647" w:rsidP="0002015B">
      <w:pPr>
        <w:pStyle w:val="Tiumccp2"/>
        <w:numPr>
          <w:ilvl w:val="2"/>
          <w:numId w:val="38"/>
        </w:numPr>
      </w:pPr>
      <w:bookmarkStart w:id="9" w:name="_Toc79583335"/>
      <w:r>
        <w:t>Chuẩn IEEE 802.11f</w:t>
      </w:r>
      <w:bookmarkEnd w:id="9"/>
    </w:p>
    <w:p w14:paraId="712F62FE" w14:textId="06330027" w:rsidR="0023446E" w:rsidRDefault="0023446E" w:rsidP="0023446E">
      <w:pPr>
        <w:pStyle w:val="Nidungvnbn"/>
      </w:pPr>
      <w:r w:rsidRPr="0023446E">
        <w:t>IEEE 802.11f xử lý vấn đề về khả năng tương tác giữa các điểm truy cập của các nhà sản xuất khác nhau. Tiêu chuẩn này tạo điều kiện thuận lợi cho quá trình chuyển giao các trạm WLAN từ điểm truy cập này sang điểm truy cập khác trong khi vẫn duy trì đường truyền lưu lượng hiện tại.</w:t>
      </w:r>
    </w:p>
    <w:p w14:paraId="2040C388" w14:textId="77777777" w:rsidR="0023446E" w:rsidRDefault="0023446E" w:rsidP="0023446E">
      <w:pPr>
        <w:pStyle w:val="Nidungvnbn"/>
      </w:pPr>
    </w:p>
    <w:p w14:paraId="6F99EFB3" w14:textId="77777777" w:rsidR="0023446E" w:rsidRDefault="0023446E" w:rsidP="0023446E">
      <w:pPr>
        <w:pStyle w:val="Nidungvnbn"/>
      </w:pPr>
    </w:p>
    <w:p w14:paraId="27AB8191" w14:textId="4C1D4F37" w:rsidR="00C84647" w:rsidRDefault="00C84647" w:rsidP="0002015B">
      <w:pPr>
        <w:pStyle w:val="Tiumccp2"/>
        <w:numPr>
          <w:ilvl w:val="2"/>
          <w:numId w:val="38"/>
        </w:numPr>
      </w:pPr>
      <w:bookmarkStart w:id="10" w:name="_Toc79583336"/>
      <w:r>
        <w:lastRenderedPageBreak/>
        <w:t>Chuẩn IEEE 802.11g</w:t>
      </w:r>
      <w:bookmarkEnd w:id="10"/>
    </w:p>
    <w:p w14:paraId="20CDFE15" w14:textId="1DA85EEE" w:rsidR="009F1C87" w:rsidRPr="009F1C87" w:rsidRDefault="009F1C87" w:rsidP="009F1C87">
      <w:pPr>
        <w:pStyle w:val="Nidungvnbn"/>
        <w:rPr>
          <w:shd w:val="clear" w:color="auto" w:fill="FFFFFF"/>
        </w:rPr>
      </w:pPr>
      <w:r w:rsidRPr="009F1C87">
        <w:rPr>
          <w:shd w:val="clear" w:color="auto" w:fill="FFFFFF"/>
        </w:rPr>
        <w:t>Chuẩn WiFi 802.11g Vào năm 2002 và 2003, các sản phẩm WLAN hỗ trợ một chuẩn mới hơn đó là 802.11g, được đánh giá cao trên thị trường. 802.11g là một nỗ lực để kết hợp những ưu điểm của chuẩn 802.11a và 802.11b. Nó hỗ trợ băng thông lên đ</w:t>
      </w:r>
      <w:r>
        <w:rPr>
          <w:shd w:val="clear" w:color="auto" w:fill="FFFFFF"/>
        </w:rPr>
        <w:t xml:space="preserve">ến 54Mbps và sử dụng tần số 2.4 </w:t>
      </w:r>
      <w:r w:rsidRPr="009F1C87">
        <w:rPr>
          <w:shd w:val="clear" w:color="auto" w:fill="FFFFFF"/>
        </w:rPr>
        <w:t>Ghz để có phạm vi rộng. 802.11g có khả năng tương thích với các chuẩn 802.11b, điều đó có nghĩa là các điểm truy cập 802.11g sẽ làm việc với các adapter mạng không dây 802.11b và ngược lại.</w:t>
      </w:r>
    </w:p>
    <w:p w14:paraId="24B4BB4E" w14:textId="1098A118" w:rsidR="009F1C87" w:rsidRDefault="009F1C87" w:rsidP="0002015B">
      <w:pPr>
        <w:pStyle w:val="Tiumccp2"/>
        <w:numPr>
          <w:ilvl w:val="2"/>
          <w:numId w:val="38"/>
        </w:numPr>
      </w:pPr>
      <w:bookmarkStart w:id="11" w:name="_Toc79583337"/>
      <w:r>
        <w:t>C</w:t>
      </w:r>
      <w:r w:rsidR="00C84647">
        <w:t>huẩn IEEE 802.11i</w:t>
      </w:r>
      <w:bookmarkEnd w:id="11"/>
    </w:p>
    <w:p w14:paraId="4AD96DC9" w14:textId="5DB7BEFB" w:rsidR="00C84647" w:rsidRPr="00C84647" w:rsidRDefault="00C84647" w:rsidP="00C84647">
      <w:pPr>
        <w:pStyle w:val="Nidungvnbn"/>
        <w:rPr>
          <w:shd w:val="clear" w:color="auto" w:fill="FFFFFF"/>
        </w:rPr>
      </w:pPr>
      <w:r w:rsidRPr="00C84647">
        <w:rPr>
          <w:shd w:val="clear" w:color="auto" w:fill="FFFFFF"/>
        </w:rPr>
        <w:t>IEEE 802.11i: còn được gọi là WP2, đây là một tiêu chuẩn dành cho mạng WLAN cung cấp khả năng mã hóa cải tiến cho các mạng sử dụng phổ biến 802.11a, 802.11b (bao gồm cả Wi-Fi) và 802.11g. Chuẩn 802.11i yêu cầu các giao thứ</w:t>
      </w:r>
      <w:r>
        <w:rPr>
          <w:shd w:val="clear" w:color="auto" w:fill="FFFFFF"/>
        </w:rPr>
        <w:t>c khóa mã hóa mới, được gọi là g</w:t>
      </w:r>
      <w:r w:rsidRPr="00C84647">
        <w:rPr>
          <w:shd w:val="clear" w:color="auto" w:fill="FFFFFF"/>
        </w:rPr>
        <w:t>iao thức to</w:t>
      </w:r>
      <w:r>
        <w:rPr>
          <w:shd w:val="clear" w:color="auto" w:fill="FFFFFF"/>
        </w:rPr>
        <w:t>àn vẹn khóa tạm thời (TKIP) và c</w:t>
      </w:r>
      <w:r w:rsidRPr="00C84647">
        <w:rPr>
          <w:shd w:val="clear" w:color="auto" w:fill="FFFFFF"/>
        </w:rPr>
        <w:t>huẩn mã hóa nâng cao (AES). Chuẩn 802.11i được IEEE chính thức phê chuẩn vào tháng 6 năm 2004 và do đó trở thành một phần của họ thông số kỹ thuật mạng không dây 802.11. Đặc điểm kỹ thuật 802.11i cung cấp một mức độ bảo mật đủ để đáp ứng hầu hết các cơ quan chính phủ. Tuy nhiên, AES yêu cầu một chip chuyên dụng và điều này có nghĩa là phải nâng cấp phần cứng cho hầu hết các mạng Wi-Fi hiện có. Các tính năng khác của 802.11i là bộ nhớ đệm chính, tạo điều kiện kết nối lại nhanh với máy chủ cho người dùng tạm thời ngoại tuyến và xác thực trước, cho phép nhanh chóng</w:t>
      </w:r>
      <w:r>
        <w:rPr>
          <w:shd w:val="clear" w:color="auto" w:fill="FFFFFF"/>
        </w:rPr>
        <w:t xml:space="preserve"> </w:t>
      </w:r>
      <w:r w:rsidRPr="00C84647">
        <w:rPr>
          <w:shd w:val="clear" w:color="auto" w:fill="FFFFFF"/>
        </w:rPr>
        <w:t>chuyển vùng và lý tưởng để sử dụng với các ứng dụng nâng cao như Giao thức thoại qua Internet (VoIP).</w:t>
      </w:r>
    </w:p>
    <w:p w14:paraId="34F45B95" w14:textId="2FADE3D7" w:rsidR="00C84647" w:rsidRDefault="00C84647" w:rsidP="0002015B">
      <w:pPr>
        <w:pStyle w:val="Tiumccp2"/>
        <w:numPr>
          <w:ilvl w:val="2"/>
          <w:numId w:val="38"/>
        </w:numPr>
      </w:pPr>
      <w:bookmarkStart w:id="12" w:name="_Toc79583338"/>
      <w:r>
        <w:t>Chuẩn IEEE 802.11k</w:t>
      </w:r>
      <w:bookmarkEnd w:id="12"/>
    </w:p>
    <w:p w14:paraId="5FECBAB4" w14:textId="3E9DE7FB" w:rsidR="00C84647" w:rsidRPr="00C84647" w:rsidRDefault="00C84647" w:rsidP="00C84647">
      <w:pPr>
        <w:pStyle w:val="Nidungvnbn"/>
        <w:rPr>
          <w:shd w:val="clear" w:color="auto" w:fill="FFFFFF"/>
        </w:rPr>
      </w:pPr>
      <w:r w:rsidRPr="00C84647">
        <w:rPr>
          <w:shd w:val="clear" w:color="auto" w:fill="FFFFFF"/>
        </w:rPr>
        <w:t xml:space="preserve">IEEE 802.11k: đây là tiêu chuẩn được đề xuất về cách một mạng WLAN thực hiện việc lựa chọn kênh, chuyển vùng và điều khiển công suất truyền (TPC) để tối ưu hóa hiệu suất mạng. Nó nhằm mục đích cải thiện cách phân phối lưu lượng trong mạng. Trong mạng WLAN, mỗi thiết bị thường kết nối với AP cung cấp tín hiệu mạnh nhất. Tùy thuộc vào số lượng và vị trí địa lý của các thuê bao, sự sắp xếp này đôi khi có thể dẫn đến nhu cầu quá mức trên một AP và sử dụng kém các AP khác, dẫn đến suy giảm </w:t>
      </w:r>
      <w:r w:rsidRPr="00C84647">
        <w:rPr>
          <w:shd w:val="clear" w:color="auto" w:fill="FFFFFF"/>
        </w:rPr>
        <w:lastRenderedPageBreak/>
        <w:t>hiệu suất mạng tổng thể. Trong mạng tuân theo 802.11k, nếu AP có tín hiệu mạnh nhất được tải hết công suất, thiết bị không dây sẽ được kết nối với một trong những AP chưa được sử dụng. Mặc dù tín hiệu có thể yếu hơn, nhưng thông lượng tổng thể vẫn lớn hơn vì sử dụng tài nguyên mạng hiệu quả hơn.</w:t>
      </w:r>
    </w:p>
    <w:p w14:paraId="1B74BCBC" w14:textId="5645A05E" w:rsidR="00C84647" w:rsidRDefault="00C84647" w:rsidP="0002015B">
      <w:pPr>
        <w:pStyle w:val="Tiumccp2"/>
        <w:numPr>
          <w:ilvl w:val="2"/>
          <w:numId w:val="38"/>
        </w:numPr>
      </w:pPr>
      <w:bookmarkStart w:id="13" w:name="_Toc79583339"/>
      <w:r>
        <w:t>Chuẩn IEEE 802.11n</w:t>
      </w:r>
      <w:bookmarkEnd w:id="13"/>
    </w:p>
    <w:p w14:paraId="5F4EA01C" w14:textId="1295EE02" w:rsidR="009F1C87" w:rsidRPr="0023446E" w:rsidRDefault="009F1C87" w:rsidP="0023446E">
      <w:pPr>
        <w:pStyle w:val="Nidungvnbn"/>
      </w:pPr>
      <w:r w:rsidRPr="0023446E">
        <w:t xml:space="preserve">Chuẩn WiFi 802.11n 802.11n (đôi khi được gọi tắt là Wireless N) được thiết kế để cải thiện cho 802.11g trong tổng số băng thông được hỗ trợ bằng cách tận dụng nhiều tín hiệu không dây và các anten (công nghệ MIMO). </w:t>
      </w:r>
      <w:r w:rsidR="0023446E" w:rsidRPr="0023446E">
        <w:t>MIMO là công nghệ sử dụng nhiều ăng-ten để phân giải một cách thống nhất nhiều thông tin hơn có thể bằng các</w:t>
      </w:r>
      <w:r w:rsidR="0023446E">
        <w:t xml:space="preserve">h sử dụng một ăng-ten duy nhất. </w:t>
      </w:r>
      <w:r w:rsidRPr="0023446E">
        <w:t>802.11n đã được phê chuẩn vào năm 2009 với các đặc điểm kỹ thuật như cung cấp băng thông tối đa lên đến 600 Mbps. 802.11n cũng cung cấp phạm vi tốt hơn những chuẩn WiFi trước đó do cường độ tín hiệu của nó đã tăng lên, và 802.11n có khả năng tương thích ngược với các thiết bị 802.11b, 802.11g. Hai lợi ích quan trọng được cung cấp bởi 802.11n: phân tập ăng-ten và ghép kênh không gian.</w:t>
      </w:r>
    </w:p>
    <w:p w14:paraId="6ABB071E" w14:textId="748812AF" w:rsidR="009F1C87" w:rsidRDefault="009F1C87" w:rsidP="0002015B">
      <w:pPr>
        <w:pStyle w:val="Tiumccp2"/>
        <w:numPr>
          <w:ilvl w:val="2"/>
          <w:numId w:val="38"/>
        </w:numPr>
      </w:pPr>
      <w:bookmarkStart w:id="14" w:name="_Toc79583340"/>
      <w:r>
        <w:t>Chuẩn IEEE 802.11ac</w:t>
      </w:r>
      <w:bookmarkEnd w:id="14"/>
    </w:p>
    <w:p w14:paraId="2D1D2CC2" w14:textId="71E92A3A" w:rsidR="00F238A5" w:rsidRDefault="0023446E" w:rsidP="00A81BBE">
      <w:pPr>
        <w:pStyle w:val="Nidungvnbn"/>
      </w:pPr>
      <w:r w:rsidRPr="0023446E">
        <w:t>Chuẩn WiFi 802.11ac 802.11ac là chuẩn WiFi mới nhất, được sử dụng phổ biến nhất hiện nay. 802.11ac sử dụng công nghệ không dây băng tần kép, hỗ trợ các kết nối đồng thời trên cả băng tần 2.4 GHz và 5 GHz. 802.11ac cung cấp khả năng tương thích ngược với các chuẩn 802.11b, 802.11g, 802.11n và băng thông đạt tới 1.300 Mbps trên băng tần 5 GHz, 450 Mbps trên 2.4GHz. Bluetooth.</w:t>
      </w:r>
    </w:p>
    <w:p w14:paraId="0EB8086D" w14:textId="456115EE" w:rsidR="00493EAB" w:rsidRDefault="0023446E" w:rsidP="00493EAB">
      <w:pPr>
        <w:pStyle w:val="Tiumccp1"/>
        <w:numPr>
          <w:ilvl w:val="1"/>
          <w:numId w:val="38"/>
        </w:numPr>
      </w:pPr>
      <w:bookmarkStart w:id="15" w:name="_Toc79583341"/>
      <w:r>
        <w:t>Kết luận</w:t>
      </w:r>
      <w:bookmarkEnd w:id="15"/>
    </w:p>
    <w:p w14:paraId="529595F7" w14:textId="2B90F953" w:rsidR="00493EAB" w:rsidRDefault="00493EAB" w:rsidP="00493EAB">
      <w:pPr>
        <w:pStyle w:val="Caption"/>
        <w:keepNext/>
      </w:pPr>
    </w:p>
    <w:p w14:paraId="5163832A" w14:textId="64FDB776" w:rsidR="00493EAB" w:rsidRDefault="00493EAB" w:rsidP="00493EAB">
      <w:pPr>
        <w:pStyle w:val="Caption"/>
        <w:keepNext/>
      </w:pPr>
      <w:bookmarkStart w:id="16" w:name="_Toc79671237"/>
      <w:bookmarkStart w:id="17" w:name="_Toc79671250"/>
      <w:r>
        <w:t xml:space="preserve">Bảng </w:t>
      </w:r>
      <w:r w:rsidR="00AC4A99">
        <w:fldChar w:fldCharType="begin"/>
      </w:r>
      <w:r w:rsidR="00AC4A99">
        <w:instrText xml:space="preserve"> SEQ Bảng_ \* ARABIC </w:instrText>
      </w:r>
      <w:r w:rsidR="00AC4A99">
        <w:fldChar w:fldCharType="separate"/>
      </w:r>
      <w:r>
        <w:rPr>
          <w:noProof/>
        </w:rPr>
        <w:t>1</w:t>
      </w:r>
      <w:r w:rsidR="00AC4A99">
        <w:rPr>
          <w:noProof/>
        </w:rPr>
        <w:fldChar w:fldCharType="end"/>
      </w:r>
      <w:r>
        <w:t xml:space="preserve"> Các chuẩn IEEE</w:t>
      </w:r>
      <w:bookmarkEnd w:id="16"/>
      <w:bookmarkEnd w:id="17"/>
    </w:p>
    <w:tbl>
      <w:tblPr>
        <w:tblStyle w:val="TableGrid"/>
        <w:tblW w:w="0" w:type="auto"/>
        <w:tblInd w:w="-5" w:type="dxa"/>
        <w:tblLook w:val="04A0" w:firstRow="1" w:lastRow="0" w:firstColumn="1" w:lastColumn="0" w:noHBand="0" w:noVBand="1"/>
      </w:tblPr>
      <w:tblGrid>
        <w:gridCol w:w="2410"/>
        <w:gridCol w:w="6706"/>
      </w:tblGrid>
      <w:tr w:rsidR="0023446E" w14:paraId="18BBFA83" w14:textId="77777777" w:rsidTr="0023446E">
        <w:tc>
          <w:tcPr>
            <w:tcW w:w="2410" w:type="dxa"/>
          </w:tcPr>
          <w:p w14:paraId="68BBD8E6" w14:textId="431DE3B3" w:rsidR="0023446E" w:rsidRDefault="0023446E" w:rsidP="0023446E">
            <w:pPr>
              <w:pStyle w:val="Nidungvnbn"/>
            </w:pPr>
            <w:r>
              <w:t>Chuẩn IEEE</w:t>
            </w:r>
          </w:p>
        </w:tc>
        <w:tc>
          <w:tcPr>
            <w:tcW w:w="6706" w:type="dxa"/>
          </w:tcPr>
          <w:p w14:paraId="097CEDD0" w14:textId="6CB51208" w:rsidR="0023446E" w:rsidRDefault="0023446E" w:rsidP="0023446E">
            <w:pPr>
              <w:pStyle w:val="Bngbiu-nidung"/>
            </w:pPr>
            <w:r>
              <w:t>Đặc điểm</w:t>
            </w:r>
          </w:p>
        </w:tc>
      </w:tr>
      <w:tr w:rsidR="0023446E" w14:paraId="00B53AA4" w14:textId="77777777" w:rsidTr="0023446E">
        <w:tc>
          <w:tcPr>
            <w:tcW w:w="2410" w:type="dxa"/>
          </w:tcPr>
          <w:p w14:paraId="7E864509" w14:textId="7EB42A32" w:rsidR="0023446E" w:rsidRDefault="0023446E" w:rsidP="0023446E">
            <w:pPr>
              <w:pStyle w:val="Nidungvnbn"/>
            </w:pPr>
            <w:r>
              <w:t>802.11a</w:t>
            </w:r>
          </w:p>
        </w:tc>
        <w:tc>
          <w:tcPr>
            <w:tcW w:w="6706" w:type="dxa"/>
          </w:tcPr>
          <w:p w14:paraId="0013551F" w14:textId="01E28E23" w:rsidR="0023446E" w:rsidRDefault="00F238A5" w:rsidP="00F238A5">
            <w:pPr>
              <w:pStyle w:val="Nidungvnbn"/>
            </w:pPr>
            <w:r w:rsidRPr="00F238A5">
              <w:t xml:space="preserve">Tiêu chuẩn này là một sửa đổi cho thông số kỹ thuật IEEE 802.11, bổ sung thêm thông lượng cao hơn lên đến 54 </w:t>
            </w:r>
            <w:r w:rsidRPr="00F238A5">
              <w:lastRenderedPageBreak/>
              <w:t>Mbit / s bằng cách sử dụng băng tần 5 GHz. IEEE 802.11a chỉ định 8 kênh hoạt động trong dải tần này.</w:t>
            </w:r>
          </w:p>
        </w:tc>
      </w:tr>
      <w:tr w:rsidR="0023446E" w14:paraId="0B39A172" w14:textId="77777777" w:rsidTr="0023446E">
        <w:tc>
          <w:tcPr>
            <w:tcW w:w="2410" w:type="dxa"/>
          </w:tcPr>
          <w:p w14:paraId="439757C8" w14:textId="25111970" w:rsidR="0023446E" w:rsidRDefault="0023446E" w:rsidP="0023446E">
            <w:pPr>
              <w:pStyle w:val="Nidungvnbn"/>
            </w:pPr>
            <w:r>
              <w:lastRenderedPageBreak/>
              <w:t>802.11b</w:t>
            </w:r>
          </w:p>
        </w:tc>
        <w:tc>
          <w:tcPr>
            <w:tcW w:w="6706" w:type="dxa"/>
          </w:tcPr>
          <w:p w14:paraId="200F6F9D" w14:textId="3A83C2FA" w:rsidR="0023446E" w:rsidRDefault="00F238A5" w:rsidP="0023446E">
            <w:pPr>
              <w:pStyle w:val="Bngbiu-nidung"/>
            </w:pPr>
            <w:r w:rsidRPr="00F238A5">
              <w:t>Chuẩn này sử dụng tần số tín hiệu vô tuyến (2,4 GHz) như chuẩn 802.11 ban đầu với 13 kênh ở Pháp. Tiêu chuẩn này cho phép phạm vi 300 m trong môi trường ngoài trời.</w:t>
            </w:r>
          </w:p>
        </w:tc>
      </w:tr>
      <w:tr w:rsidR="0023446E" w14:paraId="391FAD18" w14:textId="77777777" w:rsidTr="0023446E">
        <w:tc>
          <w:tcPr>
            <w:tcW w:w="2410" w:type="dxa"/>
          </w:tcPr>
          <w:p w14:paraId="3CF349DD" w14:textId="36326882" w:rsidR="0023446E" w:rsidRDefault="0023446E" w:rsidP="0023446E">
            <w:pPr>
              <w:pStyle w:val="Nidungvnbn"/>
            </w:pPr>
            <w:r>
              <w:t>802.11e</w:t>
            </w:r>
          </w:p>
        </w:tc>
        <w:tc>
          <w:tcPr>
            <w:tcW w:w="6706" w:type="dxa"/>
          </w:tcPr>
          <w:p w14:paraId="5C6566A5" w14:textId="627A3950" w:rsidR="0023446E" w:rsidRDefault="00F238A5" w:rsidP="0023446E">
            <w:pPr>
              <w:pStyle w:val="Bngbiu-nidung"/>
            </w:pPr>
            <w:r w:rsidRPr="00F238A5">
              <w:t>Tiêu chuẩn này xác định một tập hợp các cải tiến Chất lượng Dịch vụ cho các ứng dụng mạng LAN không dây thông qua các sửa đổi đối với lớp Kiểm soát Truy cập Phương tiện (MAC). Cải tiến như vậy cho phép chất lượng truyền tải tốt nhất cho các ứng dụng thoại và video</w:t>
            </w:r>
          </w:p>
        </w:tc>
      </w:tr>
      <w:tr w:rsidR="0023446E" w14:paraId="540AF320" w14:textId="77777777" w:rsidTr="0023446E">
        <w:tc>
          <w:tcPr>
            <w:tcW w:w="2410" w:type="dxa"/>
          </w:tcPr>
          <w:p w14:paraId="0F4053CE" w14:textId="1DAB53A7" w:rsidR="0023446E" w:rsidRDefault="0023446E" w:rsidP="0023446E">
            <w:pPr>
              <w:pStyle w:val="Bngbiu-nidung"/>
            </w:pPr>
            <w:r>
              <w:t>802.11f</w:t>
            </w:r>
          </w:p>
        </w:tc>
        <w:tc>
          <w:tcPr>
            <w:tcW w:w="6706" w:type="dxa"/>
          </w:tcPr>
          <w:p w14:paraId="31DBB065" w14:textId="056E4B6F" w:rsidR="0023446E" w:rsidRDefault="00F238A5" w:rsidP="0023446E">
            <w:pPr>
              <w:pStyle w:val="Bngbiu-nidung"/>
            </w:pPr>
            <w:r w:rsidRPr="00F238A5">
              <w:t>Tiêu chuẩn này (còn được gọi là Giao thức điểm truy cập liên) là một khuyến nghị mô tả phần mở rộng tùy chọn cho IEEE 802.11, cung cấp giao tiếp điểm truy cập không dây giữa các hệ thống đa nhà cung cấp. Giao thức này cho phép người dùng thay đổi điểm truy cập của họ khi quá trình chuyển giao xảy ra.</w:t>
            </w:r>
          </w:p>
        </w:tc>
      </w:tr>
      <w:tr w:rsidR="0023446E" w14:paraId="3C225F9D" w14:textId="77777777" w:rsidTr="0023446E">
        <w:tc>
          <w:tcPr>
            <w:tcW w:w="2410" w:type="dxa"/>
          </w:tcPr>
          <w:p w14:paraId="5B6A970B" w14:textId="2708A410" w:rsidR="0023446E" w:rsidRDefault="0023446E" w:rsidP="0023446E">
            <w:pPr>
              <w:pStyle w:val="Bngbiu-nidung"/>
            </w:pPr>
            <w:r>
              <w:t>802.11g</w:t>
            </w:r>
          </w:p>
        </w:tc>
        <w:tc>
          <w:tcPr>
            <w:tcW w:w="6706" w:type="dxa"/>
          </w:tcPr>
          <w:p w14:paraId="23317A02" w14:textId="7A03EF40" w:rsidR="0023446E" w:rsidRDefault="00F238A5" w:rsidP="0023446E">
            <w:pPr>
              <w:pStyle w:val="Bngbiu-nidung"/>
            </w:pPr>
            <w:r w:rsidRPr="00F238A5">
              <w:t>Đây là một bộ tiêu chuẩn cho truyền thông máy tính mạng cục bộ không dây (WLAN) hoạt động ở băng tần công cộng 5 GHz và 2,4 GHz</w:t>
            </w:r>
            <w:r>
              <w:t>.</w:t>
            </w:r>
          </w:p>
        </w:tc>
      </w:tr>
      <w:tr w:rsidR="0023446E" w14:paraId="70590765" w14:textId="77777777" w:rsidTr="0023446E">
        <w:tc>
          <w:tcPr>
            <w:tcW w:w="2410" w:type="dxa"/>
          </w:tcPr>
          <w:p w14:paraId="52498AE9" w14:textId="4F0644E4" w:rsidR="0023446E" w:rsidRDefault="0023446E" w:rsidP="0023446E">
            <w:pPr>
              <w:pStyle w:val="Bngbiu-nidung"/>
            </w:pPr>
            <w:r>
              <w:t>802.11i</w:t>
            </w:r>
          </w:p>
        </w:tc>
        <w:tc>
          <w:tcPr>
            <w:tcW w:w="6706" w:type="dxa"/>
          </w:tcPr>
          <w:p w14:paraId="6A62EE33" w14:textId="06C4F2A2" w:rsidR="0023446E" w:rsidRDefault="00F238A5" w:rsidP="0023446E">
            <w:pPr>
              <w:pStyle w:val="Bngbiu-nidung"/>
            </w:pPr>
            <w:r>
              <w:t xml:space="preserve">Là tiêu chuẩn </w:t>
            </w:r>
            <w:r w:rsidRPr="00F238A5">
              <w:t>xác định các cơ chế bảo mật cho mạng không dây. IEEE 802.11i sử dụng mật mã khối Tiêu chuẩn mã hóa nâng cao (AES), trong khi WEP và WPA sử dụng mật mã dòng RC4. Nó đề xuất các loại giao thức mã hóa khác nhau để truyền.</w:t>
            </w:r>
          </w:p>
        </w:tc>
      </w:tr>
      <w:tr w:rsidR="0023446E" w14:paraId="7E859A43" w14:textId="77777777" w:rsidTr="0023446E">
        <w:tc>
          <w:tcPr>
            <w:tcW w:w="2410" w:type="dxa"/>
          </w:tcPr>
          <w:p w14:paraId="1E0504F1" w14:textId="3E8E3FA0" w:rsidR="0023446E" w:rsidRDefault="0023446E" w:rsidP="0023446E">
            <w:pPr>
              <w:pStyle w:val="Bngbiu-nidung"/>
            </w:pPr>
            <w:r>
              <w:lastRenderedPageBreak/>
              <w:t>802.11k</w:t>
            </w:r>
          </w:p>
        </w:tc>
        <w:tc>
          <w:tcPr>
            <w:tcW w:w="6706" w:type="dxa"/>
          </w:tcPr>
          <w:p w14:paraId="419B512A" w14:textId="237AA929" w:rsidR="0023446E" w:rsidRDefault="00F238A5" w:rsidP="0023446E">
            <w:pPr>
              <w:pStyle w:val="Bngbiu-nidung"/>
            </w:pPr>
            <w:r>
              <w:t xml:space="preserve">Tiêu chuẩn này </w:t>
            </w:r>
            <w:r w:rsidRPr="00F238A5">
              <w:t>xác định và hiển thị thông tin vô tuyến và mạng để tạo điều kiện thuận lợi cho việc quản lý và bảo trì mạng LAN không dây di động. Trong mạng tuân theo 802.11k, nếu điểm truy cập (AP) có tín hiệu mạnh nhất được tải hết công suất, thiết bị không dây sẽ được kết nối với một trong những AP chưa được sử dụng. Mặc dù tín hiệu có thể yếu hơn, nhưng thông lượng tổng thể vẫn lớn hơn vì sử dụng tài nguyên mạng hiệu quả hơn.</w:t>
            </w:r>
          </w:p>
        </w:tc>
      </w:tr>
      <w:tr w:rsidR="0023446E" w14:paraId="71707CC6" w14:textId="77777777" w:rsidTr="0023446E">
        <w:tc>
          <w:tcPr>
            <w:tcW w:w="2410" w:type="dxa"/>
          </w:tcPr>
          <w:p w14:paraId="2445001F" w14:textId="7382F1E7" w:rsidR="0023446E" w:rsidRDefault="0023446E" w:rsidP="0023446E">
            <w:pPr>
              <w:pStyle w:val="Bngbiu-nidung"/>
            </w:pPr>
            <w:r>
              <w:t>802.11n</w:t>
            </w:r>
          </w:p>
        </w:tc>
        <w:tc>
          <w:tcPr>
            <w:tcW w:w="6706" w:type="dxa"/>
          </w:tcPr>
          <w:p w14:paraId="06226B06" w14:textId="1E2F590D" w:rsidR="0023446E" w:rsidRDefault="00F238A5" w:rsidP="0023446E">
            <w:pPr>
              <w:pStyle w:val="Bngbiu-nidung"/>
            </w:pPr>
            <w:r>
              <w:t>Tiêu chuẩn 802.11n</w:t>
            </w:r>
            <w:r w:rsidRPr="00F238A5">
              <w:t xml:space="preserve"> là bản sửa đổi được đề xuất cải thiện dựa trên các tiêu chuẩn 802.11 trước đây bằng cách thêm MIMO và nhiều tính năng mới hơn khác. Nó cải thiện đáng kể sự gia tăng thông lượng mạng trong tốc độ dữ liệu thô (PHY) tối đa từ 54 Mbit / s lên tối đa 600 Mbit / s.</w:t>
            </w:r>
          </w:p>
        </w:tc>
      </w:tr>
      <w:tr w:rsidR="0023446E" w14:paraId="12D8EBC2" w14:textId="77777777" w:rsidTr="0023446E">
        <w:tc>
          <w:tcPr>
            <w:tcW w:w="2410" w:type="dxa"/>
          </w:tcPr>
          <w:p w14:paraId="7DB8F655" w14:textId="368BB8AB" w:rsidR="0023446E" w:rsidRDefault="0023446E" w:rsidP="0023446E">
            <w:pPr>
              <w:pStyle w:val="Bngbiu-nidung"/>
            </w:pPr>
            <w:r>
              <w:t>802.11ac</w:t>
            </w:r>
          </w:p>
        </w:tc>
        <w:tc>
          <w:tcPr>
            <w:tcW w:w="6706" w:type="dxa"/>
          </w:tcPr>
          <w:p w14:paraId="3BCF1802" w14:textId="4CB302F0" w:rsidR="0023446E" w:rsidRPr="00F238A5" w:rsidRDefault="00F238A5" w:rsidP="00493EAB">
            <w:pPr>
              <w:pStyle w:val="Bngbiu-nidung"/>
              <w:keepNext/>
            </w:pPr>
            <w:r w:rsidRPr="00F238A5">
              <w:rPr>
                <w:rStyle w:val="Strong"/>
                <w:b w:val="0"/>
                <w:bCs w:val="0"/>
              </w:rPr>
              <w:t>802.11ac là tiêu chuẩn mạng không dây tiên tiến nhất cho đến khi phát hành Wi-Fi 6 (ban đầu được gọi là 802.11ax), được triển khai vào cuối năm 2019. Hoạt động trên phổ tần số 5GHz, 802.11ac hoặc Wi-Fi 5,</w:t>
            </w:r>
            <w:r>
              <w:rPr>
                <w:rStyle w:val="Strong"/>
                <w:b w:val="0"/>
                <w:bCs w:val="0"/>
              </w:rPr>
              <w:t xml:space="preserve"> đã được phê duyệt vào năm 2013</w:t>
            </w:r>
            <w:r w:rsidRPr="00F238A5">
              <w:rPr>
                <w:rStyle w:val="Strong"/>
                <w:b w:val="0"/>
                <w:bCs w:val="0"/>
              </w:rPr>
              <w:t>.</w:t>
            </w:r>
            <w:r>
              <w:t> T</w:t>
            </w:r>
            <w:r w:rsidRPr="00F238A5">
              <w:t>iêu chuẩn này cung cấp tốc độ cao chuyển, độ tin cậy tăng và tiêu thụ điện năng thấp hơn so với các phiên bản trước. Những cải tiến này đã cho phép các trường hợp sử dụng không thể truy cập được trước đây, chẳng hạn như chơi game có độ trễ thấp hơn và phát video HD đồng thời trong cùng một mạng không dây.</w:t>
            </w:r>
          </w:p>
        </w:tc>
      </w:tr>
    </w:tbl>
    <w:p w14:paraId="59148C64" w14:textId="31BC4FBD" w:rsidR="0023446E" w:rsidRDefault="00493EAB" w:rsidP="00493EAB">
      <w:pPr>
        <w:pStyle w:val="Caption"/>
      </w:pPr>
      <w:r>
        <w:t xml:space="preserve">Bảng 1.1 </w:t>
      </w:r>
      <w:r w:rsidR="00AC4A99">
        <w:fldChar w:fldCharType="begin"/>
      </w:r>
      <w:r w:rsidR="00AC4A99">
        <w:instrText xml:space="preserve"> SEQ Bảng_1.1 \* ARABIC </w:instrText>
      </w:r>
      <w:r w:rsidR="00AC4A99">
        <w:fldChar w:fldCharType="separate"/>
      </w:r>
      <w:r>
        <w:rPr>
          <w:noProof/>
        </w:rPr>
        <w:t>2</w:t>
      </w:r>
      <w:r w:rsidR="00AC4A99">
        <w:rPr>
          <w:noProof/>
        </w:rPr>
        <w:fldChar w:fldCharType="end"/>
      </w:r>
    </w:p>
    <w:p w14:paraId="36F6098D" w14:textId="77777777" w:rsidR="009F1C87" w:rsidRPr="009F1C87" w:rsidRDefault="009F1C87" w:rsidP="009F1C87">
      <w:pPr>
        <w:pStyle w:val="Tiumccp2"/>
        <w:ind w:left="720"/>
      </w:pPr>
    </w:p>
    <w:p w14:paraId="06C5BAC8" w14:textId="1A2F8AAB" w:rsidR="00DB0172" w:rsidRPr="00DB0172" w:rsidRDefault="00DB0172" w:rsidP="00DB0172">
      <w:pPr>
        <w:pStyle w:val="Chng"/>
      </w:pPr>
      <w:r>
        <w:br w:type="page"/>
      </w:r>
    </w:p>
    <w:p w14:paraId="6E371706" w14:textId="7A81F761" w:rsidR="00DB0172" w:rsidRDefault="00453AB1" w:rsidP="00DB0172">
      <w:pPr>
        <w:pStyle w:val="Chng"/>
      </w:pPr>
      <w:bookmarkStart w:id="18" w:name="_Toc79583342"/>
      <w:r w:rsidRPr="00FD53BE">
        <w:lastRenderedPageBreak/>
        <w:t>CHƯƠNG 2</w:t>
      </w:r>
      <w:r w:rsidR="00024496" w:rsidRPr="00FD53BE">
        <w:t xml:space="preserve"> – </w:t>
      </w:r>
      <w:r w:rsidR="00DB0172">
        <w:t>CÁC LỖ HỔNG CỦA MẠNG CÓ DÂY VÀ KHÔNG DÂY</w:t>
      </w:r>
      <w:bookmarkEnd w:id="18"/>
    </w:p>
    <w:p w14:paraId="1FC118C8" w14:textId="5C490A15" w:rsidR="00DB0172" w:rsidRDefault="00DB0172" w:rsidP="00DB0172">
      <w:pPr>
        <w:pStyle w:val="Tiumccp1"/>
      </w:pPr>
      <w:bookmarkStart w:id="19" w:name="_Toc79583343"/>
      <w:r w:rsidRPr="00DB0172">
        <w:t>2.1 Các mô hình mối đe dọa trong hệ thống viên thông</w:t>
      </w:r>
      <w:bookmarkEnd w:id="19"/>
    </w:p>
    <w:p w14:paraId="23F410BA" w14:textId="77777777" w:rsidR="0036445A" w:rsidRPr="0036445A" w:rsidRDefault="0036445A" w:rsidP="0036445A">
      <w:pPr>
        <w:pStyle w:val="Nidungvnbn"/>
      </w:pPr>
      <w:r w:rsidRPr="0036445A">
        <w:t>Các mô hình mối đe dọa trước tiên mô tả hệ thống, tất cả các tác nhân trong hệ thống này và vị trí của chúng trong hệ thống (ví dụ: liên kết, nút). Sau đó, mô hình mối đe dọa giới thiệu kẻ tấn công trong hệ thống và thể hiện năng lực của kẻ tấn công, tức là vị trí cấu trúc liên kết trong hệ thống, tài nguyên, khả năng truy cập, v.v.</w:t>
      </w:r>
    </w:p>
    <w:p w14:paraId="5DD71DF0" w14:textId="6B8A54A3" w:rsidR="0036445A" w:rsidRDefault="0036445A" w:rsidP="0036445A">
      <w:pPr>
        <w:pStyle w:val="Nidungvnbn"/>
      </w:pPr>
      <w:r w:rsidRPr="0036445A">
        <w:t>Mô hình mối đe dọa truyền thống đối với một kênh liên lạc dựa trên mô hình giao tiếp tối thiểu tối giản liên quan đến hai người tham gia được gọi là Alice và Bob, và</w:t>
      </w:r>
      <w:r>
        <w:t xml:space="preserve"> một kênh liên lạc (xem Hình 2.1</w:t>
      </w:r>
      <w:r w:rsidRPr="0036445A">
        <w:t>).</w:t>
      </w:r>
    </w:p>
    <w:p w14:paraId="5AED8DB3" w14:textId="77777777" w:rsidR="00391225" w:rsidRDefault="00391225" w:rsidP="0036445A">
      <w:pPr>
        <w:pStyle w:val="Nidungvnbn"/>
      </w:pPr>
    </w:p>
    <w:p w14:paraId="54CF46B0" w14:textId="77777777" w:rsidR="002E38C6" w:rsidRDefault="0036445A" w:rsidP="002E38C6">
      <w:pPr>
        <w:pStyle w:val="Caption"/>
        <w:keepNext/>
      </w:pPr>
      <w:r>
        <w:rPr>
          <w:noProof/>
        </w:rPr>
        <w:drawing>
          <wp:inline distT="0" distB="0" distL="0" distR="0" wp14:anchorId="71D8FBE0" wp14:editId="2C43C646">
            <wp:extent cx="4108450" cy="835152"/>
            <wp:effectExtent l="0" t="0" r="0" b="0"/>
            <wp:docPr id="4826" name="Picture 4826"/>
            <wp:cNvGraphicFramePr/>
            <a:graphic xmlns:a="http://schemas.openxmlformats.org/drawingml/2006/main">
              <a:graphicData uri="http://schemas.openxmlformats.org/drawingml/2006/picture">
                <pic:pic xmlns:pic="http://schemas.openxmlformats.org/drawingml/2006/picture">
                  <pic:nvPicPr>
                    <pic:cNvPr id="4826" name="Picture 4826"/>
                    <pic:cNvPicPr/>
                  </pic:nvPicPr>
                  <pic:blipFill>
                    <a:blip r:embed="rId13"/>
                    <a:stretch>
                      <a:fillRect/>
                    </a:stretch>
                  </pic:blipFill>
                  <pic:spPr>
                    <a:xfrm>
                      <a:off x="0" y="0"/>
                      <a:ext cx="4108450" cy="835152"/>
                    </a:xfrm>
                    <a:prstGeom prst="rect">
                      <a:avLst/>
                    </a:prstGeom>
                  </pic:spPr>
                </pic:pic>
              </a:graphicData>
            </a:graphic>
          </wp:inline>
        </w:drawing>
      </w:r>
    </w:p>
    <w:p w14:paraId="6DE1C8A6" w14:textId="64CFD72D" w:rsidR="00493EAB" w:rsidRDefault="002E38C6" w:rsidP="002E38C6">
      <w:pPr>
        <w:pStyle w:val="Caption"/>
      </w:pPr>
      <w:bookmarkStart w:id="20" w:name="_Toc79673336"/>
      <w:r>
        <w:t>Hình 2.</w:t>
      </w:r>
      <w:r w:rsidR="00AC4A99">
        <w:fldChar w:fldCharType="begin"/>
      </w:r>
      <w:r w:rsidR="00AC4A99">
        <w:instrText xml:space="preserve"> SEQ Hình_2. \* ARABIC </w:instrText>
      </w:r>
      <w:r w:rsidR="00AC4A99">
        <w:fldChar w:fldCharType="separate"/>
      </w:r>
      <w:r>
        <w:rPr>
          <w:noProof/>
        </w:rPr>
        <w:t>1</w:t>
      </w:r>
      <w:r w:rsidR="00AC4A99">
        <w:rPr>
          <w:noProof/>
        </w:rPr>
        <w:fldChar w:fldCharType="end"/>
      </w:r>
      <w:r w:rsidRPr="002E38C6">
        <w:t xml:space="preserve"> </w:t>
      </w:r>
      <w:r>
        <w:t>Kênh liên lạc giữa 2 người Alice và Bob</w:t>
      </w:r>
      <w:bookmarkEnd w:id="20"/>
    </w:p>
    <w:p w14:paraId="6661EBA2" w14:textId="77777777" w:rsidR="00391225" w:rsidRDefault="00391225" w:rsidP="00391225"/>
    <w:p w14:paraId="55999D5C" w14:textId="77777777" w:rsidR="00391225" w:rsidRPr="00391225" w:rsidRDefault="00391225" w:rsidP="00391225"/>
    <w:p w14:paraId="20A462B8" w14:textId="5AE5AC1D" w:rsidR="0036445A" w:rsidRDefault="0036445A" w:rsidP="0036445A">
      <w:pPr>
        <w:pStyle w:val="Nidungvnbn"/>
      </w:pPr>
      <w:r w:rsidRPr="0036445A">
        <w:t xml:space="preserve">Mô hình này thường giả định mối quan hệ tin cậy ban đầu giữa Alice và Bob. Nó thường được sử dụng trong mật mã, vì nó hạn chế hiệu quả các cuộc tấn công có thể xảy ra đối với các cuộc tấn công chống lại kênh liên lạc giữa Alice và Bob. Tuy nhiên, trong bối cảnh của các hệ thống viễn thông, mô hình này không phải là đầy đủ, vì các yếu tố và lỗ hổng </w:t>
      </w:r>
      <w:r w:rsidR="00583E59">
        <w:t>bảo mật khác hiện diện. Hình 2.2</w:t>
      </w:r>
      <w:r w:rsidRPr="0036445A">
        <w:t xml:space="preserve"> giới thiệu một mô hình thích hợp hơn, phân biệt giữa hai bên giao tiếp (Alice và Bob) và ít nhất một cơ sở hạ tầng viễn thông và quyền hạn của nó được vượt</w:t>
      </w:r>
      <w:r>
        <w:t xml:space="preserve"> qua kênh giao tiếp. Nói chung </w:t>
      </w:r>
      <w:r w:rsidRPr="0036445A">
        <w:t>người có thẩm quyền này không phải là Alice hay Bob mà là một bên thứ ba thực sự.</w:t>
      </w:r>
    </w:p>
    <w:p w14:paraId="39677921" w14:textId="77777777" w:rsidR="0036445A" w:rsidRPr="0036445A" w:rsidRDefault="0036445A" w:rsidP="0036445A">
      <w:pPr>
        <w:pStyle w:val="Nidungvnbn"/>
      </w:pPr>
    </w:p>
    <w:p w14:paraId="5D6C0136" w14:textId="27362842" w:rsidR="0036445A" w:rsidRDefault="0036445A" w:rsidP="0036445A">
      <w:pPr>
        <w:pStyle w:val="Nidungvnbn"/>
      </w:pPr>
    </w:p>
    <w:p w14:paraId="7B8070E9" w14:textId="29887346" w:rsidR="0036445A" w:rsidRDefault="0036445A" w:rsidP="0036445A">
      <w:pPr>
        <w:pStyle w:val="Nidungvnbn"/>
      </w:pPr>
    </w:p>
    <w:p w14:paraId="4A0DBECC" w14:textId="77777777" w:rsidR="00391225" w:rsidRDefault="00391225" w:rsidP="0036445A">
      <w:pPr>
        <w:pStyle w:val="Nidungvnbn"/>
        <w:rPr>
          <w:noProof/>
        </w:rPr>
      </w:pPr>
    </w:p>
    <w:p w14:paraId="2D2D6F37" w14:textId="1A2E48F0" w:rsidR="00391225" w:rsidRDefault="00583E59" w:rsidP="0036445A">
      <w:pPr>
        <w:pStyle w:val="Nidungvnbn"/>
        <w:rPr>
          <w:noProof/>
        </w:rPr>
      </w:pPr>
      <w:r>
        <w:rPr>
          <w:noProof/>
        </w:rPr>
        <mc:AlternateContent>
          <mc:Choice Requires="wps">
            <w:drawing>
              <wp:anchor distT="0" distB="0" distL="114300" distR="114300" simplePos="0" relativeHeight="251661312" behindDoc="0" locked="0" layoutInCell="1" allowOverlap="1" wp14:anchorId="7E2435B8" wp14:editId="0948AB5A">
                <wp:simplePos x="0" y="0"/>
                <wp:positionH relativeFrom="column">
                  <wp:posOffset>692150</wp:posOffset>
                </wp:positionH>
                <wp:positionV relativeFrom="paragraph">
                  <wp:posOffset>1866900</wp:posOffset>
                </wp:positionV>
                <wp:extent cx="4270375"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a:effectLst/>
                      </wps:spPr>
                      <wps:txbx>
                        <w:txbxContent>
                          <w:p w14:paraId="2A881347" w14:textId="5E816AB1" w:rsidR="00EC0389" w:rsidRPr="004F135A" w:rsidRDefault="00EC0389" w:rsidP="00583E59">
                            <w:pPr>
                              <w:pStyle w:val="Caption"/>
                              <w:rPr>
                                <w:noProof/>
                              </w:rPr>
                            </w:pPr>
                            <w:bookmarkStart w:id="21" w:name="_Toc79673086"/>
                            <w:r>
                              <w:t>Hình 2.</w:t>
                            </w:r>
                            <w:r w:rsidR="002E38C6">
                              <w:t>2</w:t>
                            </w:r>
                            <w:r>
                              <w:t xml:space="preserve"> Mô hình giao tiếp giữa Alice và Bob</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2435B8" id="_x0000_t202" coordsize="21600,21600" o:spt="202" path="m,l,21600r21600,l21600,xe">
                <v:stroke joinstyle="miter"/>
                <v:path gradientshapeok="t" o:connecttype="rect"/>
              </v:shapetype>
              <v:shape id="Text Box 3" o:spid="_x0000_s1026" type="#_x0000_t202" style="position:absolute;left:0;text-align:left;margin-left:54.5pt;margin-top:147pt;width:336.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" stroked="f">
                <v:textbox style="mso-fit-shape-to-text:t" inset="0,0,0,0">
                  <w:txbxContent>
                    <w:p w14:paraId="2A881347" w14:textId="5E816AB1" w:rsidR="00EC0389" w:rsidRPr="004F135A" w:rsidRDefault="00EC0389" w:rsidP="00583E59">
                      <w:pPr>
                        <w:pStyle w:val="Caption"/>
                        <w:rPr>
                          <w:noProof/>
                        </w:rPr>
                      </w:pPr>
                      <w:bookmarkStart w:id="23" w:name="_Toc79673086"/>
                      <w:r>
                        <w:t>Hình 2.</w:t>
                      </w:r>
                      <w:r w:rsidR="002E38C6">
                        <w:t>2</w:t>
                      </w:r>
                      <w:r>
                        <w:t xml:space="preserve"> Mô hình giao tiếp giữa Alice và Bob</w:t>
                      </w:r>
                      <w:bookmarkEnd w:id="23"/>
                    </w:p>
                  </w:txbxContent>
                </v:textbox>
              </v:shape>
            </w:pict>
          </mc:Fallback>
        </mc:AlternateContent>
      </w:r>
      <w:r w:rsidR="002E38C6">
        <w:rPr>
          <w:noProof/>
        </w:rPr>
        <mc:AlternateContent>
          <mc:Choice Requires="wps">
            <w:drawing>
              <wp:anchor distT="0" distB="0" distL="114300" distR="114300" simplePos="0" relativeHeight="251663360" behindDoc="0" locked="0" layoutInCell="1" allowOverlap="1" wp14:anchorId="7CB0DAAD" wp14:editId="5F331FDC">
                <wp:simplePos x="0" y="0"/>
                <wp:positionH relativeFrom="column">
                  <wp:posOffset>692150</wp:posOffset>
                </wp:positionH>
                <wp:positionV relativeFrom="paragraph">
                  <wp:posOffset>1866900</wp:posOffset>
                </wp:positionV>
                <wp:extent cx="4270375" cy="635"/>
                <wp:effectExtent l="0" t="0" r="0" b="0"/>
                <wp:wrapNone/>
                <wp:docPr id="4937" name="Text Box 4937"/>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a:effectLst/>
                      </wps:spPr>
                      <wps:txbx>
                        <w:txbxContent>
                          <w:p w14:paraId="1F62539C" w14:textId="4A538B60" w:rsidR="002E38C6" w:rsidRPr="009673EB" w:rsidRDefault="002E38C6" w:rsidP="002E38C6">
                            <w:pPr>
                              <w:pStyle w:val="Caption"/>
                              <w:rPr>
                                <w:noProof/>
                              </w:rPr>
                            </w:pPr>
                            <w:bookmarkStart w:id="22" w:name="_Toc79673337"/>
                            <w:r>
                              <w:t>Hình 2.</w:t>
                            </w:r>
                            <w:r w:rsidR="00AC4A99">
                              <w:fldChar w:fldCharType="begin"/>
                            </w:r>
                            <w:r w:rsidR="00AC4A99">
                              <w:instrText xml:space="preserve"> SEQ Hình_2. \* ARABIC </w:instrText>
                            </w:r>
                            <w:r w:rsidR="00AC4A99">
                              <w:fldChar w:fldCharType="separate"/>
                            </w:r>
                            <w:r>
                              <w:rPr>
                                <w:noProof/>
                              </w:rPr>
                              <w:t>2</w:t>
                            </w:r>
                            <w:r w:rsidR="00AC4A99">
                              <w:rPr>
                                <w:noProof/>
                              </w:rPr>
                              <w:fldChar w:fldCharType="end"/>
                            </w:r>
                            <w:r>
                              <w:t xml:space="preserve"> Mô hình giao tiếp giữa Alice và Bob</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0DAAD" id="Text Box 4937" o:spid="_x0000_s1027" type="#_x0000_t202" style="position:absolute;left:0;text-align:left;margin-left:54.5pt;margin-top:147pt;width:336.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" stroked="f">
                <v:textbox style="mso-fit-shape-to-text:t" inset="0,0,0,0">
                  <w:txbxContent>
                    <w:p w14:paraId="1F62539C" w14:textId="4A538B60" w:rsidR="002E38C6" w:rsidRPr="009673EB" w:rsidRDefault="002E38C6" w:rsidP="002E38C6">
                      <w:pPr>
                        <w:pStyle w:val="Caption"/>
                        <w:rPr>
                          <w:noProof/>
                        </w:rPr>
                      </w:pPr>
                      <w:bookmarkStart w:id="25" w:name="_Toc79673337"/>
                      <w:r>
                        <w:t>Hình 2.</w:t>
                      </w:r>
                      <w:fldSimple w:instr=" SEQ Hình_2. \* ARABIC ">
                        <w:r>
                          <w:rPr>
                            <w:noProof/>
                          </w:rPr>
                          <w:t>2</w:t>
                        </w:r>
                      </w:fldSimple>
                      <w:r>
                        <w:t xml:space="preserve"> </w:t>
                      </w:r>
                      <w:r>
                        <w:t>Mô hình giao tiếp giữa Alice và Bob</w:t>
                      </w:r>
                      <w:bookmarkEnd w:id="25"/>
                    </w:p>
                  </w:txbxContent>
                </v:textbox>
              </v:shape>
            </w:pict>
          </mc:Fallback>
        </mc:AlternateContent>
      </w:r>
      <w:r w:rsidR="00391225">
        <w:rPr>
          <w:noProof/>
        </w:rPr>
        <w:drawing>
          <wp:anchor distT="0" distB="0" distL="114300" distR="114300" simplePos="0" relativeHeight="251659264" behindDoc="0" locked="0" layoutInCell="1" allowOverlap="1" wp14:anchorId="0CFF3668" wp14:editId="3FFB8E20">
            <wp:simplePos x="0" y="0"/>
            <wp:positionH relativeFrom="margin">
              <wp:posOffset>692150</wp:posOffset>
            </wp:positionH>
            <wp:positionV relativeFrom="paragraph">
              <wp:posOffset>-92075</wp:posOffset>
            </wp:positionV>
            <wp:extent cx="4270375" cy="1901825"/>
            <wp:effectExtent l="0" t="0" r="0" b="3175"/>
            <wp:wrapNone/>
            <wp:docPr id="543935" name="Picture 543935"/>
            <wp:cNvGraphicFramePr/>
            <a:graphic xmlns:a="http://schemas.openxmlformats.org/drawingml/2006/main">
              <a:graphicData uri="http://schemas.openxmlformats.org/drawingml/2006/picture">
                <pic:pic xmlns:pic="http://schemas.openxmlformats.org/drawingml/2006/picture">
                  <pic:nvPicPr>
                    <pic:cNvPr id="543935" name="Picture 543935"/>
                    <pic:cNvPicPr/>
                  </pic:nvPicPr>
                  <pic:blipFill>
                    <a:blip r:embed="rId14"/>
                    <a:stretch>
                      <a:fillRect/>
                    </a:stretch>
                  </pic:blipFill>
                  <pic:spPr>
                    <a:xfrm>
                      <a:off x="0" y="0"/>
                      <a:ext cx="4270375" cy="1901825"/>
                    </a:xfrm>
                    <a:prstGeom prst="rect">
                      <a:avLst/>
                    </a:prstGeom>
                  </pic:spPr>
                </pic:pic>
              </a:graphicData>
            </a:graphic>
          </wp:anchor>
        </w:drawing>
      </w:r>
    </w:p>
    <w:p w14:paraId="09788D70" w14:textId="2F2E8BEE" w:rsidR="0036445A" w:rsidRDefault="0036445A" w:rsidP="0036445A">
      <w:pPr>
        <w:pStyle w:val="Nidungvnbn"/>
      </w:pPr>
    </w:p>
    <w:p w14:paraId="70D6BFA7" w14:textId="77777777" w:rsidR="0036445A" w:rsidRDefault="0036445A" w:rsidP="0036445A">
      <w:pPr>
        <w:pStyle w:val="Nidungvnbn"/>
      </w:pPr>
    </w:p>
    <w:p w14:paraId="43104E32" w14:textId="77777777" w:rsidR="00391225" w:rsidRDefault="00391225" w:rsidP="0036445A">
      <w:pPr>
        <w:pStyle w:val="Nidungvnbn"/>
      </w:pPr>
    </w:p>
    <w:p w14:paraId="67D08109" w14:textId="77777777" w:rsidR="00391225" w:rsidRDefault="00391225" w:rsidP="0036445A">
      <w:pPr>
        <w:pStyle w:val="Nidungvnbn"/>
      </w:pPr>
    </w:p>
    <w:p w14:paraId="6394BD5D" w14:textId="77777777" w:rsidR="00391225" w:rsidRDefault="00391225" w:rsidP="0036445A">
      <w:pPr>
        <w:pStyle w:val="Nidungvnbn"/>
      </w:pPr>
    </w:p>
    <w:p w14:paraId="4E4F5E16" w14:textId="77777777" w:rsidR="00391225" w:rsidRDefault="00391225" w:rsidP="0036445A">
      <w:pPr>
        <w:pStyle w:val="Nidungvnbn"/>
      </w:pPr>
    </w:p>
    <w:p w14:paraId="55D95832" w14:textId="77777777" w:rsidR="00391225" w:rsidRPr="0036445A" w:rsidRDefault="00391225" w:rsidP="0036445A">
      <w:pPr>
        <w:pStyle w:val="Nidungvnbn"/>
      </w:pPr>
    </w:p>
    <w:p w14:paraId="7FBC9173" w14:textId="77777777" w:rsidR="0036445A" w:rsidRDefault="0036445A" w:rsidP="0036445A">
      <w:pPr>
        <w:pStyle w:val="Nidungvnbn"/>
      </w:pPr>
      <w:r w:rsidRPr="0036445A">
        <w:t xml:space="preserve">Sự xuất hiện của một bên thứ ba như vậy làm tăng độ phức tạp của hệ thống, giới thiệu các giao diện và lỗ hổng mới và có thể yêu cầu một chuỗi tin cậy phức tạp hơn. Do đó, nó mở rộng phạm vi các mối đe dọa có thể xảy ra. </w:t>
      </w:r>
    </w:p>
    <w:p w14:paraId="6611CD41" w14:textId="66E6D094" w:rsidR="0036445A" w:rsidRPr="0036445A" w:rsidRDefault="0036445A" w:rsidP="0036445A">
      <w:pPr>
        <w:pStyle w:val="Nidungvnbn"/>
      </w:pPr>
      <w:r w:rsidRPr="0036445A">
        <w:t>Mô hình tin cậy của có thể có các dạng rất khác nhau, nhưng trên thực tế, chúng ta</w:t>
      </w:r>
      <w:r>
        <w:t xml:space="preserve"> </w:t>
      </w:r>
      <w:r w:rsidRPr="0036445A">
        <w:t>giả sử một trong những điều sau:</w:t>
      </w:r>
    </w:p>
    <w:p w14:paraId="53FC3637" w14:textId="27E0B92E" w:rsidR="0036445A" w:rsidRPr="0036445A" w:rsidRDefault="0036445A" w:rsidP="0002015B">
      <w:pPr>
        <w:pStyle w:val="Nidungvnbn"/>
        <w:numPr>
          <w:ilvl w:val="0"/>
          <w:numId w:val="39"/>
        </w:numPr>
      </w:pPr>
      <w:r w:rsidRPr="0036445A">
        <w:t>Alice và Bob tin tưởng lẫn nhau về cách thức liên lạc dự kiến, và cả hai đều tin tưởng hệ thống viễn thông đã sử dụng cung cấp chính xác các dịch vụ (mạng riêng).</w:t>
      </w:r>
    </w:p>
    <w:p w14:paraId="0DB8C2A3" w14:textId="732CF45F" w:rsidR="0036445A" w:rsidRPr="0036445A" w:rsidRDefault="0036445A" w:rsidP="0002015B">
      <w:pPr>
        <w:pStyle w:val="Nidungvnbn"/>
        <w:numPr>
          <w:ilvl w:val="0"/>
          <w:numId w:val="39"/>
        </w:numPr>
      </w:pPr>
      <w:r w:rsidRPr="0036445A">
        <w:t>Alice và Bob tin tưởng lẫn nhau, nhưng không tin tưởng vào cơ sở hạ tầng chéo (mạng công cộng).</w:t>
      </w:r>
    </w:p>
    <w:p w14:paraId="64CE140F" w14:textId="1D9F497F" w:rsidR="0036445A" w:rsidRPr="0036445A" w:rsidRDefault="0036445A" w:rsidP="0002015B">
      <w:pPr>
        <w:pStyle w:val="Nidungvnbn"/>
        <w:numPr>
          <w:ilvl w:val="0"/>
          <w:numId w:val="39"/>
        </w:numPr>
      </w:pPr>
      <w:r w:rsidRPr="0036445A">
        <w:t>Alice và Bob tin tưởng vào cơ sở hạ tầng viễn thông nhưng không tin tưởng lẫn nhau; họ sẽ sử dụng cơ sở hạ tầng như một bên thứ ba đáng tin cậy (TTP) để thiết lập một mối quan hệ tin cậy mới.</w:t>
      </w:r>
    </w:p>
    <w:p w14:paraId="50E46B60" w14:textId="7B0AC2F9" w:rsidR="0036445A" w:rsidRPr="0036445A" w:rsidRDefault="00583E59" w:rsidP="0036445A">
      <w:pPr>
        <w:pStyle w:val="Nidungvnbn"/>
      </w:pPr>
      <w:r>
        <w:t>T</w:t>
      </w:r>
      <w:r w:rsidR="0036445A" w:rsidRPr="0036445A">
        <w:t>rình bày từ trái sang phải các mối đe dọa điển hình chống lại các tác nhân và các bộ phận của mô hình này. Trong phần sau, kẻ tấn công được ký hiệu là Eve:</w:t>
      </w:r>
    </w:p>
    <w:p w14:paraId="79ED316B" w14:textId="59E09010" w:rsidR="0036445A" w:rsidRPr="0036445A" w:rsidRDefault="0036445A" w:rsidP="0002015B">
      <w:pPr>
        <w:pStyle w:val="Nidungvnbn"/>
        <w:numPr>
          <w:ilvl w:val="0"/>
          <w:numId w:val="35"/>
        </w:numPr>
      </w:pPr>
      <w:r w:rsidRPr="0036445A">
        <w:t xml:space="preserve">Eve có thể tấn công một trong các bên giao tiếp (ví dụ như Alice) bằng cách sử dụng các lỗ hổng trong phần mềm và các biện pháp bảo vệ mà </w:t>
      </w:r>
      <w:r w:rsidRPr="0036445A">
        <w:lastRenderedPageBreak/>
        <w:t>Alice sử dụng. Nói một cách chính xác, mối đe dọa này không liên quan đến hệ thống viễn thông. Tuy nhiên, thiết bị đầu cuối có giao diện kết nối với hệ thống viễn thông là một thực thể mở hơn và do đó dễ bị tấn công hơn. Thông thường, các cuộc tấn công có thể xảy ra do các lỗ hổng trong thiết bị đầu cuối và khả năng hiển thị của thiết bị đầu cuối liên quan đến</w:t>
      </w:r>
      <w:r>
        <w:t xml:space="preserve"> </w:t>
      </w:r>
      <w:r w:rsidRPr="0036445A">
        <w:t>dịch vụ viễn thông. Một ví dụ điển hình là việc thực thi mã độc hại trên nền tảng được Alice sử dụng thông qua vi-rút hoặc do tràn bộ đệm tiếp nhận.</w:t>
      </w:r>
    </w:p>
    <w:p w14:paraId="1B8DC42B" w14:textId="17039DE4" w:rsidR="0036445A" w:rsidRPr="0036445A" w:rsidRDefault="0036445A" w:rsidP="0002015B">
      <w:pPr>
        <w:pStyle w:val="Nidungvnbn"/>
        <w:numPr>
          <w:ilvl w:val="0"/>
          <w:numId w:val="35"/>
        </w:numPr>
      </w:pPr>
      <w:r w:rsidRPr="0036445A">
        <w:t>Ngoài ra, Eve có thể tấn công kênh liên lạc liên kết Alice với hệ thống viễn thông. Cuộc tấn công này có thể là không xâm nhập (đọc dữ liệu được trao đổi) hoặc xâm nhập (sửa đổi dữ liệu đã trao đổi, đưa dữ liệu vào, phát lại dữ liệu cũ). Khả năng xảy ra một cuộc tấn công như vậy phụ thuộc vào kênh. Ví dụ: một kênh không dây có khả năng dễ bị người thứ ba nghe thụ động hơn so với cáp mạng, vốn thường ít nhất yêu cầu quyền truy cập vật lý vào phương tiện.</w:t>
      </w:r>
    </w:p>
    <w:p w14:paraId="709B6182" w14:textId="00CCF2C6" w:rsidR="0036445A" w:rsidRPr="0036445A" w:rsidRDefault="0036445A" w:rsidP="0002015B">
      <w:pPr>
        <w:pStyle w:val="Nidungvnbn"/>
        <w:numPr>
          <w:ilvl w:val="0"/>
          <w:numId w:val="35"/>
        </w:numPr>
      </w:pPr>
      <w:r w:rsidRPr="0036445A">
        <w:t>Một cuộc tấn công có thể xảy ra khác chống lại kênh tồn tại trong</w:t>
      </w:r>
      <w:r>
        <w:t xml:space="preserve"> </w:t>
      </w:r>
      <w:r w:rsidRPr="0036445A">
        <w:t>hệ thống viễn thông. Để làm được điều này, thông thường cần phải có một hình thức truy cập vào hệ thống viễn thông. Nếu Eve không phải là chủ sở hữu của hệ thống, Eve có thể cố gắng giả dạng như một phần hợp pháp của cơ sở hạ tầng để thu hút Alice (hoặc Bob) sử dụng dịch vụ của nó. Trong một số trường hợp, Eve có thể có quyền truy cập vật lý vào các kênh liên lạc tạo thành một phần của hệ thống hoặc sử dụng các lỗ hổng của hệ thống để truy cập vào các thành phần của hệ thống. Các hình thức truy cập này có thể cho phép Eve thu thập thông tin về liên lạc giữa Alice và Bob và điều khiển luồng dữ liệu giữa hai người.</w:t>
      </w:r>
    </w:p>
    <w:p w14:paraId="4552A1F5" w14:textId="518A3938" w:rsidR="0036445A" w:rsidRDefault="0036445A" w:rsidP="0002015B">
      <w:pPr>
        <w:pStyle w:val="Nidungvnbn"/>
        <w:numPr>
          <w:ilvl w:val="0"/>
          <w:numId w:val="35"/>
        </w:numPr>
      </w:pPr>
      <w:r w:rsidRPr="0036445A">
        <w:t xml:space="preserve">Sự xâm nhập vào cơ sở hạ tầng cho phép thực hiện các cuộc tấn công "người ở giữa". Trong trường hợp này, Eve định vị như một điểm giao </w:t>
      </w:r>
      <w:r w:rsidRPr="0036445A">
        <w:lastRenderedPageBreak/>
        <w:t>nhau giữa Alice (hoặc Bob) và cơ sở hạ tầng sao cho tất cả các liên lạc của Alice (hoặc Bob) với</w:t>
      </w:r>
      <w:r>
        <w:t xml:space="preserve"> </w:t>
      </w:r>
      <w:r w:rsidRPr="0036445A">
        <w:t>cơ sở hạ tầng đi qua đêm giao thừa. Nếu không có xác thực đáng tin cậy và lẫn nhau (tức là xác minh danh tính) giữa Alice (hoặc Bob) và cơ sở hạ tầng, Alice và cơ sở hạ tầng không thể tìm thấy loại xâm nhập này. Tuy nhiên, các cuộc tấn công "người ở giữa" cũng có thể xảy ra nếu Eve có thể chiếm đoạt danh tính của đối thủ giao tiếp. Để chống lại các cuộc tấn công này, xác thực lẫn nhau và đáng tin cậy giữa Alice và Bob trở nên cần thiết.</w:t>
      </w:r>
    </w:p>
    <w:p w14:paraId="02D3603C" w14:textId="346ED0E5" w:rsidR="0036445A" w:rsidRPr="0036445A" w:rsidRDefault="0036445A" w:rsidP="0002015B">
      <w:pPr>
        <w:pStyle w:val="Nidungvnbn"/>
        <w:numPr>
          <w:ilvl w:val="0"/>
          <w:numId w:val="35"/>
        </w:numPr>
      </w:pPr>
    </w:p>
    <w:p w14:paraId="1DEEC3DC" w14:textId="0211AA73" w:rsidR="00DB0172" w:rsidRPr="00DB0172" w:rsidRDefault="00DB0172" w:rsidP="00DB0172">
      <w:pPr>
        <w:pStyle w:val="Tiumccp1"/>
      </w:pPr>
    </w:p>
    <w:p w14:paraId="6DAF4CB2" w14:textId="77777777" w:rsidR="002E38C6" w:rsidRDefault="00097190" w:rsidP="002E38C6">
      <w:pPr>
        <w:pStyle w:val="Caption"/>
        <w:keepNext/>
      </w:pPr>
      <w:r>
        <w:rPr>
          <w:noProof/>
        </w:rPr>
        <w:drawing>
          <wp:inline distT="0" distB="0" distL="0" distR="0" wp14:anchorId="3AE01B1E" wp14:editId="48515C90">
            <wp:extent cx="4757194" cy="2355215"/>
            <wp:effectExtent l="0" t="0" r="5715" b="6985"/>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857" cy="2358019"/>
                    </a:xfrm>
                    <a:prstGeom prst="rect">
                      <a:avLst/>
                    </a:prstGeom>
                    <a:noFill/>
                    <a:ln>
                      <a:noFill/>
                    </a:ln>
                  </pic:spPr>
                </pic:pic>
              </a:graphicData>
            </a:graphic>
          </wp:inline>
        </w:drawing>
      </w:r>
    </w:p>
    <w:p w14:paraId="448F6607" w14:textId="3861D0CE" w:rsidR="002E38C6" w:rsidRDefault="002E38C6" w:rsidP="002E38C6">
      <w:pPr>
        <w:pStyle w:val="Caption"/>
      </w:pPr>
      <w:bookmarkStart w:id="23" w:name="_Toc79673338"/>
      <w:r>
        <w:t>Hình 2.</w:t>
      </w:r>
      <w:r w:rsidR="00AC4A99">
        <w:fldChar w:fldCharType="begin"/>
      </w:r>
      <w:r w:rsidR="00AC4A99">
        <w:instrText xml:space="preserve"> SEQ Hình_2. \* ARABIC </w:instrText>
      </w:r>
      <w:r w:rsidR="00AC4A99">
        <w:fldChar w:fldCharType="separate"/>
      </w:r>
      <w:r>
        <w:rPr>
          <w:noProof/>
        </w:rPr>
        <w:t>3</w:t>
      </w:r>
      <w:r w:rsidR="00AC4A99">
        <w:rPr>
          <w:noProof/>
        </w:rPr>
        <w:fldChar w:fldCharType="end"/>
      </w:r>
      <w:r w:rsidRPr="002E38C6">
        <w:t xml:space="preserve"> </w:t>
      </w:r>
      <w:r>
        <w:t>Mô hình chống lại cuộc tấn công từ attacker</w:t>
      </w:r>
      <w:bookmarkEnd w:id="23"/>
    </w:p>
    <w:p w14:paraId="2A002689" w14:textId="77777777" w:rsidR="0036445A" w:rsidRDefault="0036445A" w:rsidP="00DB0172">
      <w:pPr>
        <w:spacing w:after="200" w:line="276" w:lineRule="auto"/>
      </w:pPr>
    </w:p>
    <w:p w14:paraId="62D319E1" w14:textId="77777777" w:rsidR="0036445A" w:rsidRDefault="0036445A" w:rsidP="00DB0172">
      <w:pPr>
        <w:spacing w:after="200" w:line="276" w:lineRule="auto"/>
      </w:pPr>
    </w:p>
    <w:p w14:paraId="5794AAD9" w14:textId="77777777" w:rsidR="0036445A" w:rsidRDefault="0036445A" w:rsidP="00DB0172">
      <w:pPr>
        <w:spacing w:after="200" w:line="276" w:lineRule="auto"/>
      </w:pPr>
    </w:p>
    <w:p w14:paraId="7D6B2610" w14:textId="77777777" w:rsidR="0036445A" w:rsidRDefault="0036445A" w:rsidP="00DB0172">
      <w:pPr>
        <w:spacing w:after="200" w:line="276" w:lineRule="auto"/>
      </w:pPr>
    </w:p>
    <w:p w14:paraId="12A02ED9" w14:textId="77777777" w:rsidR="0036445A" w:rsidRDefault="0036445A" w:rsidP="00DB0172">
      <w:pPr>
        <w:spacing w:after="200" w:line="276" w:lineRule="auto"/>
      </w:pPr>
    </w:p>
    <w:p w14:paraId="2631F833" w14:textId="77777777" w:rsidR="0036445A" w:rsidRDefault="0036445A" w:rsidP="00DB0172">
      <w:pPr>
        <w:spacing w:after="200" w:line="276" w:lineRule="auto"/>
      </w:pPr>
    </w:p>
    <w:p w14:paraId="660B8D4C" w14:textId="77777777" w:rsidR="0036445A" w:rsidRDefault="0036445A" w:rsidP="00DB0172">
      <w:pPr>
        <w:spacing w:after="200" w:line="276" w:lineRule="auto"/>
      </w:pPr>
    </w:p>
    <w:p w14:paraId="6E6964B3" w14:textId="0C5D7998" w:rsidR="00DB0172" w:rsidRPr="00DB0172" w:rsidRDefault="00DB0172" w:rsidP="00DB0172">
      <w:pPr>
        <w:spacing w:after="200" w:line="276" w:lineRule="auto"/>
        <w:rPr>
          <w:b/>
          <w:sz w:val="28"/>
          <w:szCs w:val="28"/>
        </w:rPr>
      </w:pPr>
    </w:p>
    <w:p w14:paraId="010EDA89" w14:textId="724A675A" w:rsidR="00DB0172" w:rsidRDefault="00DB0172" w:rsidP="00DB0172">
      <w:pPr>
        <w:pStyle w:val="Chng"/>
      </w:pPr>
      <w:bookmarkStart w:id="24" w:name="_Toc79583344"/>
      <w:r>
        <w:t>CHƯƠNG 3</w:t>
      </w:r>
      <w:r w:rsidRPr="00FD53BE">
        <w:t xml:space="preserve"> – </w:t>
      </w:r>
      <w:r>
        <w:t>CÁC CƠ CHẾ BẢO MẬT CƠ BẢN</w:t>
      </w:r>
      <w:bookmarkEnd w:id="24"/>
    </w:p>
    <w:p w14:paraId="7642D8FA" w14:textId="1DAA1F90" w:rsidR="00DB0172" w:rsidRDefault="00A755EB" w:rsidP="00DB0172">
      <w:pPr>
        <w:pStyle w:val="Tiumccp1"/>
      </w:pPr>
      <w:bookmarkStart w:id="25" w:name="_Toc79583345"/>
      <w:r>
        <w:t>3.1 D</w:t>
      </w:r>
      <w:r w:rsidR="00DB0172">
        <w:t>ịch vụ bảo mật</w:t>
      </w:r>
      <w:bookmarkEnd w:id="25"/>
      <w:r w:rsidR="00DB0172">
        <w:t xml:space="preserve"> </w:t>
      </w:r>
    </w:p>
    <w:p w14:paraId="2BCE1CEB" w14:textId="15B1D20D" w:rsidR="0036445A" w:rsidRPr="006E7A26" w:rsidRDefault="0036445A" w:rsidP="0036445A">
      <w:pPr>
        <w:pStyle w:val="Nidungvnbn"/>
        <w:rPr>
          <w:shd w:val="clear" w:color="auto" w:fill="FFFFFF"/>
        </w:rPr>
      </w:pPr>
      <w:r w:rsidRPr="006E7A26">
        <w:rPr>
          <w:shd w:val="clear" w:color="auto" w:fill="FFFFFF"/>
        </w:rPr>
        <w:t>Dịch vụ bảo mật đề cập đến các khái niệm bảo mật trái với cơ chế bảo mật bao gồm tập hợp các công cụ mật mã hữu ích để triển khai các dịch vụ bảo mật. Tiêu chuẩn X.800 [X800] xác định các dịch</w:t>
      </w:r>
      <w:r w:rsidR="00A755EB">
        <w:rPr>
          <w:shd w:val="clear" w:color="auto" w:fill="FFFFFF"/>
        </w:rPr>
        <w:t xml:space="preserve"> vụ bảo mật (ngoại trừ phát hiện</w:t>
      </w:r>
      <w:r w:rsidRPr="006E7A26">
        <w:rPr>
          <w:shd w:val="clear" w:color="auto" w:fill="FFFFFF"/>
        </w:rPr>
        <w:t xml:space="preserve"> lại) như sau:</w:t>
      </w:r>
    </w:p>
    <w:p w14:paraId="0E0A7AE7" w14:textId="54C4D202" w:rsidR="0036445A" w:rsidRPr="006E7A26" w:rsidRDefault="0036445A" w:rsidP="0036445A">
      <w:pPr>
        <w:pStyle w:val="Nidungvnbn"/>
        <w:rPr>
          <w:shd w:val="clear" w:color="auto" w:fill="FFFFFF"/>
        </w:rPr>
      </w:pPr>
      <w:r>
        <w:rPr>
          <w:shd w:val="clear" w:color="auto" w:fill="FFFFFF"/>
        </w:rPr>
        <w:t>- T</w:t>
      </w:r>
      <w:r w:rsidR="00A755EB">
        <w:rPr>
          <w:shd w:val="clear" w:color="auto" w:fill="FFFFFF"/>
        </w:rPr>
        <w:t xml:space="preserve">ính khả dụng: </w:t>
      </w:r>
      <w:r w:rsidRPr="006E7A26">
        <w:rPr>
          <w:shd w:val="clear" w:color="auto" w:fill="FFFFFF"/>
        </w:rPr>
        <w:t xml:space="preserve">tài sản </w:t>
      </w:r>
      <w:r w:rsidR="00A755EB">
        <w:rPr>
          <w:shd w:val="clear" w:color="auto" w:fill="FFFFFF"/>
        </w:rPr>
        <w:t xml:space="preserve">có thể tiếp cận và sử dụng được </w:t>
      </w:r>
      <w:r w:rsidRPr="006E7A26">
        <w:rPr>
          <w:shd w:val="clear" w:color="auto" w:fill="FFFFFF"/>
        </w:rPr>
        <w:t>theo yêu cầu</w:t>
      </w:r>
      <w:r w:rsidR="00A755EB">
        <w:rPr>
          <w:shd w:val="clear" w:color="auto" w:fill="FFFFFF"/>
        </w:rPr>
        <w:t xml:space="preserve"> của một tổ chức được ủy quyền.</w:t>
      </w:r>
    </w:p>
    <w:p w14:paraId="48003DFC" w14:textId="13402D59" w:rsidR="0036445A" w:rsidRPr="006E7A26" w:rsidRDefault="0036445A" w:rsidP="0036445A">
      <w:pPr>
        <w:pStyle w:val="Nidungvnbn"/>
        <w:rPr>
          <w:shd w:val="clear" w:color="auto" w:fill="FFFFFF"/>
        </w:rPr>
      </w:pPr>
      <w:r>
        <w:rPr>
          <w:shd w:val="clear" w:color="auto" w:fill="FFFFFF"/>
        </w:rPr>
        <w:t>- K</w:t>
      </w:r>
      <w:r w:rsidR="00A755EB">
        <w:rPr>
          <w:shd w:val="clear" w:color="auto" w:fill="FFFFFF"/>
        </w:rPr>
        <w:t xml:space="preserve">iểm soát truy cập: Là </w:t>
      </w:r>
      <w:r w:rsidRPr="006E7A26">
        <w:rPr>
          <w:shd w:val="clear" w:color="auto" w:fill="FFFFFF"/>
        </w:rPr>
        <w:t>việc ngăn chặn việc sử dụng trái phép tài nguyên, bao gồm cả việc ngăn chặn việ</w:t>
      </w:r>
      <w:r w:rsidR="00A755EB">
        <w:rPr>
          <w:shd w:val="clear" w:color="auto" w:fill="FFFFFF"/>
        </w:rPr>
        <w:t>c sử dụng trái phép tài nguyên.</w:t>
      </w:r>
    </w:p>
    <w:p w14:paraId="3AA63760" w14:textId="651D13A4" w:rsidR="0036445A" w:rsidRPr="006E7A26" w:rsidRDefault="0036445A" w:rsidP="0036445A">
      <w:pPr>
        <w:pStyle w:val="Nidungvnbn"/>
        <w:rPr>
          <w:shd w:val="clear" w:color="auto" w:fill="FFFFFF"/>
        </w:rPr>
      </w:pPr>
      <w:r>
        <w:rPr>
          <w:shd w:val="clear" w:color="auto" w:fill="FFFFFF"/>
        </w:rPr>
        <w:t>- T</w:t>
      </w:r>
      <w:r w:rsidR="00A755EB">
        <w:rPr>
          <w:shd w:val="clear" w:color="auto" w:fill="FFFFFF"/>
        </w:rPr>
        <w:t xml:space="preserve">ính toàn vẹn của dữ liệu: Là </w:t>
      </w:r>
      <w:r w:rsidRPr="006E7A26">
        <w:rPr>
          <w:shd w:val="clear" w:color="auto" w:fill="FFFFFF"/>
        </w:rPr>
        <w:t>tài sản mà dữ liệu không bị thay đổi h</w:t>
      </w:r>
      <w:r w:rsidR="00A755EB">
        <w:rPr>
          <w:shd w:val="clear" w:color="auto" w:fill="FFFFFF"/>
        </w:rPr>
        <w:t>oặc phá hủy theo cách trái phép.</w:t>
      </w:r>
    </w:p>
    <w:p w14:paraId="4A36C2FB" w14:textId="11D4AF79" w:rsidR="0036445A" w:rsidRPr="006E7A26" w:rsidRDefault="0036445A" w:rsidP="0036445A">
      <w:pPr>
        <w:pStyle w:val="Nidungvnbn"/>
        <w:rPr>
          <w:shd w:val="clear" w:color="auto" w:fill="FFFFFF"/>
        </w:rPr>
      </w:pPr>
      <w:r>
        <w:rPr>
          <w:shd w:val="clear" w:color="auto" w:fill="FFFFFF"/>
        </w:rPr>
        <w:t>- X</w:t>
      </w:r>
      <w:r w:rsidR="00A755EB">
        <w:rPr>
          <w:shd w:val="clear" w:color="auto" w:fill="FFFFFF"/>
        </w:rPr>
        <w:t xml:space="preserve">ác thực nguồn gốc dữ liệu: Là </w:t>
      </w:r>
      <w:r w:rsidRPr="006E7A26">
        <w:rPr>
          <w:shd w:val="clear" w:color="auto" w:fill="FFFFFF"/>
        </w:rPr>
        <w:t>sự chứng thực rằng nguồn dữ liệu nhận được là nh</w:t>
      </w:r>
      <w:r w:rsidR="00A755EB">
        <w:rPr>
          <w:shd w:val="clear" w:color="auto" w:fill="FFFFFF"/>
        </w:rPr>
        <w:t>ư đã được xác nhận quyền sở hữu.</w:t>
      </w:r>
    </w:p>
    <w:p w14:paraId="17E37C0F" w14:textId="727047B1" w:rsidR="0036445A" w:rsidRPr="006E7A26" w:rsidRDefault="0036445A" w:rsidP="0036445A">
      <w:pPr>
        <w:pStyle w:val="Nidungvnbn"/>
        <w:rPr>
          <w:shd w:val="clear" w:color="auto" w:fill="FFFFFF"/>
        </w:rPr>
      </w:pPr>
      <w:r>
        <w:rPr>
          <w:shd w:val="clear" w:color="auto" w:fill="FFFFFF"/>
        </w:rPr>
        <w:t>- X</w:t>
      </w:r>
      <w:r w:rsidR="00A755EB">
        <w:rPr>
          <w:shd w:val="clear" w:color="auto" w:fill="FFFFFF"/>
        </w:rPr>
        <w:t xml:space="preserve">ác thực thực thể ngang hàng: là </w:t>
      </w:r>
      <w:r w:rsidRPr="006E7A26">
        <w:rPr>
          <w:shd w:val="clear" w:color="auto" w:fill="FFFFFF"/>
        </w:rPr>
        <w:t>chứng thực rằng một thực thể ngang hàng trong một liên kế</w:t>
      </w:r>
      <w:r w:rsidR="00A755EB">
        <w:rPr>
          <w:shd w:val="clear" w:color="auto" w:fill="FFFFFF"/>
        </w:rPr>
        <w:t>t là một thực thể được tuyên bố</w:t>
      </w:r>
      <w:r w:rsidRPr="006E7A26">
        <w:rPr>
          <w:shd w:val="clear" w:color="auto" w:fill="FFFFFF"/>
        </w:rPr>
        <w:t>. Lưu ý sự phân biệt rõ ràng giữa "nhận dạng" và "xác thực". Nhận dạng đề cập đến một thực thể (người dùng, thiết bị) xác nhận danh tính của mình bằng cách cung cấp một số nhận dạng (tên, bút danh, địa chỉ email, địa chỉ IP, t</w:t>
      </w:r>
      <w:r w:rsidR="00A755EB">
        <w:rPr>
          <w:shd w:val="clear" w:color="auto" w:fill="FFFFFF"/>
        </w:rPr>
        <w:t>ên miền) hoặc quy trình để tìm d</w:t>
      </w:r>
      <w:r w:rsidRPr="006E7A26">
        <w:rPr>
          <w:shd w:val="clear" w:color="auto" w:fill="FFFFFF"/>
        </w:rPr>
        <w:t>anh tính của một người dùng trong số N người dùng được hệ thống dưới một số tính năng. Xác thực bao gồm chứng minh</w:t>
      </w:r>
      <w:r>
        <w:rPr>
          <w:shd w:val="clear" w:color="auto" w:fill="FFFFFF"/>
        </w:rPr>
        <w:t xml:space="preserve"> </w:t>
      </w:r>
      <w:r w:rsidRPr="006E7A26">
        <w:rPr>
          <w:shd w:val="clear" w:color="auto" w:fill="FFFFFF"/>
        </w:rPr>
        <w:t>đã xác nhận danh tính bằng cách cung cấp một hoặc một số yếu tố xác thực;</w:t>
      </w:r>
    </w:p>
    <w:p w14:paraId="6258FD3F" w14:textId="4E6E764D" w:rsidR="0036445A" w:rsidRPr="006E7A26" w:rsidRDefault="0036445A" w:rsidP="0036445A">
      <w:pPr>
        <w:pStyle w:val="Nidungvnbn"/>
        <w:rPr>
          <w:shd w:val="clear" w:color="auto" w:fill="FFFFFF"/>
        </w:rPr>
      </w:pPr>
      <w:r>
        <w:rPr>
          <w:shd w:val="clear" w:color="auto" w:fill="FFFFFF"/>
        </w:rPr>
        <w:t>- T</w:t>
      </w:r>
      <w:r w:rsidRPr="006E7A26">
        <w:rPr>
          <w:shd w:val="clear" w:color="auto" w:fill="FFFFFF"/>
        </w:rPr>
        <w:t>ính bảo mật: “tài sản mà thông tin không được cung cấp hoặc tiết lộ cho các cá nhân, thực thể hoặc quy trình trái phép”;</w:t>
      </w:r>
    </w:p>
    <w:p w14:paraId="728E4E14" w14:textId="5B5E3CDC" w:rsidR="0036445A" w:rsidRPr="006E7A26" w:rsidRDefault="0036445A" w:rsidP="0036445A">
      <w:pPr>
        <w:pStyle w:val="Nidungvnbn"/>
        <w:rPr>
          <w:shd w:val="clear" w:color="auto" w:fill="FFFFFF"/>
        </w:rPr>
      </w:pPr>
      <w:r w:rsidRPr="006E7A26">
        <w:rPr>
          <w:shd w:val="clear" w:color="auto" w:fill="FFFFFF"/>
        </w:rPr>
        <w:t xml:space="preserve">- </w:t>
      </w:r>
      <w:r>
        <w:rPr>
          <w:shd w:val="clear" w:color="auto" w:fill="FFFFFF"/>
        </w:rPr>
        <w:t>P</w:t>
      </w:r>
      <w:r w:rsidRPr="006E7A26">
        <w:rPr>
          <w:shd w:val="clear" w:color="auto" w:fill="FFFFFF"/>
        </w:rPr>
        <w:t xml:space="preserve">hát hiện lại (không được định nghĩa trong X.800): phát hiện lại bao gồm một thực thể để phát hiện rằng dữ liệu đã nhận được trùng lặp từ một trao đổi trước đó. Một </w:t>
      </w:r>
      <w:r w:rsidRPr="006E7A26">
        <w:rPr>
          <w:shd w:val="clear" w:color="auto" w:fill="FFFFFF"/>
        </w:rPr>
        <w:lastRenderedPageBreak/>
        <w:t xml:space="preserve">số dữ liệu có thể đã được gửi một cách an toàn bởi một thực thể hợp pháp, nhưng chúng có thể được sao chép và đưa lại vào </w:t>
      </w:r>
      <w:r w:rsidR="00A755EB">
        <w:rPr>
          <w:shd w:val="clear" w:color="auto" w:fill="FFFFFF"/>
        </w:rPr>
        <w:t>cùng một điểm đến</w:t>
      </w:r>
      <w:r w:rsidRPr="006E7A26">
        <w:rPr>
          <w:shd w:val="clear" w:color="auto" w:fill="FFFFFF"/>
        </w:rPr>
        <w:t>. Dữ liệu vẫn xác thực nhưng</w:t>
      </w:r>
      <w:r>
        <w:rPr>
          <w:shd w:val="clear" w:color="auto" w:fill="FFFFFF"/>
        </w:rPr>
        <w:t xml:space="preserve"> </w:t>
      </w:r>
      <w:r w:rsidRPr="006E7A26">
        <w:rPr>
          <w:shd w:val="clear" w:color="auto" w:fill="FFFFFF"/>
        </w:rPr>
        <w:t>chúng đã được x</w:t>
      </w:r>
      <w:r w:rsidR="00A755EB">
        <w:rPr>
          <w:shd w:val="clear" w:color="auto" w:fill="FFFFFF"/>
        </w:rPr>
        <w:t xml:space="preserve">ử lý; do đó, cần phải phát hiện </w:t>
      </w:r>
      <w:r w:rsidRPr="006E7A26">
        <w:rPr>
          <w:shd w:val="clear" w:color="auto" w:fill="FFFFFF"/>
        </w:rPr>
        <w:t>lại để tránh chúng được xử lý nhiều lần.</w:t>
      </w:r>
    </w:p>
    <w:p w14:paraId="02EBB06A" w14:textId="19C13111" w:rsidR="0036445A" w:rsidRDefault="0036445A" w:rsidP="0036445A">
      <w:pPr>
        <w:pStyle w:val="Nidungvnbn"/>
        <w:rPr>
          <w:shd w:val="clear" w:color="auto" w:fill="FFFFFF"/>
        </w:rPr>
      </w:pPr>
      <w:r w:rsidRPr="006E7A26">
        <w:rPr>
          <w:shd w:val="clear" w:color="auto" w:fill="FFFFFF"/>
        </w:rPr>
        <w:t>Cơ chế mã hóa cho phép thực hiện bảo mật dữ liệu. Hầu hết thời gian, các dịch vụ về tính toàn vẹn dữ liệu và xác thực nguồn gốc dữ liệu được thực hiện bởi các cơ chế bảo mật giống nhau: hàm băm và tạo MAC. Các cơ chế phát hiện phát lại dựa trên việc đưa vào một số thứ tự trong mỗi phần tử thông tin được truyền đi.</w:t>
      </w:r>
    </w:p>
    <w:p w14:paraId="67ED3079" w14:textId="04250636" w:rsidR="00DB0172" w:rsidRPr="00DB0172" w:rsidRDefault="00DB0172" w:rsidP="0036445A">
      <w:pPr>
        <w:pStyle w:val="Nidungvnbn"/>
        <w:rPr>
          <w:b/>
          <w:sz w:val="28"/>
          <w:szCs w:val="28"/>
        </w:rPr>
      </w:pPr>
      <w:r>
        <w:br w:type="page"/>
      </w:r>
    </w:p>
    <w:p w14:paraId="31E26CF2" w14:textId="77B84F09" w:rsidR="00DB0172" w:rsidRDefault="00DB0172" w:rsidP="00DB0172">
      <w:pPr>
        <w:pStyle w:val="Chng"/>
      </w:pPr>
      <w:bookmarkStart w:id="26" w:name="_Toc79583346"/>
      <w:r>
        <w:lastRenderedPageBreak/>
        <w:t>CHƯƠNG 4 – KIẾN THỨC DÀNH RIÊNG CHO BẢO MẬT WI-FI</w:t>
      </w:r>
      <w:bookmarkEnd w:id="26"/>
    </w:p>
    <w:p w14:paraId="011AB2DF" w14:textId="6BBA1671" w:rsidR="00DB0172" w:rsidRDefault="00DB0172" w:rsidP="00DB0172">
      <w:pPr>
        <w:pStyle w:val="Tiumccp1"/>
      </w:pPr>
      <w:bookmarkStart w:id="27" w:name="_Toc79583347"/>
      <w:r>
        <w:t>4.1 Kiến trúc Hot Spot</w:t>
      </w:r>
      <w:bookmarkEnd w:id="27"/>
    </w:p>
    <w:p w14:paraId="59D67424" w14:textId="565B6A8C" w:rsidR="00A755EB" w:rsidRPr="00EE306B" w:rsidRDefault="00A755EB" w:rsidP="00A755EB">
      <w:pPr>
        <w:pStyle w:val="Nidungvnbn"/>
        <w:rPr>
          <w:shd w:val="clear" w:color="auto" w:fill="FFFFFF"/>
        </w:rPr>
      </w:pPr>
      <w:r w:rsidRPr="00EE306B">
        <w:rPr>
          <w:shd w:val="clear" w:color="auto" w:fill="FFFFFF"/>
        </w:rPr>
        <w:t>Các điểm phát sóng</w:t>
      </w:r>
      <w:r>
        <w:rPr>
          <w:shd w:val="clear" w:color="auto" w:fill="FFFFFF"/>
        </w:rPr>
        <w:t>(</w:t>
      </w:r>
      <w:r w:rsidRPr="00EE306B">
        <w:rPr>
          <w:shd w:val="clear" w:color="auto" w:fill="FFFFFF"/>
        </w:rPr>
        <w:t>Hot Spot</w:t>
      </w:r>
      <w:r>
        <w:rPr>
          <w:shd w:val="clear" w:color="auto" w:fill="FFFFFF"/>
        </w:rPr>
        <w:t>)</w:t>
      </w:r>
      <w:r w:rsidRPr="00EE306B">
        <w:rPr>
          <w:shd w:val="clear" w:color="auto" w:fill="FFFFFF"/>
        </w:rPr>
        <w:t xml:space="preserve"> là các mạng Wi-Fi chuyên dụng thường được triển khai tại các sân bay và nhà ga giúp người dùng có cơ hội kết nối với Internet hoặc Mạng nội bộ của họ nhờ kết nối không dây.</w:t>
      </w:r>
    </w:p>
    <w:p w14:paraId="0F48E033" w14:textId="4CDD06D1" w:rsidR="00A755EB" w:rsidRPr="00EE306B" w:rsidRDefault="00A755EB" w:rsidP="00A755EB">
      <w:pPr>
        <w:pStyle w:val="Nidungvnbn"/>
        <w:rPr>
          <w:shd w:val="clear" w:color="auto" w:fill="FFFFFF"/>
        </w:rPr>
      </w:pPr>
      <w:r w:rsidRPr="00EE306B">
        <w:rPr>
          <w:shd w:val="clear" w:color="auto" w:fill="FFFFFF"/>
        </w:rPr>
        <w:t>Loại truy cập mạng này lần đầu tiên được triển khai bởi các nhà cung cấp ở những khu vực mà người dùng đang đi du lịch - và do đó, những nơi họ không nên có bất kỳ kết nối mạng nào - nhưng hiện nay, nhiều điểm truy cập mạng cũng được triển khai ở các khu vực tư nhân như khách sạn hoặc công ty, cung cấp cho khách hàng hoặc du khách với khả năng kết nối Internet.</w:t>
      </w:r>
    </w:p>
    <w:p w14:paraId="0C9EF2EB" w14:textId="403BD6CA" w:rsidR="00A755EB" w:rsidRDefault="00A755EB" w:rsidP="00A755EB">
      <w:pPr>
        <w:pStyle w:val="Nidungvnbn"/>
        <w:rPr>
          <w:shd w:val="clear" w:color="auto" w:fill="FFFFFF"/>
        </w:rPr>
      </w:pPr>
      <w:r w:rsidRPr="00EE306B">
        <w:rPr>
          <w:shd w:val="clear" w:color="auto" w:fill="FFFFFF"/>
        </w:rPr>
        <w:t>Kiến trúc điểm nóng dựa trên công nghệ "</w:t>
      </w:r>
      <w:r w:rsidRPr="00A755EB">
        <w:rPr>
          <w:shd w:val="clear" w:color="auto" w:fill="FFFFFF"/>
        </w:rPr>
        <w:t>aptive portal</w:t>
      </w:r>
      <w:r>
        <w:rPr>
          <w:shd w:val="clear" w:color="auto" w:fill="FFFFFF"/>
        </w:rPr>
        <w:t xml:space="preserve"> (Cổng cố định)</w:t>
      </w:r>
      <w:r w:rsidRPr="00EE306B">
        <w:rPr>
          <w:shd w:val="clear" w:color="auto" w:fill="FFFFFF"/>
        </w:rPr>
        <w:t>"</w:t>
      </w:r>
      <w:r>
        <w:rPr>
          <w:shd w:val="clear" w:color="auto" w:fill="FFFFFF"/>
        </w:rPr>
        <w:t xml:space="preserve">. </w:t>
      </w:r>
      <w:r w:rsidRPr="00EE306B">
        <w:rPr>
          <w:shd w:val="clear" w:color="auto" w:fill="FFFFFF"/>
        </w:rPr>
        <w:t>Công nghệ gần đây này được tạo ra nhờ vào việc triển khai các mạng không dây công cộng, ngay cả khi ý tưởng đằng sau điều này cũng có thể áp dụng cho mạng có dây. Kiểm soát truy cập và xác thực được thực hiện nhờ cổng cố định. Điểm mạnh chính của công nghệ này là tính công thái học vì không ảnh hưởng đến cấu hình máy tính của khách hàng.</w:t>
      </w:r>
    </w:p>
    <w:p w14:paraId="2A585BC2" w14:textId="77777777" w:rsidR="00A755EB" w:rsidRPr="00A755EB" w:rsidRDefault="00A755EB" w:rsidP="00A755EB">
      <w:pPr>
        <w:pStyle w:val="Nidungvnbn"/>
      </w:pPr>
      <w:r w:rsidRPr="00A755EB">
        <w:t>Cổng cố định bao gồm:</w:t>
      </w:r>
    </w:p>
    <w:p w14:paraId="1AC4E9DC" w14:textId="5D576F2C" w:rsidR="00A755EB" w:rsidRPr="00A755EB" w:rsidRDefault="00A755EB" w:rsidP="0002015B">
      <w:pPr>
        <w:pStyle w:val="Nidungvnbn"/>
        <w:numPr>
          <w:ilvl w:val="0"/>
          <w:numId w:val="35"/>
        </w:numPr>
      </w:pPr>
      <w:r w:rsidRPr="00A755EB">
        <w:t>tường lửa cơ sở quy tắc động,</w:t>
      </w:r>
    </w:p>
    <w:p w14:paraId="0F4C623C" w14:textId="7E50D7B4" w:rsidR="00A755EB" w:rsidRPr="00A755EB" w:rsidRDefault="00A755EB" w:rsidP="0002015B">
      <w:pPr>
        <w:pStyle w:val="Nidungvnbn"/>
        <w:numPr>
          <w:ilvl w:val="0"/>
          <w:numId w:val="35"/>
        </w:numPr>
      </w:pPr>
      <w:r w:rsidRPr="00A755EB">
        <w:t>một máy chủ Web,</w:t>
      </w:r>
    </w:p>
    <w:p w14:paraId="00614BF4" w14:textId="7E7003BB" w:rsidR="00A755EB" w:rsidRPr="00A755EB" w:rsidRDefault="00A755EB" w:rsidP="0002015B">
      <w:pPr>
        <w:pStyle w:val="Nidungvnbn"/>
        <w:numPr>
          <w:ilvl w:val="0"/>
          <w:numId w:val="35"/>
        </w:numPr>
      </w:pPr>
      <w:r w:rsidRPr="00A755EB">
        <w:t>khung xác thực và cơ sở dữ liệu,</w:t>
      </w:r>
    </w:p>
    <w:p w14:paraId="2FAB6CF0" w14:textId="2A4C1A24" w:rsidR="00A755EB" w:rsidRPr="00A755EB" w:rsidRDefault="00A755EB" w:rsidP="0002015B">
      <w:pPr>
        <w:pStyle w:val="Nidungvnbn"/>
        <w:numPr>
          <w:ilvl w:val="0"/>
          <w:numId w:val="35"/>
        </w:numPr>
      </w:pPr>
      <w:r w:rsidRPr="00A755EB">
        <w:t>(tùy chọn) khung thanh toán.</w:t>
      </w:r>
    </w:p>
    <w:p w14:paraId="68C72EFE" w14:textId="5E7F0DDA" w:rsidR="00A755EB" w:rsidRDefault="00A755EB" w:rsidP="00A755EB">
      <w:pPr>
        <w:pStyle w:val="Nidungvnbn"/>
      </w:pPr>
      <w:r w:rsidRPr="00A755EB">
        <w:t>Điều này có thể được mô tả (ngắn gọn) như sau:</w:t>
      </w:r>
    </w:p>
    <w:p w14:paraId="68999DAF" w14:textId="77777777" w:rsidR="002E38C6" w:rsidRDefault="00A755EB" w:rsidP="002E38C6">
      <w:pPr>
        <w:pStyle w:val="Caption"/>
        <w:keepNext/>
      </w:pPr>
      <w:r>
        <w:rPr>
          <w:noProof/>
        </w:rPr>
        <w:lastRenderedPageBreak/>
        <w:drawing>
          <wp:inline distT="0" distB="0" distL="0" distR="0" wp14:anchorId="1E27D53D" wp14:editId="792C4153">
            <wp:extent cx="4243070" cy="2024380"/>
            <wp:effectExtent l="0" t="0" r="0" b="0"/>
            <wp:docPr id="9322" name="Picture 9322"/>
            <wp:cNvGraphicFramePr/>
            <a:graphic xmlns:a="http://schemas.openxmlformats.org/drawingml/2006/main">
              <a:graphicData uri="http://schemas.openxmlformats.org/drawingml/2006/picture">
                <pic:pic xmlns:pic="http://schemas.openxmlformats.org/drawingml/2006/picture">
                  <pic:nvPicPr>
                    <pic:cNvPr id="9322" name="Picture 9322"/>
                    <pic:cNvPicPr/>
                  </pic:nvPicPr>
                  <pic:blipFill>
                    <a:blip r:embed="rId16"/>
                    <a:stretch>
                      <a:fillRect/>
                    </a:stretch>
                  </pic:blipFill>
                  <pic:spPr>
                    <a:xfrm>
                      <a:off x="0" y="0"/>
                      <a:ext cx="4243070" cy="2024380"/>
                    </a:xfrm>
                    <a:prstGeom prst="rect">
                      <a:avLst/>
                    </a:prstGeom>
                  </pic:spPr>
                </pic:pic>
              </a:graphicData>
            </a:graphic>
          </wp:inline>
        </w:drawing>
      </w:r>
    </w:p>
    <w:p w14:paraId="579EF452" w14:textId="5E65371D" w:rsidR="002E38C6" w:rsidRDefault="002E38C6" w:rsidP="002E38C6">
      <w:pPr>
        <w:pStyle w:val="Caption"/>
      </w:pPr>
      <w:bookmarkStart w:id="28" w:name="_Toc79673403"/>
      <w:r>
        <w:t xml:space="preserve">Hình 4. </w:t>
      </w:r>
      <w:r w:rsidR="00AC4A99">
        <w:fldChar w:fldCharType="begin"/>
      </w:r>
      <w:r w:rsidR="00AC4A99">
        <w:instrText xml:space="preserve"> SEQ Hình_4. \* ARABIC </w:instrText>
      </w:r>
      <w:r w:rsidR="00AC4A99">
        <w:fldChar w:fldCharType="separate"/>
      </w:r>
      <w:r>
        <w:rPr>
          <w:noProof/>
        </w:rPr>
        <w:t>1</w:t>
      </w:r>
      <w:r w:rsidR="00AC4A99">
        <w:rPr>
          <w:noProof/>
        </w:rPr>
        <w:fldChar w:fldCharType="end"/>
      </w:r>
      <w:r w:rsidRPr="002E38C6">
        <w:t xml:space="preserve"> </w:t>
      </w:r>
      <w:r>
        <w:t>Kiến trúc Hot spot</w:t>
      </w:r>
      <w:bookmarkEnd w:id="28"/>
    </w:p>
    <w:p w14:paraId="3F9A69B6" w14:textId="77777777" w:rsidR="00A755EB" w:rsidRPr="00A755EB" w:rsidRDefault="00A755EB" w:rsidP="002E38C6">
      <w:pPr>
        <w:pStyle w:val="Nidungvnbn"/>
        <w:ind w:firstLine="0"/>
      </w:pPr>
    </w:p>
    <w:p w14:paraId="432F9C3F" w14:textId="3B9D0976" w:rsidR="00A755EB" w:rsidRPr="00A755EB" w:rsidRDefault="00A755EB" w:rsidP="00A755EB">
      <w:pPr>
        <w:pStyle w:val="Nidungvnbn"/>
      </w:pPr>
      <w:r w:rsidRPr="00EE306B">
        <w:rPr>
          <w:shd w:val="clear" w:color="auto" w:fill="FFFFFF"/>
        </w:rPr>
        <w:t xml:space="preserve"> </w:t>
      </w:r>
      <w:r w:rsidRPr="00A755EB">
        <w:t>Chuyển hướng. Khi một máy tính kết hợp với điểm truy cập Wi-Fi “Mở”, trước hết nó sẽ thương lượng hợp đồng thuê DHCP. Máy khách không dây sẽ được chuyển hướng đến máy chủ Web bất cứ khi nào nó yêu cầu truy cập Internet (mở trình duyệt của nó và yêu cầu www.joe.com). Việc chuyển hướng này được thực hiện nhờ mã HTTP 302 (được di chuyển tạm thời) được trình duyệt Web phổ biến hiểu chính xác. Do đó, cổng bị khóa sẽ chuyển hướng kết nối đến máy chủ Web HTTPS để xác thực máy chủ Web bằng cách sử dụng mật mã công khai và sử dụng giao thức Bảo mật lớp truyền tải (TLS). Trang web được trình bày là trang cổng thông tin của nhà cung cấp nơi người dùng sẽ luôn được chuyển hướng cho đến khi anh ta xác thực thành công đến điểm nóng.</w:t>
      </w:r>
    </w:p>
    <w:p w14:paraId="1489F887" w14:textId="1280C0D2" w:rsidR="00A755EB" w:rsidRPr="00A755EB" w:rsidRDefault="00A755EB" w:rsidP="00A755EB">
      <w:pPr>
        <w:pStyle w:val="Nidungvnbn"/>
      </w:pPr>
      <w:r w:rsidRPr="00A755EB">
        <w:t xml:space="preserve"> Ủy quyền. Khi người dùng tự xác thực với cổng bị khóa (bằng cách cung cấp tên người dùng / mật khẩu hợp lệ hoặc mã thông báo hợp lệ), khung xác thực sau đó sẽ cho phép người dùng giao tiếp với Internet bằng cách định cấu hình động bộ quy tắc được áp dụng trên tường lửa. Hầu hết các cổng bị khóa chỉ dựa vào địa chỉ IP để cấp quyền cho người dùng trên tường lửa, trong khi một số cổng khác cũng có thể sử dụng địa chỉ MAC để ngăn chặn các cuộc tấn công giả mạo vào địa chỉ MAC.</w:t>
      </w:r>
    </w:p>
    <w:p w14:paraId="0C100C24" w14:textId="77777777" w:rsidR="00A755EB" w:rsidRPr="00A755EB" w:rsidRDefault="00A755EB" w:rsidP="00A755EB">
      <w:pPr>
        <w:pStyle w:val="Nidungvnbn"/>
      </w:pPr>
    </w:p>
    <w:p w14:paraId="6815E219" w14:textId="244FC556" w:rsidR="00A755EB" w:rsidRPr="00A755EB" w:rsidRDefault="00A755EB" w:rsidP="00A755EB">
      <w:pPr>
        <w:pStyle w:val="Nidungvnbn"/>
      </w:pPr>
      <w:r w:rsidRPr="00A755EB">
        <w:lastRenderedPageBreak/>
        <w:t xml:space="preserve"> Kết nối. Khi tường lửa đã định cấu hình bộ quy tắc mới cho người dùng được xác thực, chính sách bảo mật mẫu (do nhà cung cấp áp dụng) sẽ được thực thi và về cơ bản người dùng hiện có quyền truy cập Internet.</w:t>
      </w:r>
    </w:p>
    <w:p w14:paraId="2A8FC368" w14:textId="60908BCB" w:rsidR="00A755EB" w:rsidRPr="00A755EB" w:rsidRDefault="00A755EB" w:rsidP="00A755EB">
      <w:pPr>
        <w:pStyle w:val="Nidungvnbn"/>
      </w:pPr>
      <w:r w:rsidRPr="00A755EB">
        <w:t>Ngắt kết nối. Người dùng có thể đóng kết nối với cổng bị khóa bằng cách gửi đăng xuất qua một trang Web cụ thể trên cổng bị khóa. Ngoài ra, hầu hết các kiến ​​trúc điểm nóng sử dụng các kỹ thuật khác để phát hiện xem người dùng có rời khỏi kiến ​​trúc hay không (ví dụ: bằng cách gửi các đầu dò ARP hoặc quan sát sự gia hạn DHCP).</w:t>
      </w:r>
    </w:p>
    <w:p w14:paraId="15D01B75" w14:textId="455CC44B" w:rsidR="00DB0172" w:rsidRPr="00DB0172" w:rsidRDefault="00DB0172" w:rsidP="00DB0172">
      <w:pPr>
        <w:spacing w:after="200" w:line="276" w:lineRule="auto"/>
        <w:rPr>
          <w:b/>
          <w:sz w:val="28"/>
          <w:szCs w:val="28"/>
        </w:rPr>
      </w:pPr>
      <w:r>
        <w:br w:type="page"/>
      </w:r>
    </w:p>
    <w:p w14:paraId="567A5C13" w14:textId="2DB7A1BC" w:rsidR="00DB0172" w:rsidRDefault="00DB0172" w:rsidP="00DB0172">
      <w:pPr>
        <w:pStyle w:val="Chng"/>
      </w:pPr>
      <w:bookmarkStart w:id="29" w:name="_Toc79583348"/>
      <w:r>
        <w:lastRenderedPageBreak/>
        <w:t>CHƯƠNG 5</w:t>
      </w:r>
      <w:r w:rsidRPr="00FD53BE">
        <w:t xml:space="preserve"> – </w:t>
      </w:r>
      <w:r>
        <w:t>BẢO MẬT MẠNG WI-FI</w:t>
      </w:r>
      <w:bookmarkEnd w:id="29"/>
    </w:p>
    <w:p w14:paraId="6CB7B472" w14:textId="26D3C781" w:rsidR="00DB0172" w:rsidRDefault="00DB0172" w:rsidP="00DB0172">
      <w:pPr>
        <w:pStyle w:val="Tiumccp1"/>
      </w:pPr>
      <w:bookmarkStart w:id="30" w:name="_Toc79583349"/>
      <w:r>
        <w:t>5.1 Giao thức bảo mật 802.1x</w:t>
      </w:r>
      <w:bookmarkEnd w:id="30"/>
    </w:p>
    <w:p w14:paraId="4F7AAD7E" w14:textId="399A4423" w:rsidR="000C5DDD" w:rsidRDefault="000C5DDD" w:rsidP="000C5DDD">
      <w:pPr>
        <w:pStyle w:val="Tiumccp2"/>
      </w:pPr>
      <w:bookmarkStart w:id="31" w:name="_Toc79583350"/>
      <w:r>
        <w:t xml:space="preserve">5.1.1 </w:t>
      </w:r>
      <w:r w:rsidRPr="00D5593D">
        <w:rPr>
          <w:shd w:val="clear" w:color="auto" w:fill="FFFFFF"/>
        </w:rPr>
        <w:t>Bảo mật trong 802.1x</w:t>
      </w:r>
      <w:bookmarkEnd w:id="31"/>
    </w:p>
    <w:p w14:paraId="02D1046F" w14:textId="74637000" w:rsidR="000C5DDD" w:rsidRPr="00D5593D" w:rsidRDefault="000C5DDD" w:rsidP="000C5DDD">
      <w:pPr>
        <w:pStyle w:val="Nidungvnbn"/>
        <w:rPr>
          <w:shd w:val="clear" w:color="auto" w:fill="FFFFFF"/>
        </w:rPr>
      </w:pPr>
      <w:r w:rsidRPr="00D5593D">
        <w:rPr>
          <w:shd w:val="clear" w:color="auto" w:fill="FFFFFF"/>
        </w:rPr>
        <w:t>Mạng cục bộ có dây hoặc không dây thường được triển khai trong môi trường cho phép gắn thiết bị trái phép hoặc người dùng trái phép truy cập mạng bằng thiết bị đính kèm. Ví dụ, ở một số khu vực công cộng nơi công cộng có thể tiếp cận các tòa nhà, mạng công ty có thể cung cấp kết nối tới mạng LAN. Trong những môi trường như vậy, chỉ nên hạn chế quyền truy cập vào các dịch vụ do mạng cục bộ cung cấp cho người dùng và thiết bị được ủy quyền.</w:t>
      </w:r>
    </w:p>
    <w:p w14:paraId="27A3C7A1" w14:textId="77777777" w:rsidR="000C5DDD" w:rsidRDefault="000C5DDD" w:rsidP="000C5DDD">
      <w:pPr>
        <w:pStyle w:val="Nidungvnbn"/>
        <w:rPr>
          <w:shd w:val="clear" w:color="auto" w:fill="FFFFFF"/>
        </w:rPr>
      </w:pPr>
      <w:r w:rsidRPr="00D5593D">
        <w:rPr>
          <w:shd w:val="clear" w:color="auto" w:fill="FFFFFF"/>
        </w:rPr>
        <w:t>Ban đầu được thiết kế để quản lý quyền truy cập an toàn vào các mạng chuyển mạch gói có dây, giao thức xác thực IEEE 802.1x, hoặc Điều khiển truy cập mạng dựa trên cổng, cho phép chặn luồng dữ liệu từ người dùng chưa được xác thực. Nó đã trở thành tiêu chuẩn quan trọng nhất để xác thực ngày nay; nó cũng đã được áp dụng trong mạng không dây: một máy khách không thể được xác thực thành công sẽ bị từ chối bởi điểm truy cập của mạng không dây; nếu cái này tuân thủ 802.1x hoặc bởi một bộ điều khiển nằm giữa điểm truy cập và mạng công ty giám sát các luồng đến.</w:t>
      </w:r>
    </w:p>
    <w:p w14:paraId="25CCB706" w14:textId="7A003FB0" w:rsidR="000C5DDD" w:rsidRPr="00D5593D" w:rsidRDefault="000C5DDD" w:rsidP="000C5DDD">
      <w:pPr>
        <w:pStyle w:val="Tiumccp2"/>
        <w:rPr>
          <w:shd w:val="clear" w:color="auto" w:fill="FFFFFF"/>
        </w:rPr>
      </w:pPr>
      <w:bookmarkStart w:id="32" w:name="_Toc79583351"/>
      <w:r>
        <w:rPr>
          <w:shd w:val="clear" w:color="auto" w:fill="FFFFFF"/>
        </w:rPr>
        <w:t xml:space="preserve">5.1.2 </w:t>
      </w:r>
      <w:r w:rsidRPr="00D5593D">
        <w:rPr>
          <w:shd w:val="clear" w:color="auto" w:fill="FFFFFF"/>
        </w:rPr>
        <w:t>Kiến trúc 802.1x</w:t>
      </w:r>
      <w:bookmarkEnd w:id="32"/>
    </w:p>
    <w:p w14:paraId="02356809" w14:textId="7EE0960C" w:rsidR="000C5DDD" w:rsidRPr="00D5593D" w:rsidRDefault="000C5DDD" w:rsidP="000C5DDD">
      <w:pPr>
        <w:pStyle w:val="Nidungvnbn"/>
        <w:rPr>
          <w:shd w:val="clear" w:color="auto" w:fill="FFFFFF"/>
        </w:rPr>
      </w:pPr>
      <w:r w:rsidRPr="00D5593D">
        <w:rPr>
          <w:shd w:val="clear" w:color="auto" w:fill="FFFFFF"/>
        </w:rPr>
        <w:t>Kiến trúc 802.1x dựa trên ba thực thể chức năng (xem Hình 7.4):</w:t>
      </w:r>
    </w:p>
    <w:p w14:paraId="4882E0E3" w14:textId="492A8296" w:rsidR="000C5DDD" w:rsidRPr="00D5593D" w:rsidRDefault="000C5DDD" w:rsidP="000C5DDD">
      <w:pPr>
        <w:pStyle w:val="Nidungvnbn"/>
        <w:rPr>
          <w:shd w:val="clear" w:color="auto" w:fill="FFFFFF"/>
        </w:rPr>
      </w:pPr>
      <w:r w:rsidRPr="00D5593D">
        <w:rPr>
          <w:shd w:val="clear" w:color="auto" w:fill="FFFFFF"/>
        </w:rPr>
        <w:t>1) Người hỗ trợ hoặc máy khách 802.1x. Đây là một thiết bị đầu cuối muốn sử dụng các tài nguyên được cung cấp bởi một mạng truyền thông.</w:t>
      </w:r>
    </w:p>
    <w:p w14:paraId="5FFA37C9" w14:textId="77777777" w:rsidR="000C5DDD" w:rsidRPr="00D5593D" w:rsidRDefault="000C5DDD" w:rsidP="000C5DDD">
      <w:pPr>
        <w:pStyle w:val="Nidungvnbn"/>
        <w:rPr>
          <w:shd w:val="clear" w:color="auto" w:fill="FFFFFF"/>
        </w:rPr>
      </w:pPr>
      <w:r w:rsidRPr="00D5593D">
        <w:rPr>
          <w:shd w:val="clear" w:color="auto" w:fill="FFFFFF"/>
        </w:rPr>
        <w:t>2) Người xác thực hoặc người điều khiển. Hệ thống này kiểm soát một cổng để truy cập mạng. Nó có thể là một công tắc trong mạng có dây hoặc điểm truy cập trong mạng không dây. Luồng dữ liệu máy khách 802.1x được chia thành hai lớp khung:</w:t>
      </w:r>
    </w:p>
    <w:p w14:paraId="799311A0" w14:textId="3D8925D3" w:rsidR="000C5DDD" w:rsidRPr="00D5593D" w:rsidRDefault="000C5DDD" w:rsidP="000C5DDD">
      <w:pPr>
        <w:pStyle w:val="Nidungvnbn"/>
        <w:rPr>
          <w:shd w:val="clear" w:color="auto" w:fill="FFFFFF"/>
        </w:rPr>
      </w:pPr>
      <w:r w:rsidRPr="00D5593D">
        <w:rPr>
          <w:shd w:val="clear" w:color="auto" w:fill="FFFFFF"/>
        </w:rPr>
        <w:t>- Các khung được sử dụng bởi EAP (Giao thức xác thực có thể mở rộng), được xác định</w:t>
      </w:r>
      <w:r>
        <w:rPr>
          <w:shd w:val="clear" w:color="auto" w:fill="FFFFFF"/>
        </w:rPr>
        <w:t xml:space="preserve"> </w:t>
      </w:r>
      <w:r w:rsidRPr="00D5593D">
        <w:rPr>
          <w:shd w:val="clear" w:color="auto" w:fill="FFFFFF"/>
        </w:rPr>
        <w:t>bởi RFC 2284 vào tháng 3 năm 1998.</w:t>
      </w:r>
    </w:p>
    <w:p w14:paraId="2AC95D5A" w14:textId="5F889004" w:rsidR="000C5DDD" w:rsidRPr="00D5593D" w:rsidRDefault="000C5DDD" w:rsidP="000C5DDD">
      <w:pPr>
        <w:pStyle w:val="Nidungvnbn"/>
        <w:rPr>
          <w:shd w:val="clear" w:color="auto" w:fill="FFFFFF"/>
        </w:rPr>
      </w:pPr>
      <w:r w:rsidRPr="00D5593D">
        <w:rPr>
          <w:shd w:val="clear" w:color="auto" w:fill="FFFFFF"/>
        </w:rPr>
        <w:lastRenderedPageBreak/>
        <w:t>- Các khung khác bị chặn khi cổng ở trạng thái “không được phép”. Nếu thành công trong quá trình xác thực, cổng chuyển sang trạng thái “đã xác thực” và cung cấp một đường dẫn miễn phí đến tất cả các khung, nghĩa là tất cả các dịch vụ người dùng.</w:t>
      </w:r>
    </w:p>
    <w:p w14:paraId="7EA19A50" w14:textId="1509C5FE" w:rsidR="000C5DDD" w:rsidRPr="00D5593D" w:rsidRDefault="000C5DDD" w:rsidP="000C5DDD">
      <w:pPr>
        <w:pStyle w:val="Nidungvnbn"/>
        <w:rPr>
          <w:shd w:val="clear" w:color="auto" w:fill="FFFFFF"/>
        </w:rPr>
      </w:pPr>
      <w:r w:rsidRPr="00D5593D">
        <w:rPr>
          <w:shd w:val="clear" w:color="auto" w:fill="FFFFFF"/>
        </w:rPr>
        <w:t>3) Máy chủ xác thực, thường là RADIUS (RFC 2865 vào tháng 6 năm 2000). Nó chịu trách nhiệm thực hiện quá trình xác thực với máy khách 802.1x. Trong giai đoạn này, trình xác thực không thúc đẩy đối thoại giữa hai thực thể mà hoạt động như một chuyển tiếp thụ động đơn giản.</w:t>
      </w:r>
    </w:p>
    <w:p w14:paraId="18A9E7B3" w14:textId="77777777" w:rsidR="000C5DDD" w:rsidRDefault="000C5DDD" w:rsidP="000C5DDD">
      <w:pPr>
        <w:pStyle w:val="Nidungvnbn"/>
        <w:rPr>
          <w:shd w:val="clear" w:color="auto" w:fill="FFFFFF"/>
        </w:rPr>
      </w:pPr>
      <w:r w:rsidRPr="00D5593D">
        <w:rPr>
          <w:shd w:val="clear" w:color="auto" w:fill="FFFFFF"/>
        </w:rPr>
        <w:t>Để rõ ràng hơn, trong các phần tiếp theo, chúng tôi sẽ gọi cổng trạm người dùng là cổng 802.1x máy khách, hoặc cổng hỗ trợ, và điểm truy cập là cổng điểm truy cập hoặc trình xác thực. Trình xác thực có hai cổng: một cổng không được kiểm soát, nếu được chọn, không kiểm soát lưu lượng và một cổng được kiểm soát cho phép (hoặc không) gói tin của người dùng đã xác thực đi qua.</w:t>
      </w:r>
    </w:p>
    <w:p w14:paraId="4596327E" w14:textId="77777777" w:rsidR="002E38C6" w:rsidRDefault="000C5DDD" w:rsidP="002E38C6">
      <w:pPr>
        <w:pStyle w:val="Caption"/>
        <w:keepNext/>
      </w:pPr>
      <w:r>
        <w:rPr>
          <w:noProof/>
          <w:shd w:val="clear" w:color="auto" w:fill="FFFFFF"/>
        </w:rPr>
        <w:drawing>
          <wp:inline distT="0" distB="0" distL="0" distR="0" wp14:anchorId="245323A5" wp14:editId="36306E56">
            <wp:extent cx="5787390" cy="3183255"/>
            <wp:effectExtent l="0" t="0" r="3810" b="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7390" cy="3183255"/>
                    </a:xfrm>
                    <a:prstGeom prst="rect">
                      <a:avLst/>
                    </a:prstGeom>
                    <a:noFill/>
                    <a:ln>
                      <a:noFill/>
                    </a:ln>
                  </pic:spPr>
                </pic:pic>
              </a:graphicData>
            </a:graphic>
          </wp:inline>
        </w:drawing>
      </w:r>
    </w:p>
    <w:p w14:paraId="642F9E3A" w14:textId="4D4CDFA2" w:rsidR="002E38C6" w:rsidRDefault="002E38C6" w:rsidP="002E38C6">
      <w:pPr>
        <w:pStyle w:val="Caption"/>
      </w:pPr>
      <w:bookmarkStart w:id="33" w:name="_Toc79673409"/>
      <w:r>
        <w:t>Hình 5.</w:t>
      </w:r>
      <w:r w:rsidR="00AC4A99">
        <w:fldChar w:fldCharType="begin"/>
      </w:r>
      <w:r w:rsidR="00AC4A99">
        <w:instrText xml:space="preserve"> SEQ Hình_5. \* ARABIC </w:instrText>
      </w:r>
      <w:r w:rsidR="00AC4A99">
        <w:fldChar w:fldCharType="separate"/>
      </w:r>
      <w:r>
        <w:rPr>
          <w:noProof/>
        </w:rPr>
        <w:t>1</w:t>
      </w:r>
      <w:r w:rsidR="00AC4A99">
        <w:rPr>
          <w:noProof/>
        </w:rPr>
        <w:fldChar w:fldCharType="end"/>
      </w:r>
      <w:r w:rsidRPr="002E38C6">
        <w:t xml:space="preserve"> </w:t>
      </w:r>
      <w:r>
        <w:t>Mô hình mạng 802.1x</w:t>
      </w:r>
      <w:bookmarkEnd w:id="33"/>
    </w:p>
    <w:p w14:paraId="512E32E6" w14:textId="77777777" w:rsidR="000C5DDD" w:rsidRPr="00D5593D" w:rsidRDefault="000C5DDD" w:rsidP="000C5DDD">
      <w:pPr>
        <w:rPr>
          <w:rFonts w:ascii="Arial" w:hAnsi="Arial" w:cs="Arial"/>
          <w:color w:val="222B45"/>
          <w:sz w:val="26"/>
          <w:szCs w:val="26"/>
          <w:shd w:val="clear" w:color="auto" w:fill="FFFFFF"/>
        </w:rPr>
      </w:pPr>
    </w:p>
    <w:p w14:paraId="1520FDDC" w14:textId="77777777" w:rsidR="00DB0172" w:rsidRDefault="00DB0172" w:rsidP="00DB0172">
      <w:pPr>
        <w:pStyle w:val="Chng"/>
      </w:pPr>
    </w:p>
    <w:p w14:paraId="7E13DD8A" w14:textId="77777777" w:rsidR="00DB0172" w:rsidRDefault="00DB0172" w:rsidP="00FD53BE">
      <w:pPr>
        <w:pStyle w:val="Chng"/>
      </w:pPr>
    </w:p>
    <w:p w14:paraId="1A0B6929" w14:textId="77777777" w:rsidR="000C5DDD" w:rsidRDefault="000C5DDD" w:rsidP="000C5DDD">
      <w:pPr>
        <w:pStyle w:val="Tiumccp2"/>
        <w:rPr>
          <w:shd w:val="clear" w:color="auto" w:fill="FFFFFF"/>
        </w:rPr>
      </w:pPr>
      <w:bookmarkStart w:id="34" w:name="_Toc79583352"/>
      <w:r>
        <w:t xml:space="preserve">5.1.3 </w:t>
      </w:r>
      <w:r w:rsidRPr="00D5593D">
        <w:rPr>
          <w:shd w:val="clear" w:color="auto" w:fill="FFFFFF"/>
        </w:rPr>
        <w:t>Xác thực bằng cổng</w:t>
      </w:r>
      <w:bookmarkEnd w:id="34"/>
    </w:p>
    <w:p w14:paraId="42C7E5BF" w14:textId="77777777" w:rsidR="00891A93" w:rsidRDefault="000C5DDD" w:rsidP="000C5DDD">
      <w:pPr>
        <w:pStyle w:val="Nidungvnbn"/>
        <w:rPr>
          <w:shd w:val="clear" w:color="auto" w:fill="FFFFFF"/>
        </w:rPr>
      </w:pPr>
      <w:r w:rsidRPr="00D5593D">
        <w:rPr>
          <w:shd w:val="clear" w:color="auto" w:fill="FFFFFF"/>
        </w:rPr>
        <w:t xml:space="preserve">Chuẩn 802.1x xác định truy cập mạng điều khiển dựa trên các cổng. Chức năng của nó là xác thực và cấp phép thiết bị được gắn vào cổng của mạng cục bộ. </w:t>
      </w:r>
    </w:p>
    <w:p w14:paraId="2504C0E9" w14:textId="74D116BF" w:rsidR="000C5DDD" w:rsidRPr="00D5593D" w:rsidRDefault="000C5DDD" w:rsidP="00891A93">
      <w:pPr>
        <w:pStyle w:val="Nidungvnbn"/>
        <w:rPr>
          <w:shd w:val="clear" w:color="auto" w:fill="FFFFFF"/>
        </w:rPr>
      </w:pPr>
      <w:r w:rsidRPr="00D5593D">
        <w:rPr>
          <w:shd w:val="clear" w:color="auto" w:fill="FFFFFF"/>
        </w:rPr>
        <w:t>Trong mạng không dây IEEE 802.11, một cổng là sự liên kết giữa một trạm và một điểm truy cập. Cổng được điều khiển hoạt động giống như một công tắc với hai trạng thái. Ở trạng thái trái phép, chỉ các khung dành riêng cho xác thực EAP mới không bị chặn.</w:t>
      </w:r>
      <w:r w:rsidR="00891A93">
        <w:rPr>
          <w:shd w:val="clear" w:color="auto" w:fill="FFFFFF"/>
        </w:rPr>
        <w:t xml:space="preserve"> </w:t>
      </w:r>
      <w:r w:rsidRPr="00D5593D">
        <w:rPr>
          <w:shd w:val="clear" w:color="auto" w:fill="FFFFFF"/>
        </w:rPr>
        <w:t>Ở trạng thái được cho phép, luồng thông tin di chuyển tự do. Chúng tôi sẽ mô tả giao thức EAP sau này một chút.</w:t>
      </w:r>
    </w:p>
    <w:p w14:paraId="6140C66E" w14:textId="79EB0135" w:rsidR="000C5DDD" w:rsidRPr="00D5593D" w:rsidRDefault="000C5DDD" w:rsidP="000C5DDD">
      <w:pPr>
        <w:pStyle w:val="Nidungvnbn"/>
        <w:rPr>
          <w:shd w:val="clear" w:color="auto" w:fill="FFFFFF"/>
        </w:rPr>
      </w:pPr>
      <w:r w:rsidRPr="00D5593D">
        <w:rPr>
          <w:shd w:val="clear" w:color="auto" w:fill="FFFFFF"/>
        </w:rPr>
        <w:t>Tiêu chuẩn 802.1x định nghĩa các kỹ thuật đóng gói được sử dụng để mang các gói EAP giữa cổng 802.1x của máy khách và cổng hoặc bộ chuyển mạch của điểm truy cập. Các cổng này được gọi là PAE (Port Access Entity). Đóng gói được gọi là EAPoL (EAP qua mạng LAN). EAPoL cho biết sự bắt đầu và kết thúc (tùy chọn) của một phiên xác thực với các thông báo EAPOL-START và EAPOL-LOGOFF.</w:t>
      </w:r>
    </w:p>
    <w:p w14:paraId="0D094F31" w14:textId="77777777" w:rsidR="000C5DDD" w:rsidRDefault="000C5DDD" w:rsidP="000C5DDD">
      <w:pPr>
        <w:pStyle w:val="Nidungvnbn"/>
        <w:rPr>
          <w:shd w:val="clear" w:color="auto" w:fill="FFFFFF"/>
        </w:rPr>
      </w:pPr>
      <w:r w:rsidRPr="00D5593D">
        <w:rPr>
          <w:shd w:val="clear" w:color="auto" w:fill="FFFFFF"/>
        </w:rPr>
        <w:t>Ở trạng thái được ủy quyền, cổng kiểm soát thời lượng của phiên, có nghĩa là thời gian mà chúng tôi cho rằng ứng dụng khách vẫn được xác thực mà không yêu cầu xác thực lại, sử dụng biến reAuthPeriod, có giá trị mặc định là 3.600 s. Thông thường, điểm truy cập truyền lại các khung EAP bị mất sau mỗi 30 giây. Trong khi đó, máy khách 802.1x truyền lại các khung EAPOL-START không được nhận dạng sau mỗi 30 giây bằng bản tin EAP-REQUEST IDENTITY.</w:t>
      </w:r>
    </w:p>
    <w:p w14:paraId="14629919" w14:textId="0E388E0B" w:rsidR="00891A93" w:rsidRDefault="00891A93" w:rsidP="00891A93">
      <w:pPr>
        <w:pStyle w:val="Tiumccp2"/>
        <w:rPr>
          <w:shd w:val="clear" w:color="auto" w:fill="FFFFFF"/>
        </w:rPr>
      </w:pPr>
      <w:bookmarkStart w:id="35" w:name="_Toc79583353"/>
      <w:r>
        <w:rPr>
          <w:shd w:val="clear" w:color="auto" w:fill="FFFFFF"/>
        </w:rPr>
        <w:t xml:space="preserve">5.1.4 </w:t>
      </w:r>
      <w:r w:rsidRPr="00D5593D">
        <w:rPr>
          <w:shd w:val="clear" w:color="auto" w:fill="FFFFFF"/>
        </w:rPr>
        <w:t>Thủ tục xác thực</w:t>
      </w:r>
      <w:bookmarkEnd w:id="35"/>
    </w:p>
    <w:p w14:paraId="266408A8" w14:textId="17EA7A56" w:rsidR="00891A93" w:rsidRPr="00891A93" w:rsidRDefault="00891A93" w:rsidP="00891A93">
      <w:pPr>
        <w:pStyle w:val="Nidungvnbn"/>
      </w:pPr>
      <w:r w:rsidRPr="00891A93">
        <w:t>Trong mạng không dây, giao thức EAP được sử dụng một cách minh bạch giữa trạm và máy chủ xác thực thông qua một điểm truy cập. Đầu tiên nó được đóng gói trong các khung EAPoL sau đó trong giao thức RADIUS, có thể định tuyến được vì nó được truyền qua IP.</w:t>
      </w:r>
    </w:p>
    <w:p w14:paraId="66ACDD2F" w14:textId="4CAF0FBB" w:rsidR="00891A93" w:rsidRPr="00891A93" w:rsidRDefault="00891A93" w:rsidP="00891A93">
      <w:pPr>
        <w:pStyle w:val="Nidungvnbn"/>
      </w:pPr>
      <w:r w:rsidRPr="00891A93">
        <w:t xml:space="preserve">Về cơ bản, việc chèn thiết bị đầu cuối không dây trong môi trường 802.1x xảy ra </w:t>
      </w:r>
      <w:r>
        <w:t xml:space="preserve">theo các bước </w:t>
      </w:r>
      <w:r w:rsidRPr="00891A93">
        <w:t>như sau:</w:t>
      </w:r>
    </w:p>
    <w:p w14:paraId="0A6E1EC5" w14:textId="18EDD030" w:rsidR="00891A93" w:rsidRPr="00891A93" w:rsidRDefault="00891A93" w:rsidP="00891A93">
      <w:pPr>
        <w:pStyle w:val="Nidungvnbn"/>
      </w:pPr>
      <w:r w:rsidRPr="00891A93">
        <w:lastRenderedPageBreak/>
        <w:t>1) Trạm xác thực trước, sau đó được liên kết với một điểm truy cập, được xác định bằng SSID của nó (một chuỗi gồm 32 ký tự trở xuống)</w:t>
      </w:r>
      <w:r>
        <w:t>.</w:t>
      </w:r>
    </w:p>
    <w:p w14:paraId="1EB880AD" w14:textId="1963E460" w:rsidR="00891A93" w:rsidRPr="00891A93" w:rsidRDefault="00891A93" w:rsidP="00891A93">
      <w:pPr>
        <w:pStyle w:val="Nidungvnbn"/>
      </w:pPr>
      <w:r w:rsidRPr="00891A93">
        <w:t>2) Để bắt đầu xác thực, đài phát một khung EAPOL-START 30 giây một lần.</w:t>
      </w:r>
    </w:p>
    <w:p w14:paraId="0B856793" w14:textId="456A1FAF" w:rsidR="00891A93" w:rsidRPr="00891A93" w:rsidRDefault="00891A93" w:rsidP="00891A93">
      <w:pPr>
        <w:pStyle w:val="Nidungvnbn"/>
      </w:pPr>
      <w:r w:rsidRPr="00891A93">
        <w:t>3) Điểm truy cập gửi một bản tin REQUEST.IDENTITY-EAP tới máy khách 802.1x, từ đó tạo ra phản hồi EAP RESPONSE.IDENTITY chứa danh tính (EAP-ID) của thiết bị đầu cuối không dây.</w:t>
      </w:r>
    </w:p>
    <w:p w14:paraId="0197DF5F" w14:textId="3BA65EC7" w:rsidR="00891A93" w:rsidRPr="00891A93" w:rsidRDefault="00891A93" w:rsidP="00891A93">
      <w:pPr>
        <w:pStyle w:val="Nidungvnbn"/>
      </w:pPr>
      <w:r w:rsidRPr="00891A93">
        <w:t>4) Từ tham số này, điểm truy cập suy ra địa chỉ IP của máy chủ xác thực và gửi đến máy chủ này thông báo EAP-RESPONSE.IDENTITY được gói gọn trong một yêu cầu RADIUS. Các khả năng khác đã được thực hiện</w:t>
      </w:r>
      <w:r>
        <w:t xml:space="preserve"> </w:t>
      </w:r>
      <w:r w:rsidRPr="00891A93">
        <w:t>trong điểm truy cập, như các máy chủ RADIUS thẩm vấn liên tiếp cho đến khi nó tìm thấy nút tương ứng với địa chỉ IP.</w:t>
      </w:r>
    </w:p>
    <w:p w14:paraId="32120B35" w14:textId="788EB941" w:rsidR="00891A93" w:rsidRPr="00891A93" w:rsidRDefault="00891A93" w:rsidP="00891A93">
      <w:pPr>
        <w:pStyle w:val="Nidungvnbn"/>
      </w:pPr>
      <w:r w:rsidRPr="00891A93">
        <w:t>5) Do đó, các bản tin EAP yêu cầu và phản hồi được trao đổi giữa máy chủ RADIUS và máy khách 802.1x, điểm truy cập chỉ đóng vai trò của chuyển tiếp thụ động.</w:t>
      </w:r>
    </w:p>
    <w:p w14:paraId="5BFECF70" w14:textId="1665DEF6" w:rsidR="00891A93" w:rsidRPr="00891A93" w:rsidRDefault="00891A93" w:rsidP="00891A93">
      <w:pPr>
        <w:pStyle w:val="Nidungvnbn"/>
      </w:pPr>
      <w:r w:rsidRPr="00891A93">
        <w:t>6) Máy chủ RADIUS cho biết sự thành công hay thất bại của quy trình này thông qua thông báo EAP-SUCCESS hoặc EAP-FAILURE. Dựa trên thông tin này, cổng chuyển tải ở trạng thái được phép hoặc không được phép.</w:t>
      </w:r>
    </w:p>
    <w:p w14:paraId="2669E6FE" w14:textId="5D275004" w:rsidR="00891A93" w:rsidRPr="00891A93" w:rsidRDefault="00891A93" w:rsidP="00891A93">
      <w:pPr>
        <w:pStyle w:val="Nidungvnbn"/>
      </w:pPr>
      <w:r w:rsidRPr="00891A93">
        <w:t>7) Vào cuối quá trình xác thực, thông báo RADIUS ACCESS-ACCEPT gây ra sự chuyển đổi trạng thái của cổng thành được ủy quyền. Thông báo RADIUS ACCESS-REJECT buộc cổng liên quan ở trạng thái trái phép. Một cổng giữ nguyên trạng thái hiện tại của nó trong một phiên xác thực.</w:t>
      </w:r>
    </w:p>
    <w:p w14:paraId="79D029C7" w14:textId="4835A2B0" w:rsidR="00891A93" w:rsidRPr="00891A93" w:rsidRDefault="00891A93" w:rsidP="00891A93">
      <w:pPr>
        <w:pStyle w:val="Nidungvnbn"/>
      </w:pPr>
      <w:r w:rsidRPr="00891A93">
        <w:t>8) Trong trường hợp xác thực thành công, máy khách và máy chủ xác thực 802.1x sẽ tính toán một khóa phiên, được gọi là Khóa Unicast. Trong môi trường Microsoft, giá trị này là một cặp khóa 2x32 byte (các thuộc tính này được xác định bởi RFC 2548 vào tháng 3 năm 1999). Máy chủ xác thực gửi nó đến điểm truy cập trong thuộc tính MS-MPPE-SEND-KEY và MS-MPPE-RECV-KEY của thông báo RADIUS Access-Accept.</w:t>
      </w:r>
    </w:p>
    <w:p w14:paraId="41DFB21A" w14:textId="77777777" w:rsidR="00891A93" w:rsidRDefault="00891A93" w:rsidP="00891A93">
      <w:pPr>
        <w:pStyle w:val="Nidungvnbn"/>
        <w:rPr>
          <w:shd w:val="clear" w:color="auto" w:fill="FFFFFF"/>
        </w:rPr>
      </w:pPr>
      <w:r w:rsidRPr="00891A93">
        <w:t xml:space="preserve">9) Sau đó, điểm truy cập chọn một khóa mã hóa, được gọi là Khóa toàn cầu, cho liên kết bảo mật với máy khách 802.1x. Sau đó được mã hóa và ký bằng khóa phiên nhận </w:t>
      </w:r>
      <w:r w:rsidRPr="00891A93">
        <w:lastRenderedPageBreak/>
        <w:t>được từ máy chủ RADIUS và sau đó được gửi đến máy khách 802.1x trong khung EAPOL-KEY (xem bản thảo congdon-radius-8021x-29.txt, tháng 4 năm 2003).</w:t>
      </w:r>
    </w:p>
    <w:p w14:paraId="3DC05E32" w14:textId="77777777" w:rsidR="00891A93" w:rsidRPr="005A5797" w:rsidRDefault="00891A93" w:rsidP="00891A93">
      <w:pPr>
        <w:rPr>
          <w:rFonts w:ascii="Arial" w:hAnsi="Arial" w:cs="Arial"/>
          <w:color w:val="222B45"/>
          <w:sz w:val="26"/>
          <w:szCs w:val="26"/>
          <w:shd w:val="clear" w:color="auto" w:fill="FFFFFF"/>
        </w:rPr>
      </w:pPr>
    </w:p>
    <w:p w14:paraId="42CE1C64" w14:textId="77777777" w:rsidR="000C5DDD" w:rsidRPr="00D5593D" w:rsidRDefault="000C5DDD" w:rsidP="000C5DDD">
      <w:pPr>
        <w:pStyle w:val="Tiumccp2"/>
        <w:rPr>
          <w:shd w:val="clear" w:color="auto" w:fill="FFFFFF"/>
        </w:rPr>
      </w:pPr>
    </w:p>
    <w:p w14:paraId="36DD3811" w14:textId="6F711682" w:rsidR="00EA6418" w:rsidRDefault="00EA6418" w:rsidP="000C5DDD">
      <w:pPr>
        <w:pStyle w:val="Tiumccp2"/>
      </w:pPr>
    </w:p>
    <w:p w14:paraId="39594928" w14:textId="3AB9BFA6" w:rsidR="003F2C03" w:rsidRPr="00BF79FE" w:rsidRDefault="003F2C03" w:rsidP="00BF79FE">
      <w:pPr>
        <w:pStyle w:val="Nidungvnbn"/>
      </w:pPr>
      <w:r w:rsidRPr="00BF79FE">
        <w:t>.</w:t>
      </w:r>
    </w:p>
    <w:p w14:paraId="13A7B180" w14:textId="77777777" w:rsidR="003F2C03" w:rsidRDefault="003F2C03" w:rsidP="00DB0172">
      <w:pPr>
        <w:pStyle w:val="Tiumccp3"/>
      </w:pPr>
    </w:p>
    <w:p w14:paraId="04DA8433" w14:textId="77777777" w:rsidR="00DB0172" w:rsidRDefault="00DB0172" w:rsidP="00DB0172">
      <w:pPr>
        <w:pStyle w:val="Tiumccp3"/>
      </w:pPr>
    </w:p>
    <w:p w14:paraId="0C05CCBB" w14:textId="77777777" w:rsidR="00DB0172" w:rsidRDefault="00DB0172" w:rsidP="00DB0172">
      <w:pPr>
        <w:pStyle w:val="Tiumccp3"/>
      </w:pPr>
    </w:p>
    <w:p w14:paraId="558BE0DF" w14:textId="77777777" w:rsidR="00DB0172" w:rsidRDefault="00DB0172" w:rsidP="00DB0172">
      <w:pPr>
        <w:pStyle w:val="Tiumccp3"/>
      </w:pPr>
    </w:p>
    <w:p w14:paraId="723EBB07" w14:textId="77777777" w:rsidR="00DB0172" w:rsidRDefault="00DB0172" w:rsidP="00DB0172">
      <w:pPr>
        <w:pStyle w:val="Tiumccp3"/>
      </w:pPr>
    </w:p>
    <w:p w14:paraId="6B99EA96" w14:textId="77777777" w:rsidR="00DB0172" w:rsidRDefault="00DB0172" w:rsidP="00DB0172">
      <w:pPr>
        <w:pStyle w:val="Tiumccp3"/>
      </w:pPr>
    </w:p>
    <w:p w14:paraId="0AC95DD4" w14:textId="77777777" w:rsidR="00DB0172" w:rsidRDefault="00DB0172" w:rsidP="00DB0172">
      <w:pPr>
        <w:pStyle w:val="Tiumccp3"/>
      </w:pPr>
    </w:p>
    <w:p w14:paraId="6A213FB1" w14:textId="77777777" w:rsidR="00DB0172" w:rsidRDefault="00DB0172" w:rsidP="00DB0172">
      <w:pPr>
        <w:pStyle w:val="Tiumccp3"/>
      </w:pPr>
    </w:p>
    <w:p w14:paraId="4C1F2802" w14:textId="2B2C11A6" w:rsidR="00BF79FE" w:rsidRPr="00B64150" w:rsidRDefault="00DB0172" w:rsidP="00B64150">
      <w:pPr>
        <w:spacing w:after="200" w:line="276" w:lineRule="auto"/>
        <w:rPr>
          <w:sz w:val="28"/>
          <w:szCs w:val="26"/>
        </w:rPr>
      </w:pPr>
      <w:r>
        <w:br w:type="page"/>
      </w:r>
      <w:bookmarkStart w:id="36" w:name="_Toc279914200"/>
      <w:bookmarkEnd w:id="36"/>
    </w:p>
    <w:p w14:paraId="15D64385" w14:textId="36A2E471" w:rsidR="008B42EC" w:rsidRDefault="00097190" w:rsidP="008B42EC">
      <w:pPr>
        <w:pStyle w:val="Chng"/>
      </w:pPr>
      <w:bookmarkStart w:id="37" w:name="_Toc79583354"/>
      <w:r>
        <w:lastRenderedPageBreak/>
        <w:t>CHƯƠNG 6</w:t>
      </w:r>
      <w:r w:rsidR="004A7C39" w:rsidRPr="008B42EC">
        <w:t xml:space="preserve"> –</w:t>
      </w:r>
      <w:r w:rsidR="00024496" w:rsidRPr="008B42EC">
        <w:t xml:space="preserve"> </w:t>
      </w:r>
      <w:r w:rsidR="00DB0172">
        <w:t>THỰC HÀNH</w:t>
      </w:r>
      <w:bookmarkEnd w:id="37"/>
    </w:p>
    <w:p w14:paraId="79662A0C" w14:textId="2246A534" w:rsidR="008436F7" w:rsidRDefault="008436F7" w:rsidP="008436F7">
      <w:pPr>
        <w:pStyle w:val="Tiumccp1"/>
      </w:pPr>
      <w:bookmarkStart w:id="38" w:name="_Toc79583355"/>
      <w:r>
        <w:t>6.1 Tổng quan mô hình mạng doanh nghiệp</w:t>
      </w:r>
      <w:bookmarkEnd w:id="38"/>
    </w:p>
    <w:p w14:paraId="3D413F27" w14:textId="521E8F24" w:rsidR="0034697D" w:rsidRPr="008436F7" w:rsidRDefault="008436F7" w:rsidP="008436F7">
      <w:pPr>
        <w:pStyle w:val="Tiumccp2"/>
      </w:pPr>
      <w:bookmarkStart w:id="39" w:name="_Toc79583356"/>
      <w:r w:rsidRPr="008436F7">
        <w:t>6</w:t>
      </w:r>
      <w:r w:rsidR="0034697D" w:rsidRPr="008436F7">
        <w:t>.1</w:t>
      </w:r>
      <w:r w:rsidRPr="008436F7">
        <w:t>.1 Yêu cầu của doanh nghiệp về hệ thống mạng</w:t>
      </w:r>
      <w:bookmarkEnd w:id="39"/>
    </w:p>
    <w:p w14:paraId="15EF83B9" w14:textId="77777777" w:rsidR="008436F7" w:rsidRPr="008436F7" w:rsidRDefault="008436F7" w:rsidP="008436F7">
      <w:pPr>
        <w:pStyle w:val="Nidungvnbn"/>
      </w:pPr>
      <w:r w:rsidRPr="008436F7">
        <w:t>Thời gian thi công hệ thống nhanh chóng, tiết kiệm chi phí do giảm được việc phải đặt mua hệ thống dây cáp.</w:t>
      </w:r>
    </w:p>
    <w:p w14:paraId="209D1046" w14:textId="77777777" w:rsidR="008436F7" w:rsidRPr="008436F7" w:rsidRDefault="008436F7" w:rsidP="008436F7">
      <w:pPr>
        <w:pStyle w:val="Nidungvnbn"/>
      </w:pPr>
      <w:r w:rsidRPr="008436F7">
        <w:t>Khả năng truyền phát sóng internet cùa hệ thống wifi tương đối tốt. Phạm vi phủ sóng trong bán kính từ 10 – 25 mét. Có thể kết nối được nhiều thiết bị cùng một lúc. Đảm bảo đường truyền tốt trong thời gian làm việc. Tránh rủi ro bị đánh cắp dữ liệu trên đường mạng được thiết lập.</w:t>
      </w:r>
    </w:p>
    <w:p w14:paraId="659B21E8" w14:textId="3E405F4D" w:rsidR="008436F7" w:rsidRPr="008436F7" w:rsidRDefault="008436F7" w:rsidP="008436F7">
      <w:pPr>
        <w:pStyle w:val="Nidungvnbn"/>
      </w:pPr>
      <w:r w:rsidRPr="008436F7">
        <w:t>Chức năng bảo mật hai lớp</w:t>
      </w:r>
      <w:r>
        <w:t xml:space="preserve">. </w:t>
      </w:r>
      <w:r w:rsidRPr="008436F7">
        <w:t>Quản lý dữ liệu nội bộ, quản lý nhân viên mọi lúc mọi nơi.</w:t>
      </w:r>
    </w:p>
    <w:p w14:paraId="507ACA4C" w14:textId="3A7C295E" w:rsidR="008436F7" w:rsidRPr="008436F7" w:rsidRDefault="008436F7" w:rsidP="008436F7">
      <w:pPr>
        <w:pStyle w:val="Nidungvnbn"/>
      </w:pPr>
      <w:r w:rsidRPr="008436F7">
        <w:t>Cấu hình mail Sever với tên miền riêng cho công ty</w:t>
      </w:r>
      <w:r>
        <w:t xml:space="preserve">. </w:t>
      </w:r>
      <w:r w:rsidRPr="008436F7">
        <w:t>Xây dựng kết nối an toàn từ xa.</w:t>
      </w:r>
      <w:r>
        <w:t xml:space="preserve"> </w:t>
      </w:r>
      <w:r w:rsidRPr="008436F7">
        <w:t>Truy cập và quản lý điều hành công ty từ xa.</w:t>
      </w:r>
    </w:p>
    <w:p w14:paraId="04690DB7" w14:textId="4D0C969E" w:rsidR="00EA6418" w:rsidRPr="008436F7" w:rsidRDefault="00DB6640" w:rsidP="008436F7">
      <w:pPr>
        <w:pStyle w:val="Tiumccp2"/>
      </w:pPr>
      <w:bookmarkStart w:id="40" w:name="_Toc79583357"/>
      <w:r>
        <w:t>6.1.2 Phương án</w:t>
      </w:r>
      <w:r w:rsidR="008436F7" w:rsidRPr="008436F7">
        <w:t xml:space="preserve"> giải quyết</w:t>
      </w:r>
      <w:bookmarkEnd w:id="40"/>
    </w:p>
    <w:p w14:paraId="55C538C2" w14:textId="77777777" w:rsidR="008436F7" w:rsidRDefault="008436F7" w:rsidP="008436F7">
      <w:pPr>
        <w:pStyle w:val="Nidungvnbn"/>
      </w:pPr>
      <w:r>
        <w:t>Thiết kế hệ thống, tìm hiểu và đo đạc để tính toán chi phí đưa về mức thấp nhất cho doanh nghiệp.</w:t>
      </w:r>
    </w:p>
    <w:p w14:paraId="0A1F5EEB" w14:textId="77777777" w:rsidR="008436F7" w:rsidRDefault="008436F7" w:rsidP="008436F7">
      <w:pPr>
        <w:pStyle w:val="Nidungvnbn"/>
      </w:pPr>
      <w:r>
        <w:t>Sử dụng các loại phát wifi có thể đáp ứng được phạm vi phủ sóng bán kính từ 10-25 mét.</w:t>
      </w:r>
    </w:p>
    <w:p w14:paraId="70891B2F" w14:textId="77777777" w:rsidR="008436F7" w:rsidRPr="004A4917" w:rsidRDefault="008436F7" w:rsidP="008436F7">
      <w:pPr>
        <w:pStyle w:val="Nidungvnbn"/>
      </w:pPr>
      <w:r>
        <w:rPr>
          <w:rStyle w:val="Emphasis"/>
          <w:i w:val="0"/>
          <w:iCs w:val="0"/>
        </w:rPr>
        <w:t>B</w:t>
      </w:r>
      <w:r w:rsidRPr="004A4917">
        <w:rPr>
          <w:rStyle w:val="Emphasis"/>
          <w:i w:val="0"/>
          <w:iCs w:val="0"/>
        </w:rPr>
        <w:t>ảo mật an ninh mạng</w:t>
      </w:r>
      <w:r>
        <w:t xml:space="preserve"> giúp doanh nghiệp</w:t>
      </w:r>
      <w:r w:rsidRPr="004A4917">
        <w:t xml:space="preserve"> quản lý được tài nguyê</w:t>
      </w:r>
      <w:r>
        <w:t>n vô giá, trong hệ thống của mình</w:t>
      </w:r>
      <w:r w:rsidRPr="004A4917">
        <w:t>, ngăn chặn tình trạng đánh cắp dữ liệu có thể xảy ra cả bên trong và ngoài doanh nghiệp.</w:t>
      </w:r>
    </w:p>
    <w:p w14:paraId="56E4D4A8" w14:textId="77777777" w:rsidR="008436F7" w:rsidRPr="004A4917" w:rsidRDefault="008436F7" w:rsidP="008436F7">
      <w:pPr>
        <w:pStyle w:val="Nidungvnbn"/>
      </w:pPr>
      <w:r>
        <w:rPr>
          <w:rStyle w:val="Emphasis"/>
          <w:i w:val="0"/>
          <w:iCs w:val="0"/>
        </w:rPr>
        <w:t>Dùng</w:t>
      </w:r>
      <w:r w:rsidRPr="004A4917">
        <w:rPr>
          <w:rStyle w:val="Emphasis"/>
          <w:i w:val="0"/>
          <w:iCs w:val="0"/>
        </w:rPr>
        <w:t xml:space="preserve"> mail server</w:t>
      </w:r>
      <w:r w:rsidRPr="004A4917">
        <w:t xml:space="preserve">: nhằm giúp doanh nghiệp có một hệ thống gửi – nhận mail một cách an toàn, nhanh </w:t>
      </w:r>
      <w:r>
        <w:t>chóng nhất tạo sự chuyên nghiệp.</w:t>
      </w:r>
    </w:p>
    <w:p w14:paraId="23BF112B" w14:textId="77777777" w:rsidR="008436F7" w:rsidRDefault="008436F7" w:rsidP="008436F7">
      <w:pPr>
        <w:pStyle w:val="Nidungvnbn"/>
      </w:pPr>
      <w:r>
        <w:rPr>
          <w:rStyle w:val="Emphasis"/>
          <w:i w:val="0"/>
          <w:iCs w:val="0"/>
        </w:rPr>
        <w:t>Dùng</w:t>
      </w:r>
      <w:r w:rsidRPr="004A4917">
        <w:rPr>
          <w:rStyle w:val="Emphasis"/>
          <w:i w:val="0"/>
          <w:iCs w:val="0"/>
        </w:rPr>
        <w:t xml:space="preserve"> máy chủ server</w:t>
      </w:r>
      <w:r w:rsidRPr="004A4917">
        <w:t>: là giải pháp liên quan đến server, nhằm phân quyền sử dụng, chia sẻ nguồn truy cập dữ liệu, bảo mật hệ thống mạng, cấu hình và setup toàn bộ hệ thống cho doanh nghiệp.</w:t>
      </w:r>
    </w:p>
    <w:p w14:paraId="0DD722D6" w14:textId="30F3697F" w:rsidR="008436F7" w:rsidRPr="008436F7" w:rsidRDefault="008436F7" w:rsidP="008436F7">
      <w:pPr>
        <w:pStyle w:val="Tiumccp2"/>
      </w:pPr>
      <w:bookmarkStart w:id="41" w:name="_Toc79583358"/>
      <w:r w:rsidRPr="008436F7">
        <w:lastRenderedPageBreak/>
        <w:t>6.1.3 Giá thành dự kiến cho hệ thống mạng</w:t>
      </w:r>
      <w:bookmarkEnd w:id="41"/>
    </w:p>
    <w:p w14:paraId="2FFF80D9" w14:textId="4715C7A8" w:rsidR="00493EAB" w:rsidRDefault="00493EAB" w:rsidP="00493EAB">
      <w:pPr>
        <w:pStyle w:val="Caption"/>
        <w:keepNext/>
      </w:pPr>
      <w:bookmarkStart w:id="42" w:name="_Toc79671238"/>
      <w:bookmarkStart w:id="43" w:name="_Toc79671251"/>
      <w:r>
        <w:t xml:space="preserve">Bảng </w:t>
      </w:r>
      <w:r w:rsidR="00AC4A99">
        <w:fldChar w:fldCharType="begin"/>
      </w:r>
      <w:r w:rsidR="00AC4A99">
        <w:instrText xml:space="preserve"> SEQ Bảng_ \* ARABIC </w:instrText>
      </w:r>
      <w:r w:rsidR="00AC4A99">
        <w:fldChar w:fldCharType="separate"/>
      </w:r>
      <w:r>
        <w:rPr>
          <w:noProof/>
        </w:rPr>
        <w:t>2</w:t>
      </w:r>
      <w:r w:rsidR="00AC4A99">
        <w:rPr>
          <w:noProof/>
        </w:rPr>
        <w:fldChar w:fldCharType="end"/>
      </w:r>
      <w:r>
        <w:t xml:space="preserve"> Giá thành dự kiến cho hệ thống mạng</w:t>
      </w:r>
      <w:bookmarkEnd w:id="42"/>
      <w:bookmarkEnd w:id="43"/>
    </w:p>
    <w:tbl>
      <w:tblPr>
        <w:tblStyle w:val="TableGrid"/>
        <w:tblW w:w="9347" w:type="dxa"/>
        <w:tblLook w:val="04A0" w:firstRow="1" w:lastRow="0" w:firstColumn="1" w:lastColumn="0" w:noHBand="0" w:noVBand="1"/>
      </w:tblPr>
      <w:tblGrid>
        <w:gridCol w:w="3397"/>
        <w:gridCol w:w="2268"/>
        <w:gridCol w:w="1404"/>
        <w:gridCol w:w="2278"/>
      </w:tblGrid>
      <w:tr w:rsidR="00B40361" w14:paraId="758F4ED9" w14:textId="77777777" w:rsidTr="00B40361">
        <w:tc>
          <w:tcPr>
            <w:tcW w:w="3397" w:type="dxa"/>
          </w:tcPr>
          <w:p w14:paraId="1288A3D6" w14:textId="4C8A2A84" w:rsidR="008436F7" w:rsidRDefault="00DB6640" w:rsidP="00B40361">
            <w:pPr>
              <w:pStyle w:val="Bngbiu-nidung"/>
              <w:ind w:firstLine="0"/>
            </w:pPr>
            <w:r>
              <w:t>Thiết bị</w:t>
            </w:r>
          </w:p>
        </w:tc>
        <w:tc>
          <w:tcPr>
            <w:tcW w:w="2268" w:type="dxa"/>
          </w:tcPr>
          <w:p w14:paraId="1F021625" w14:textId="6B8DF001" w:rsidR="008436F7" w:rsidRDefault="00DB6640" w:rsidP="00B40361">
            <w:pPr>
              <w:pStyle w:val="Bngbiu-nidung"/>
              <w:ind w:firstLine="0"/>
            </w:pPr>
            <w:r>
              <w:t>Yêu cầu</w:t>
            </w:r>
          </w:p>
        </w:tc>
        <w:tc>
          <w:tcPr>
            <w:tcW w:w="1404" w:type="dxa"/>
          </w:tcPr>
          <w:p w14:paraId="2E185545" w14:textId="3F3D3F57" w:rsidR="008436F7" w:rsidRDefault="00DB6640" w:rsidP="00B40361">
            <w:pPr>
              <w:pStyle w:val="Bngbiu-nidung"/>
              <w:ind w:firstLine="0"/>
            </w:pPr>
            <w:r>
              <w:t>Số lượng</w:t>
            </w:r>
          </w:p>
        </w:tc>
        <w:tc>
          <w:tcPr>
            <w:tcW w:w="2278" w:type="dxa"/>
          </w:tcPr>
          <w:p w14:paraId="768C0B02" w14:textId="20870BF6" w:rsidR="008436F7" w:rsidRPr="00DB6640" w:rsidRDefault="00C330EE" w:rsidP="00B40361">
            <w:pPr>
              <w:pStyle w:val="Bngbiu-nidung"/>
              <w:ind w:firstLine="0"/>
            </w:pPr>
            <w:r>
              <w:t>Đơn giá</w:t>
            </w:r>
          </w:p>
        </w:tc>
      </w:tr>
      <w:tr w:rsidR="00B40361" w14:paraId="10AE38A3" w14:textId="77777777" w:rsidTr="00B40361">
        <w:tc>
          <w:tcPr>
            <w:tcW w:w="3397" w:type="dxa"/>
          </w:tcPr>
          <w:p w14:paraId="15D0D63E" w14:textId="02268EF8" w:rsidR="008436F7" w:rsidRDefault="00B40361" w:rsidP="00C330EE">
            <w:pPr>
              <w:pStyle w:val="Nidungvnbn"/>
              <w:ind w:firstLine="0"/>
            </w:pPr>
            <w:r>
              <w:rPr>
                <w:shd w:val="clear" w:color="auto" w:fill="FFFFFF"/>
              </w:rPr>
              <w:t>Switch TP-Link TL SG1024D 24-Port Gigabit</w:t>
            </w:r>
          </w:p>
        </w:tc>
        <w:tc>
          <w:tcPr>
            <w:tcW w:w="2268" w:type="dxa"/>
          </w:tcPr>
          <w:p w14:paraId="07B7C24C" w14:textId="77777777" w:rsidR="008436F7" w:rsidRDefault="008436F7" w:rsidP="00DB6640">
            <w:pPr>
              <w:pStyle w:val="Bngbiu-nidung"/>
            </w:pPr>
          </w:p>
        </w:tc>
        <w:tc>
          <w:tcPr>
            <w:tcW w:w="1404" w:type="dxa"/>
          </w:tcPr>
          <w:p w14:paraId="2FA592CF" w14:textId="714BF5E1" w:rsidR="008436F7" w:rsidRDefault="00B40361" w:rsidP="00C330EE">
            <w:pPr>
              <w:pStyle w:val="Bngbiu-nidung"/>
              <w:ind w:firstLine="0"/>
              <w:jc w:val="center"/>
            </w:pPr>
            <w:r>
              <w:t>1</w:t>
            </w:r>
          </w:p>
        </w:tc>
        <w:tc>
          <w:tcPr>
            <w:tcW w:w="2278" w:type="dxa"/>
          </w:tcPr>
          <w:p w14:paraId="7DFDE7B0" w14:textId="39B505C2" w:rsidR="008436F7" w:rsidRPr="00B40361" w:rsidRDefault="00B40361" w:rsidP="00B40361">
            <w:pPr>
              <w:pStyle w:val="Nidungvnbn"/>
              <w:ind w:firstLine="0"/>
            </w:pPr>
            <w:r w:rsidRPr="00B40361">
              <w:t>~</w:t>
            </w:r>
            <w:r>
              <w:t>2.000</w:t>
            </w:r>
            <w:r w:rsidRPr="00B40361">
              <w:t>.000</w:t>
            </w:r>
            <w:r w:rsidRPr="00B40361">
              <w:rPr>
                <w:rStyle w:val="css-1ul6wk9"/>
              </w:rPr>
              <w:t>đ</w:t>
            </w:r>
          </w:p>
        </w:tc>
      </w:tr>
      <w:tr w:rsidR="00B40361" w14:paraId="29B64750" w14:textId="77777777" w:rsidTr="00B40361">
        <w:tc>
          <w:tcPr>
            <w:tcW w:w="3397" w:type="dxa"/>
          </w:tcPr>
          <w:p w14:paraId="06BF75B3" w14:textId="00D5FF38" w:rsidR="008436F7" w:rsidRDefault="00B40361" w:rsidP="00C330EE">
            <w:pPr>
              <w:pStyle w:val="Nidungvnbn"/>
              <w:ind w:firstLine="0"/>
            </w:pPr>
            <w:r>
              <w:rPr>
                <w:shd w:val="clear" w:color="auto" w:fill="FFFFFF"/>
              </w:rPr>
              <w:t>Router Wifi ToToLink A3002RU</w:t>
            </w:r>
          </w:p>
        </w:tc>
        <w:tc>
          <w:tcPr>
            <w:tcW w:w="2268" w:type="dxa"/>
          </w:tcPr>
          <w:p w14:paraId="7A12F524" w14:textId="44097D2D" w:rsidR="008436F7" w:rsidRDefault="00B40361" w:rsidP="00B40361">
            <w:pPr>
              <w:pStyle w:val="Bngbiu-nidung"/>
              <w:ind w:firstLine="0"/>
            </w:pPr>
            <w:r>
              <w:t>- Bộ phát wifi cho gia đình</w:t>
            </w:r>
          </w:p>
        </w:tc>
        <w:tc>
          <w:tcPr>
            <w:tcW w:w="1404" w:type="dxa"/>
          </w:tcPr>
          <w:p w14:paraId="44537138" w14:textId="67150B69" w:rsidR="008436F7" w:rsidRDefault="00C330EE" w:rsidP="00C330EE">
            <w:pPr>
              <w:pStyle w:val="Bngbiu-nidung"/>
              <w:ind w:firstLine="0"/>
              <w:jc w:val="center"/>
            </w:pPr>
            <w:r>
              <w:t>1</w:t>
            </w:r>
          </w:p>
        </w:tc>
        <w:tc>
          <w:tcPr>
            <w:tcW w:w="2278" w:type="dxa"/>
          </w:tcPr>
          <w:p w14:paraId="502B5705" w14:textId="5135B151" w:rsidR="008436F7" w:rsidRDefault="00B40361" w:rsidP="00B40361">
            <w:pPr>
              <w:pStyle w:val="Bngbiu-nidung"/>
              <w:ind w:firstLine="0"/>
            </w:pPr>
            <w:r>
              <w:t>~1.100.000đ</w:t>
            </w:r>
          </w:p>
        </w:tc>
      </w:tr>
      <w:tr w:rsidR="00B40361" w14:paraId="27600830" w14:textId="77777777" w:rsidTr="00B40361">
        <w:tc>
          <w:tcPr>
            <w:tcW w:w="3397" w:type="dxa"/>
          </w:tcPr>
          <w:p w14:paraId="50DAA280" w14:textId="0741BB8B" w:rsidR="008436F7" w:rsidRDefault="00B40361" w:rsidP="00C330EE">
            <w:pPr>
              <w:pStyle w:val="Bngbiu-nidung"/>
              <w:ind w:firstLine="0"/>
            </w:pPr>
            <w:r w:rsidRPr="00B40361">
              <w:t>ISR4331-SEC/K9 Internet Service Router</w:t>
            </w:r>
          </w:p>
        </w:tc>
        <w:tc>
          <w:tcPr>
            <w:tcW w:w="2268" w:type="dxa"/>
          </w:tcPr>
          <w:p w14:paraId="6E98EB8D" w14:textId="77777777" w:rsidR="008436F7" w:rsidRDefault="008436F7" w:rsidP="00DB6640">
            <w:pPr>
              <w:pStyle w:val="Bngbiu-nidung"/>
            </w:pPr>
          </w:p>
        </w:tc>
        <w:tc>
          <w:tcPr>
            <w:tcW w:w="1404" w:type="dxa"/>
          </w:tcPr>
          <w:p w14:paraId="7B91855E" w14:textId="60A98B5F" w:rsidR="008436F7" w:rsidRDefault="00B40361" w:rsidP="00C330EE">
            <w:pPr>
              <w:pStyle w:val="Bngbiu-nidung"/>
              <w:ind w:firstLine="0"/>
              <w:jc w:val="center"/>
            </w:pPr>
            <w:r>
              <w:t>2</w:t>
            </w:r>
          </w:p>
        </w:tc>
        <w:tc>
          <w:tcPr>
            <w:tcW w:w="2278" w:type="dxa"/>
          </w:tcPr>
          <w:p w14:paraId="18B65ED0" w14:textId="77E2A8CA" w:rsidR="008436F7" w:rsidRPr="00B40361" w:rsidRDefault="00B40361" w:rsidP="00B40361">
            <w:pPr>
              <w:pStyle w:val="Nidungvnbn"/>
              <w:ind w:firstLine="0"/>
            </w:pPr>
            <w:r>
              <w:t>~</w:t>
            </w:r>
            <w:r w:rsidRPr="00B40361">
              <w:t>47.235.000đ</w:t>
            </w:r>
          </w:p>
        </w:tc>
      </w:tr>
      <w:tr w:rsidR="00C330EE" w14:paraId="71FFB7C9" w14:textId="77777777" w:rsidTr="00B40361">
        <w:tc>
          <w:tcPr>
            <w:tcW w:w="3397" w:type="dxa"/>
          </w:tcPr>
          <w:p w14:paraId="09B3D46E" w14:textId="77777777" w:rsidR="00C330EE" w:rsidRDefault="00C330EE" w:rsidP="00C330EE">
            <w:pPr>
              <w:pStyle w:val="Nidungvnbn"/>
              <w:ind w:firstLine="0"/>
            </w:pPr>
            <w:r>
              <w:t>Cisco AIR-CT2504-5-K9</w:t>
            </w:r>
          </w:p>
          <w:p w14:paraId="50A8541B" w14:textId="77777777" w:rsidR="00C330EE" w:rsidRPr="00B40361" w:rsidRDefault="00C330EE" w:rsidP="00C330EE">
            <w:pPr>
              <w:pStyle w:val="Bngbiu-nidung"/>
              <w:ind w:firstLine="0"/>
            </w:pPr>
          </w:p>
        </w:tc>
        <w:tc>
          <w:tcPr>
            <w:tcW w:w="2268" w:type="dxa"/>
          </w:tcPr>
          <w:p w14:paraId="657D0EF8" w14:textId="77777777" w:rsidR="00C330EE" w:rsidRDefault="00C330EE" w:rsidP="00C330EE">
            <w:pPr>
              <w:pStyle w:val="Bngbiu-nidung"/>
              <w:ind w:firstLine="0"/>
            </w:pPr>
            <w:r>
              <w:t>Quản lý được 5 AP.</w:t>
            </w:r>
          </w:p>
          <w:p w14:paraId="64AF6826" w14:textId="6ECDBA9D" w:rsidR="00C330EE" w:rsidRDefault="00C330EE" w:rsidP="00B20E31">
            <w:pPr>
              <w:pStyle w:val="Nidungvnbn"/>
              <w:ind w:firstLine="0"/>
            </w:pPr>
          </w:p>
        </w:tc>
        <w:tc>
          <w:tcPr>
            <w:tcW w:w="1404" w:type="dxa"/>
          </w:tcPr>
          <w:p w14:paraId="383B5990" w14:textId="5A0ED30E" w:rsidR="00C330EE" w:rsidRDefault="00C330EE" w:rsidP="00C330EE">
            <w:pPr>
              <w:pStyle w:val="Bngbiu-nidung"/>
              <w:ind w:firstLine="0"/>
              <w:jc w:val="center"/>
            </w:pPr>
            <w:r>
              <w:t>1</w:t>
            </w:r>
          </w:p>
        </w:tc>
        <w:tc>
          <w:tcPr>
            <w:tcW w:w="2278" w:type="dxa"/>
          </w:tcPr>
          <w:p w14:paraId="57E7C865" w14:textId="64F38F4F" w:rsidR="00C330EE" w:rsidRDefault="00C330EE" w:rsidP="00B40361">
            <w:pPr>
              <w:pStyle w:val="Nidungvnbn"/>
              <w:ind w:firstLine="0"/>
            </w:pPr>
            <w:r>
              <w:t>~</w:t>
            </w:r>
            <w:r w:rsidRPr="00C330EE">
              <w:t>22.423.500</w:t>
            </w:r>
            <w:r>
              <w:t>đ</w:t>
            </w:r>
          </w:p>
        </w:tc>
      </w:tr>
      <w:tr w:rsidR="00C330EE" w14:paraId="2057D00E" w14:textId="77777777" w:rsidTr="00B40361">
        <w:tc>
          <w:tcPr>
            <w:tcW w:w="3397" w:type="dxa"/>
          </w:tcPr>
          <w:p w14:paraId="23CB921A" w14:textId="77777777" w:rsidR="00B20E31" w:rsidRDefault="00B20E31" w:rsidP="00B20E31">
            <w:pPr>
              <w:pStyle w:val="Nidungvnbn"/>
              <w:ind w:firstLine="0"/>
            </w:pPr>
            <w:r>
              <w:t>WIRELESS N ACCESS POINT D-LINK DAP-1360</w:t>
            </w:r>
          </w:p>
          <w:p w14:paraId="7CC57E0C" w14:textId="77777777" w:rsidR="00C330EE" w:rsidRPr="00B40361" w:rsidRDefault="00C330EE" w:rsidP="00C330EE">
            <w:pPr>
              <w:pStyle w:val="Bngbiu-nidung"/>
              <w:ind w:firstLine="0"/>
            </w:pPr>
          </w:p>
        </w:tc>
        <w:tc>
          <w:tcPr>
            <w:tcW w:w="2268" w:type="dxa"/>
          </w:tcPr>
          <w:p w14:paraId="3F818BD2" w14:textId="77777777" w:rsidR="00C330EE" w:rsidRDefault="00C330EE" w:rsidP="00DB6640">
            <w:pPr>
              <w:pStyle w:val="Bngbiu-nidung"/>
            </w:pPr>
          </w:p>
        </w:tc>
        <w:tc>
          <w:tcPr>
            <w:tcW w:w="1404" w:type="dxa"/>
          </w:tcPr>
          <w:p w14:paraId="67DDBBB2" w14:textId="2A83818C" w:rsidR="00C330EE" w:rsidRDefault="00B20E31" w:rsidP="00C330EE">
            <w:pPr>
              <w:pStyle w:val="Bngbiu-nidung"/>
              <w:ind w:firstLine="0"/>
              <w:jc w:val="center"/>
            </w:pPr>
            <w:r>
              <w:t>5</w:t>
            </w:r>
          </w:p>
        </w:tc>
        <w:tc>
          <w:tcPr>
            <w:tcW w:w="2278" w:type="dxa"/>
          </w:tcPr>
          <w:p w14:paraId="407695A6" w14:textId="69D1A3BD" w:rsidR="00C330EE" w:rsidRPr="00B20E31" w:rsidRDefault="00B20E31" w:rsidP="00B20E31">
            <w:pPr>
              <w:pStyle w:val="Nidungvnbn"/>
              <w:ind w:firstLine="0"/>
            </w:pPr>
            <w:r>
              <w:t>~</w:t>
            </w:r>
            <w:r w:rsidRPr="00B20E31">
              <w:t>468,000đ</w:t>
            </w:r>
          </w:p>
        </w:tc>
      </w:tr>
      <w:tr w:rsidR="00A91F78" w:rsidRPr="00A91F78" w14:paraId="4A74B8FB" w14:textId="77777777" w:rsidTr="00B40361">
        <w:tc>
          <w:tcPr>
            <w:tcW w:w="3397" w:type="dxa"/>
          </w:tcPr>
          <w:p w14:paraId="64843853" w14:textId="77777777" w:rsidR="00A91F78" w:rsidRDefault="00A91F78" w:rsidP="00A91F78">
            <w:pPr>
              <w:pStyle w:val="Nidungvnbn"/>
              <w:ind w:firstLine="0"/>
              <w:rPr>
                <w:szCs w:val="36"/>
              </w:rPr>
            </w:pPr>
            <w:r>
              <w:t>Máy chủ Dell PowerEdge T40 E-2224G</w:t>
            </w:r>
          </w:p>
          <w:p w14:paraId="03021E01" w14:textId="77777777" w:rsidR="00A91F78" w:rsidRDefault="00A91F78" w:rsidP="00B20E31">
            <w:pPr>
              <w:pStyle w:val="Nidungvnbn"/>
              <w:ind w:firstLine="0"/>
            </w:pPr>
          </w:p>
        </w:tc>
        <w:tc>
          <w:tcPr>
            <w:tcW w:w="2268" w:type="dxa"/>
          </w:tcPr>
          <w:p w14:paraId="0345AC96" w14:textId="77777777" w:rsidR="00A91F78" w:rsidRDefault="00A91F78" w:rsidP="00DB6640">
            <w:pPr>
              <w:pStyle w:val="Bngbiu-nidung"/>
            </w:pPr>
          </w:p>
        </w:tc>
        <w:tc>
          <w:tcPr>
            <w:tcW w:w="1404" w:type="dxa"/>
          </w:tcPr>
          <w:p w14:paraId="22FAAE05" w14:textId="3F71C3C9" w:rsidR="00A91F78" w:rsidRDefault="00A91F78" w:rsidP="00C330EE">
            <w:pPr>
              <w:pStyle w:val="Bngbiu-nidung"/>
              <w:ind w:firstLine="0"/>
              <w:jc w:val="center"/>
            </w:pPr>
            <w:r>
              <w:t>3</w:t>
            </w:r>
          </w:p>
        </w:tc>
        <w:tc>
          <w:tcPr>
            <w:tcW w:w="2278" w:type="dxa"/>
          </w:tcPr>
          <w:p w14:paraId="05F2B0C9" w14:textId="3426CBFD" w:rsidR="00A91F78" w:rsidRPr="00A91F78" w:rsidRDefault="00A91F78" w:rsidP="00A91F78">
            <w:pPr>
              <w:pStyle w:val="Nidungvnbn"/>
              <w:ind w:firstLine="0"/>
            </w:pPr>
            <w:r w:rsidRPr="00A91F78">
              <w:t>~15.888.000đ</w:t>
            </w:r>
          </w:p>
        </w:tc>
      </w:tr>
    </w:tbl>
    <w:p w14:paraId="41E495BB" w14:textId="6574B883" w:rsidR="00B64150" w:rsidRDefault="00B64150" w:rsidP="0034697D">
      <w:pPr>
        <w:pStyle w:val="Tiumccp1"/>
      </w:pPr>
    </w:p>
    <w:p w14:paraId="49D76DA7" w14:textId="7781C18D" w:rsidR="00B64150" w:rsidRDefault="00390A10">
      <w:pPr>
        <w:spacing w:after="200" w:line="276" w:lineRule="auto"/>
        <w:rPr>
          <w:b/>
          <w:sz w:val="28"/>
          <w:szCs w:val="28"/>
        </w:rPr>
      </w:pPr>
      <w:r>
        <w:t xml:space="preserve"> </w:t>
      </w:r>
      <w:bookmarkStart w:id="44" w:name="_GoBack"/>
      <w:bookmarkEnd w:id="44"/>
      <w:r w:rsidR="00B64150">
        <w:br w:type="page"/>
      </w:r>
    </w:p>
    <w:p w14:paraId="66019317" w14:textId="77777777" w:rsidR="0034697D" w:rsidRDefault="0034697D" w:rsidP="0034697D">
      <w:pPr>
        <w:pStyle w:val="Tiumccp1"/>
      </w:pPr>
    </w:p>
    <w:p w14:paraId="7241D2D0" w14:textId="3F9C1FA7" w:rsidR="00BD1ECB" w:rsidRPr="00B64150" w:rsidRDefault="00B64150" w:rsidP="00B64150">
      <w:pPr>
        <w:pStyle w:val="Chng"/>
      </w:pPr>
      <w:bookmarkStart w:id="45" w:name="_Toc79583359"/>
      <w:r w:rsidRPr="00B64150">
        <w:t>CHƯƠNG 7 – THỰC HÀNH DEMO</w:t>
      </w:r>
      <w:bookmarkEnd w:id="45"/>
      <w:r w:rsidR="008436F7" w:rsidRPr="00B64150">
        <w:tab/>
      </w:r>
    </w:p>
    <w:p w14:paraId="18A7D42F" w14:textId="1C960AD4" w:rsidR="008436F7" w:rsidRDefault="00B64150" w:rsidP="00B64150">
      <w:pPr>
        <w:pStyle w:val="Tiumccp1"/>
      </w:pPr>
      <w:bookmarkStart w:id="46" w:name="_Toc79583360"/>
      <w:r>
        <w:t>7.1</w:t>
      </w:r>
      <w:r w:rsidR="008436F7">
        <w:t xml:space="preserve"> Mô hình demo</w:t>
      </w:r>
      <w:bookmarkEnd w:id="46"/>
    </w:p>
    <w:p w14:paraId="4904A847" w14:textId="77777777" w:rsidR="00583E59" w:rsidRDefault="008436F7" w:rsidP="00583E59">
      <w:pPr>
        <w:pStyle w:val="Caption"/>
        <w:keepNext/>
      </w:pPr>
      <w:r>
        <w:rPr>
          <w:noProof/>
        </w:rPr>
        <w:drawing>
          <wp:inline distT="0" distB="0" distL="0" distR="0" wp14:anchorId="0BDBC505" wp14:editId="76BB00B3">
            <wp:extent cx="5420995" cy="344170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0995" cy="3441700"/>
                    </a:xfrm>
                    <a:prstGeom prst="rect">
                      <a:avLst/>
                    </a:prstGeom>
                    <a:noFill/>
                    <a:ln>
                      <a:noFill/>
                    </a:ln>
                  </pic:spPr>
                </pic:pic>
              </a:graphicData>
            </a:graphic>
          </wp:inline>
        </w:drawing>
      </w:r>
    </w:p>
    <w:p w14:paraId="52B89152" w14:textId="04F65EF2" w:rsidR="00583E59" w:rsidRDefault="00583E59" w:rsidP="00583E59">
      <w:pPr>
        <w:pStyle w:val="Caption"/>
      </w:pPr>
      <w:bookmarkStart w:id="47" w:name="_Toc79672976"/>
      <w:bookmarkStart w:id="48" w:name="_Toc79673031"/>
      <w:r>
        <w:t>Hình 7.</w:t>
      </w:r>
      <w:r w:rsidR="00AC4A99">
        <w:fldChar w:fldCharType="begin"/>
      </w:r>
      <w:r w:rsidR="00AC4A99">
        <w:instrText xml:space="preserve"> SEQ Hình_7. \* ARABIC </w:instrText>
      </w:r>
      <w:r w:rsidR="00AC4A99">
        <w:fldChar w:fldCharType="separate"/>
      </w:r>
      <w:r w:rsidR="00C46EA5">
        <w:rPr>
          <w:noProof/>
        </w:rPr>
        <w:t>1</w:t>
      </w:r>
      <w:r w:rsidR="00AC4A99">
        <w:rPr>
          <w:noProof/>
        </w:rPr>
        <w:fldChar w:fldCharType="end"/>
      </w:r>
      <w:r>
        <w:t xml:space="preserve"> Mô hình demo</w:t>
      </w:r>
      <w:bookmarkEnd w:id="47"/>
      <w:bookmarkEnd w:id="48"/>
    </w:p>
    <w:p w14:paraId="37075106" w14:textId="1239A892" w:rsidR="0034697D" w:rsidRDefault="0034697D" w:rsidP="001C4081">
      <w:pPr>
        <w:pStyle w:val="Caption"/>
      </w:pPr>
      <w:r>
        <w:tab/>
      </w:r>
    </w:p>
    <w:p w14:paraId="5F756F6E" w14:textId="6EDF82AD" w:rsidR="0034697D" w:rsidRDefault="00B64150" w:rsidP="00B64150">
      <w:pPr>
        <w:pStyle w:val="Tiumccp1"/>
      </w:pPr>
      <w:bookmarkStart w:id="49" w:name="_Toc79583361"/>
      <w:r>
        <w:t>7.2</w:t>
      </w:r>
      <w:r w:rsidR="0034697D">
        <w:t xml:space="preserve"> Bảng địa chỉ</w:t>
      </w:r>
      <w:bookmarkEnd w:id="49"/>
    </w:p>
    <w:p w14:paraId="7DD385F5" w14:textId="14385744" w:rsidR="00493EAB" w:rsidRDefault="00493EAB" w:rsidP="00493EAB">
      <w:pPr>
        <w:pStyle w:val="Caption"/>
        <w:keepNext/>
      </w:pPr>
      <w:bookmarkStart w:id="50" w:name="_Toc79671239"/>
      <w:bookmarkStart w:id="51" w:name="_Toc79671252"/>
      <w:r>
        <w:t xml:space="preserve">Bảng </w:t>
      </w:r>
      <w:r w:rsidR="00AC4A99">
        <w:fldChar w:fldCharType="begin"/>
      </w:r>
      <w:r w:rsidR="00AC4A99">
        <w:instrText xml:space="preserve"> SEQ Bảng_ \* ARABIC </w:instrText>
      </w:r>
      <w:r w:rsidR="00AC4A99">
        <w:fldChar w:fldCharType="separate"/>
      </w:r>
      <w:r>
        <w:rPr>
          <w:noProof/>
        </w:rPr>
        <w:t>3</w:t>
      </w:r>
      <w:r w:rsidR="00AC4A99">
        <w:rPr>
          <w:noProof/>
        </w:rPr>
        <w:fldChar w:fldCharType="end"/>
      </w:r>
      <w:r>
        <w:t xml:space="preserve"> Bảng địa chỉ</w:t>
      </w:r>
      <w:bookmarkEnd w:id="50"/>
      <w:bookmarkEnd w:id="51"/>
    </w:p>
    <w:tbl>
      <w:tblPr>
        <w:tblStyle w:val="TableGrid0"/>
        <w:tblW w:w="9270" w:type="dxa"/>
        <w:jc w:val="center"/>
        <w:tblInd w:w="0" w:type="dxa"/>
        <w:tblCellMar>
          <w:top w:w="80" w:type="dxa"/>
          <w:left w:w="113" w:type="dxa"/>
          <w:right w:w="115" w:type="dxa"/>
        </w:tblCellMar>
        <w:tblLook w:val="04A0" w:firstRow="1" w:lastRow="0" w:firstColumn="1" w:lastColumn="0" w:noHBand="0" w:noVBand="1"/>
      </w:tblPr>
      <w:tblGrid>
        <w:gridCol w:w="2691"/>
        <w:gridCol w:w="3118"/>
        <w:gridCol w:w="3461"/>
      </w:tblGrid>
      <w:tr w:rsidR="00BD1ECB" w14:paraId="0397D021" w14:textId="77777777" w:rsidTr="00DB6640">
        <w:trPr>
          <w:trHeight w:val="637"/>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DBE5F1"/>
            <w:vAlign w:val="center"/>
          </w:tcPr>
          <w:p w14:paraId="65005262" w14:textId="77777777" w:rsidR="00BD1ECB" w:rsidRDefault="00BD1ECB" w:rsidP="00C4410E">
            <w:pPr>
              <w:pStyle w:val="Bngbiu-nidung"/>
            </w:pPr>
            <w:r>
              <w:t xml:space="preserve">Device </w:t>
            </w:r>
          </w:p>
        </w:tc>
        <w:tc>
          <w:tcPr>
            <w:tcW w:w="3118" w:type="dxa"/>
            <w:tcBorders>
              <w:top w:val="single" w:sz="2" w:space="0" w:color="000000"/>
              <w:left w:val="single" w:sz="2" w:space="0" w:color="000000"/>
              <w:bottom w:val="single" w:sz="2" w:space="0" w:color="000000"/>
              <w:right w:val="single" w:sz="2" w:space="0" w:color="000000"/>
            </w:tcBorders>
            <w:shd w:val="clear" w:color="auto" w:fill="DBE5F1"/>
            <w:vAlign w:val="center"/>
          </w:tcPr>
          <w:p w14:paraId="58656E7D" w14:textId="77777777" w:rsidR="00BD1ECB" w:rsidRDefault="00BD1ECB" w:rsidP="00C4410E">
            <w:pPr>
              <w:pStyle w:val="Bngbiu-nidung"/>
            </w:pPr>
            <w:r>
              <w:t xml:space="preserve">Interface </w:t>
            </w:r>
          </w:p>
        </w:tc>
        <w:tc>
          <w:tcPr>
            <w:tcW w:w="3461" w:type="dxa"/>
            <w:tcBorders>
              <w:top w:val="single" w:sz="2" w:space="0" w:color="000000"/>
              <w:left w:val="single" w:sz="2" w:space="0" w:color="000000"/>
              <w:bottom w:val="single" w:sz="2" w:space="0" w:color="000000"/>
              <w:right w:val="single" w:sz="2" w:space="0" w:color="000000"/>
            </w:tcBorders>
            <w:shd w:val="clear" w:color="auto" w:fill="DBE5F1"/>
            <w:vAlign w:val="center"/>
          </w:tcPr>
          <w:p w14:paraId="464C9909" w14:textId="77777777" w:rsidR="00BD1ECB" w:rsidRDefault="00BD1ECB" w:rsidP="00C4410E">
            <w:pPr>
              <w:pStyle w:val="Bngbiu-nidung"/>
            </w:pPr>
            <w:r>
              <w:t xml:space="preserve">IP Address </w:t>
            </w:r>
          </w:p>
        </w:tc>
      </w:tr>
      <w:tr w:rsidR="00BD1ECB" w14:paraId="226C7223" w14:textId="77777777" w:rsidTr="00DB6640">
        <w:trPr>
          <w:trHeight w:val="426"/>
          <w:jc w:val="center"/>
        </w:trPr>
        <w:tc>
          <w:tcPr>
            <w:tcW w:w="2691" w:type="dxa"/>
            <w:tcBorders>
              <w:top w:val="single" w:sz="2" w:space="0" w:color="000000"/>
              <w:left w:val="single" w:sz="2" w:space="0" w:color="000000"/>
              <w:bottom w:val="single" w:sz="6" w:space="0" w:color="F2F2F2"/>
              <w:right w:val="single" w:sz="2" w:space="0" w:color="000000"/>
            </w:tcBorders>
            <w:shd w:val="clear" w:color="auto" w:fill="auto"/>
          </w:tcPr>
          <w:p w14:paraId="1FED25FB" w14:textId="77777777" w:rsidR="00BD1ECB" w:rsidRDefault="00BD1ECB" w:rsidP="00C4410E">
            <w:pPr>
              <w:pStyle w:val="Bngbiu-nidung"/>
            </w:pPr>
            <w:r>
              <w:rPr>
                <w:sz w:val="24"/>
              </w:rPr>
              <w:t xml:space="preserve">RTR-1 </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67D6D058" w14:textId="77777777" w:rsidR="00BD1ECB" w:rsidRDefault="00BD1ECB" w:rsidP="00C4410E">
            <w:pPr>
              <w:pStyle w:val="Bngbiu-nidung"/>
            </w:pPr>
            <w:r>
              <w:rPr>
                <w:sz w:val="24"/>
              </w:rPr>
              <w:t xml:space="preserve">G0/0/0.2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3703A8B8" w14:textId="77777777" w:rsidR="00BD1ECB" w:rsidRDefault="00BD1ECB" w:rsidP="00C4410E">
            <w:pPr>
              <w:pStyle w:val="Bngbiu-nidung"/>
            </w:pPr>
            <w:r>
              <w:rPr>
                <w:sz w:val="24"/>
              </w:rPr>
              <w:t xml:space="preserve">192.168.2.1/24 </w:t>
            </w:r>
          </w:p>
        </w:tc>
      </w:tr>
      <w:tr w:rsidR="00BD1ECB" w14:paraId="51D56006" w14:textId="77777777" w:rsidTr="00DB6640">
        <w:trPr>
          <w:trHeight w:val="425"/>
          <w:jc w:val="center"/>
        </w:trPr>
        <w:tc>
          <w:tcPr>
            <w:tcW w:w="2691" w:type="dxa"/>
            <w:tcBorders>
              <w:top w:val="single" w:sz="6" w:space="0" w:color="F2F2F2"/>
              <w:left w:val="single" w:sz="2" w:space="0" w:color="000000"/>
              <w:bottom w:val="single" w:sz="13" w:space="0" w:color="F2F2F2"/>
              <w:right w:val="single" w:sz="2" w:space="0" w:color="000000"/>
            </w:tcBorders>
            <w:shd w:val="clear" w:color="auto" w:fill="auto"/>
            <w:vAlign w:val="bottom"/>
          </w:tcPr>
          <w:p w14:paraId="356373A5" w14:textId="68B9F586" w:rsidR="00BD1ECB" w:rsidRDefault="00BD1ECB" w:rsidP="00C4410E">
            <w:pPr>
              <w:pStyle w:val="Bngbiu-nidung"/>
            </w:pP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43584CFE" w14:textId="366F8127" w:rsidR="00BD1ECB" w:rsidRDefault="00BD1ECB" w:rsidP="00C4410E">
            <w:pPr>
              <w:pStyle w:val="Bngbiu-nidung"/>
            </w:pPr>
            <w:r>
              <w:rPr>
                <w:sz w:val="24"/>
              </w:rPr>
              <w:t>G0/0/0.3</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2D8E9420" w14:textId="0652A7B5" w:rsidR="00BD1ECB" w:rsidRDefault="00BD1ECB" w:rsidP="00C4410E">
            <w:pPr>
              <w:pStyle w:val="Bngbiu-nidung"/>
            </w:pPr>
            <w:r>
              <w:rPr>
                <w:sz w:val="24"/>
              </w:rPr>
              <w:t xml:space="preserve">192.168.3.1/24 </w:t>
            </w:r>
          </w:p>
        </w:tc>
      </w:tr>
      <w:tr w:rsidR="00BD1ECB" w14:paraId="56298B7F" w14:textId="77777777" w:rsidTr="00DB6640">
        <w:trPr>
          <w:trHeight w:val="425"/>
          <w:jc w:val="center"/>
        </w:trPr>
        <w:tc>
          <w:tcPr>
            <w:tcW w:w="2691" w:type="dxa"/>
            <w:tcBorders>
              <w:top w:val="single" w:sz="6" w:space="0" w:color="F2F2F2"/>
              <w:left w:val="single" w:sz="2" w:space="0" w:color="000000"/>
              <w:bottom w:val="single" w:sz="13" w:space="0" w:color="F2F2F2"/>
              <w:right w:val="single" w:sz="2" w:space="0" w:color="000000"/>
            </w:tcBorders>
            <w:shd w:val="clear" w:color="auto" w:fill="auto"/>
            <w:vAlign w:val="bottom"/>
          </w:tcPr>
          <w:p w14:paraId="73C90AA3" w14:textId="77777777" w:rsidR="00BD1ECB" w:rsidRDefault="00BD1ECB" w:rsidP="00C4410E">
            <w:pPr>
              <w:pStyle w:val="Bngbiu-nidung"/>
              <w:rPr>
                <w:i/>
                <w:color w:val="F2F2F2"/>
              </w:rPr>
            </w:pP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02A9F63F" w14:textId="06DC0817" w:rsidR="00BD1ECB" w:rsidRDefault="00BD1ECB" w:rsidP="00C4410E">
            <w:pPr>
              <w:pStyle w:val="Bngbiu-nidung"/>
            </w:pPr>
            <w:r>
              <w:rPr>
                <w:sz w:val="24"/>
              </w:rPr>
              <w:t xml:space="preserve">G0/0/0.4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4D587912" w14:textId="0600EECD" w:rsidR="00BD1ECB" w:rsidRDefault="00BD1ECB" w:rsidP="00C4410E">
            <w:pPr>
              <w:pStyle w:val="Bngbiu-nidung"/>
            </w:pPr>
            <w:r>
              <w:rPr>
                <w:sz w:val="24"/>
              </w:rPr>
              <w:t>192.168.4.1/24</w:t>
            </w:r>
          </w:p>
        </w:tc>
      </w:tr>
      <w:tr w:rsidR="00BD1ECB" w14:paraId="195ECEC6" w14:textId="77777777" w:rsidTr="00DB6640">
        <w:trPr>
          <w:trHeight w:val="425"/>
          <w:jc w:val="center"/>
        </w:trPr>
        <w:tc>
          <w:tcPr>
            <w:tcW w:w="2691" w:type="dxa"/>
            <w:tcBorders>
              <w:top w:val="single" w:sz="6" w:space="0" w:color="F2F2F2"/>
              <w:left w:val="single" w:sz="2" w:space="0" w:color="000000"/>
              <w:bottom w:val="single" w:sz="13" w:space="0" w:color="F2F2F2"/>
              <w:right w:val="single" w:sz="2" w:space="0" w:color="000000"/>
            </w:tcBorders>
            <w:shd w:val="clear" w:color="auto" w:fill="auto"/>
            <w:vAlign w:val="bottom"/>
          </w:tcPr>
          <w:p w14:paraId="144EA9EE" w14:textId="77777777" w:rsidR="00BD1ECB" w:rsidRDefault="00BD1ECB" w:rsidP="00C4410E">
            <w:pPr>
              <w:pStyle w:val="Bngbiu-nidung"/>
              <w:rPr>
                <w:i/>
                <w:color w:val="F2F2F2"/>
              </w:rPr>
            </w:pP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28D9CCE7" w14:textId="7E2B4D16" w:rsidR="00BD1ECB" w:rsidRDefault="00BD1ECB" w:rsidP="00C4410E">
            <w:pPr>
              <w:pStyle w:val="Bngbiu-nidung"/>
            </w:pPr>
            <w:r>
              <w:rPr>
                <w:sz w:val="24"/>
              </w:rPr>
              <w:t xml:space="preserve">G0/0/0.5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469691A9" w14:textId="3AE21A49" w:rsidR="00BD1ECB" w:rsidRDefault="00BD1ECB" w:rsidP="00C4410E">
            <w:pPr>
              <w:pStyle w:val="Bngbiu-nidung"/>
            </w:pPr>
            <w:r>
              <w:rPr>
                <w:sz w:val="24"/>
              </w:rPr>
              <w:t>192.168.5.1/24</w:t>
            </w:r>
          </w:p>
        </w:tc>
      </w:tr>
      <w:tr w:rsidR="00BD1ECB" w14:paraId="4007664E" w14:textId="77777777" w:rsidTr="00DB6640">
        <w:trPr>
          <w:trHeight w:val="425"/>
          <w:jc w:val="center"/>
        </w:trPr>
        <w:tc>
          <w:tcPr>
            <w:tcW w:w="2691" w:type="dxa"/>
            <w:tcBorders>
              <w:top w:val="single" w:sz="6" w:space="0" w:color="F2F2F2"/>
              <w:left w:val="single" w:sz="2" w:space="0" w:color="000000"/>
              <w:bottom w:val="single" w:sz="13" w:space="0" w:color="F2F2F2"/>
              <w:right w:val="single" w:sz="2" w:space="0" w:color="000000"/>
            </w:tcBorders>
            <w:shd w:val="clear" w:color="auto" w:fill="auto"/>
            <w:vAlign w:val="bottom"/>
          </w:tcPr>
          <w:p w14:paraId="79CF4386" w14:textId="77777777" w:rsidR="00BD1ECB" w:rsidRDefault="00BD1ECB" w:rsidP="00C4410E">
            <w:pPr>
              <w:pStyle w:val="Bngbiu-nidung"/>
              <w:rPr>
                <w:i/>
                <w:color w:val="F2F2F2"/>
              </w:rPr>
            </w:pP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1F5E594D" w14:textId="17F7262F" w:rsidR="00BD1ECB" w:rsidRDefault="00BD1ECB" w:rsidP="00C4410E">
            <w:pPr>
              <w:pStyle w:val="Bngbiu-nidung"/>
            </w:pPr>
            <w:r>
              <w:rPr>
                <w:sz w:val="24"/>
              </w:rPr>
              <w:t>G0/0/0.6</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0194AEED" w14:textId="64191B25" w:rsidR="00BD1ECB" w:rsidRDefault="00BD1ECB" w:rsidP="00C4410E">
            <w:pPr>
              <w:pStyle w:val="Bngbiu-nidung"/>
            </w:pPr>
            <w:r>
              <w:rPr>
                <w:sz w:val="24"/>
              </w:rPr>
              <w:t>192.168.6.1/24</w:t>
            </w:r>
          </w:p>
        </w:tc>
      </w:tr>
      <w:tr w:rsidR="00BD1ECB" w14:paraId="1C34605D" w14:textId="77777777" w:rsidTr="00DB6640">
        <w:trPr>
          <w:trHeight w:val="431"/>
          <w:jc w:val="center"/>
        </w:trPr>
        <w:tc>
          <w:tcPr>
            <w:tcW w:w="2691" w:type="dxa"/>
            <w:tcBorders>
              <w:top w:val="single" w:sz="13" w:space="0" w:color="F2F2F2"/>
              <w:left w:val="single" w:sz="2" w:space="0" w:color="000000"/>
              <w:bottom w:val="single" w:sz="6" w:space="0" w:color="F2F2F2"/>
              <w:right w:val="single" w:sz="2" w:space="0" w:color="000000"/>
            </w:tcBorders>
            <w:shd w:val="clear" w:color="auto" w:fill="auto"/>
            <w:vAlign w:val="bottom"/>
          </w:tcPr>
          <w:p w14:paraId="01D19C34" w14:textId="1A41CF56" w:rsidR="00BD1ECB" w:rsidRDefault="00BD1ECB" w:rsidP="00DB6640">
            <w:pPr>
              <w:pStyle w:val="Bngbiu-nidung"/>
              <w:ind w:firstLine="0"/>
            </w:pP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61621815" w14:textId="77777777" w:rsidR="00BD1ECB" w:rsidRDefault="00BD1ECB" w:rsidP="00C4410E">
            <w:pPr>
              <w:pStyle w:val="Bngbiu-nidung"/>
            </w:pPr>
            <w:r>
              <w:rPr>
                <w:sz w:val="24"/>
              </w:rPr>
              <w:t xml:space="preserve">G0/0/0.100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0B42C962" w14:textId="77777777" w:rsidR="00BD1ECB" w:rsidRDefault="00BD1ECB" w:rsidP="00C4410E">
            <w:pPr>
              <w:pStyle w:val="Bngbiu-nidung"/>
            </w:pPr>
            <w:r>
              <w:rPr>
                <w:sz w:val="24"/>
              </w:rPr>
              <w:t xml:space="preserve">192.168.100.1/24 </w:t>
            </w:r>
          </w:p>
        </w:tc>
      </w:tr>
      <w:tr w:rsidR="00BD1ECB" w14:paraId="7EC6AC04" w14:textId="77777777" w:rsidTr="00DB6640">
        <w:trPr>
          <w:trHeight w:val="422"/>
          <w:jc w:val="center"/>
        </w:trPr>
        <w:tc>
          <w:tcPr>
            <w:tcW w:w="2691" w:type="dxa"/>
            <w:tcBorders>
              <w:top w:val="single" w:sz="6" w:space="0" w:color="F2F2F2"/>
              <w:left w:val="single" w:sz="2" w:space="0" w:color="000000"/>
              <w:bottom w:val="single" w:sz="2" w:space="0" w:color="000000"/>
              <w:right w:val="single" w:sz="2" w:space="0" w:color="000000"/>
            </w:tcBorders>
            <w:shd w:val="clear" w:color="auto" w:fill="auto"/>
            <w:vAlign w:val="bottom"/>
          </w:tcPr>
          <w:p w14:paraId="20618643" w14:textId="69BBE7D6" w:rsidR="00BD1ECB" w:rsidRDefault="00BD1ECB" w:rsidP="00DB6640">
            <w:pPr>
              <w:pStyle w:val="Bngbiu-nidung"/>
              <w:ind w:firstLine="0"/>
            </w:pP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58686DD6" w14:textId="77777777" w:rsidR="00BD1ECB" w:rsidRDefault="00BD1ECB" w:rsidP="00C4410E">
            <w:pPr>
              <w:pStyle w:val="Bngbiu-nidung"/>
            </w:pPr>
            <w:r>
              <w:rPr>
                <w:sz w:val="24"/>
              </w:rPr>
              <w:t xml:space="preserve">G0/0/1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394A9F1B" w14:textId="77777777" w:rsidR="00BD1ECB" w:rsidRDefault="00BD1ECB" w:rsidP="00C4410E">
            <w:pPr>
              <w:pStyle w:val="Bngbiu-nidung"/>
            </w:pPr>
            <w:r>
              <w:rPr>
                <w:sz w:val="24"/>
              </w:rPr>
              <w:t xml:space="preserve">10.6.0.1/24 </w:t>
            </w:r>
          </w:p>
        </w:tc>
      </w:tr>
      <w:tr w:rsidR="00DB6640" w14:paraId="320470F0" w14:textId="77777777" w:rsidTr="00DB6640">
        <w:trPr>
          <w:trHeight w:val="422"/>
          <w:jc w:val="center"/>
        </w:trPr>
        <w:tc>
          <w:tcPr>
            <w:tcW w:w="2691" w:type="dxa"/>
            <w:tcBorders>
              <w:top w:val="single" w:sz="6" w:space="0" w:color="F2F2F2"/>
              <w:left w:val="single" w:sz="2" w:space="0" w:color="000000"/>
              <w:bottom w:val="single" w:sz="2" w:space="0" w:color="000000"/>
              <w:right w:val="single" w:sz="2" w:space="0" w:color="000000"/>
            </w:tcBorders>
            <w:shd w:val="clear" w:color="auto" w:fill="auto"/>
            <w:vAlign w:val="bottom"/>
          </w:tcPr>
          <w:p w14:paraId="41EBCA42" w14:textId="77777777" w:rsidR="00DB6640" w:rsidRDefault="00DB6640" w:rsidP="00C4410E">
            <w:pPr>
              <w:pStyle w:val="Bngbiu-nidung"/>
              <w:rPr>
                <w:i/>
                <w:color w:val="F2F2F2"/>
                <w:sz w:val="24"/>
              </w:rPr>
            </w:pP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0DBB14E1" w14:textId="77777777" w:rsidR="00DB6640" w:rsidRDefault="00DB6640" w:rsidP="00C4410E">
            <w:pPr>
              <w:pStyle w:val="Bngbiu-nidung"/>
              <w:rPr>
                <w:sz w:val="24"/>
              </w:rPr>
            </w:pP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5D1CB97A" w14:textId="77777777" w:rsidR="00DB6640" w:rsidRDefault="00DB6640" w:rsidP="00C4410E">
            <w:pPr>
              <w:pStyle w:val="Bngbiu-nidung"/>
              <w:rPr>
                <w:sz w:val="24"/>
              </w:rPr>
            </w:pPr>
          </w:p>
        </w:tc>
      </w:tr>
      <w:tr w:rsidR="00BD1ECB" w14:paraId="1EAB0DDE" w14:textId="77777777" w:rsidTr="00A97A7E">
        <w:trPr>
          <w:trHeight w:val="442"/>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26C21429" w14:textId="77777777" w:rsidR="00BD1ECB" w:rsidRDefault="00BD1ECB" w:rsidP="00C4410E">
            <w:pPr>
              <w:pStyle w:val="Bngbiu-nidung"/>
            </w:pPr>
            <w:r>
              <w:rPr>
                <w:sz w:val="24"/>
              </w:rPr>
              <w:t xml:space="preserve">SW1 </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7E8C225C" w14:textId="77777777" w:rsidR="00BD1ECB" w:rsidRDefault="00BD1ECB" w:rsidP="00C4410E">
            <w:pPr>
              <w:pStyle w:val="Bngbiu-nidung"/>
            </w:pPr>
            <w:r>
              <w:rPr>
                <w:sz w:val="24"/>
              </w:rPr>
              <w:t xml:space="preserve">VLAN 200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610F2FD6" w14:textId="77777777" w:rsidR="00BD1ECB" w:rsidRDefault="00BD1ECB" w:rsidP="00C4410E">
            <w:pPr>
              <w:pStyle w:val="Bngbiu-nidung"/>
            </w:pPr>
            <w:r>
              <w:rPr>
                <w:sz w:val="24"/>
              </w:rPr>
              <w:t xml:space="preserve">192.168.100.100/24 </w:t>
            </w:r>
          </w:p>
        </w:tc>
      </w:tr>
      <w:tr w:rsidR="00DB6640" w14:paraId="4C57D7A5" w14:textId="77777777" w:rsidTr="00A97A7E">
        <w:trPr>
          <w:trHeight w:val="442"/>
          <w:jc w:val="center"/>
        </w:trPr>
        <w:tc>
          <w:tcPr>
            <w:tcW w:w="2691" w:type="dxa"/>
            <w:tcBorders>
              <w:top w:val="single" w:sz="2" w:space="0" w:color="000000"/>
              <w:left w:val="single" w:sz="2" w:space="0" w:color="000000"/>
              <w:right w:val="single" w:sz="2" w:space="0" w:color="000000"/>
            </w:tcBorders>
            <w:shd w:val="clear" w:color="auto" w:fill="auto"/>
          </w:tcPr>
          <w:p w14:paraId="2546E58A" w14:textId="3794E847" w:rsidR="00DB6640" w:rsidRDefault="00DB6640" w:rsidP="00DB6640">
            <w:pPr>
              <w:pStyle w:val="Bngbiu-nidung"/>
              <w:ind w:firstLine="0"/>
              <w:rPr>
                <w:sz w:val="24"/>
              </w:rPr>
            </w:pPr>
            <w:r>
              <w:t>Home Wireless Router</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2BE09EC0" w14:textId="41289BE2" w:rsidR="00DB6640" w:rsidRDefault="00A97A7E" w:rsidP="00C4410E">
            <w:pPr>
              <w:pStyle w:val="Bngbiu-nidung"/>
              <w:rPr>
                <w:sz w:val="24"/>
              </w:rPr>
            </w:pPr>
            <w:r>
              <w:t>Internet</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6336E764" w14:textId="4DF0FA81" w:rsidR="00DB6640" w:rsidRDefault="00A97A7E" w:rsidP="00C4410E">
            <w:pPr>
              <w:pStyle w:val="Bngbiu-nidung"/>
              <w:rPr>
                <w:sz w:val="24"/>
              </w:rPr>
            </w:pPr>
            <w:r>
              <w:rPr>
                <w:sz w:val="24"/>
              </w:rPr>
              <w:t>DHCP</w:t>
            </w:r>
          </w:p>
        </w:tc>
      </w:tr>
      <w:tr w:rsidR="00A97A7E" w14:paraId="58B398E8" w14:textId="77777777" w:rsidTr="00A97A7E">
        <w:trPr>
          <w:trHeight w:val="442"/>
          <w:jc w:val="center"/>
        </w:trPr>
        <w:tc>
          <w:tcPr>
            <w:tcW w:w="2691" w:type="dxa"/>
            <w:tcBorders>
              <w:left w:val="single" w:sz="2" w:space="0" w:color="000000"/>
              <w:bottom w:val="single" w:sz="4" w:space="0" w:color="auto"/>
              <w:right w:val="single" w:sz="2" w:space="0" w:color="000000"/>
            </w:tcBorders>
            <w:shd w:val="clear" w:color="auto" w:fill="auto"/>
          </w:tcPr>
          <w:p w14:paraId="00271919" w14:textId="77777777" w:rsidR="00A97A7E" w:rsidRDefault="00A97A7E" w:rsidP="00DB6640">
            <w:pPr>
              <w:pStyle w:val="Bngbiu-nidung"/>
              <w:ind w:firstLine="0"/>
            </w:pP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76FA7FC3" w14:textId="1D0A5780" w:rsidR="00A97A7E" w:rsidRDefault="00A97A7E" w:rsidP="00C4410E">
            <w:pPr>
              <w:pStyle w:val="Bngbiu-nidung"/>
              <w:rPr>
                <w:sz w:val="24"/>
              </w:rPr>
            </w:pPr>
            <w:r>
              <w:t>LAN</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03045814" w14:textId="52D9A97B" w:rsidR="00A97A7E" w:rsidRDefault="00A97A7E" w:rsidP="00C4410E">
            <w:pPr>
              <w:pStyle w:val="Bngbiu-nidung"/>
              <w:rPr>
                <w:sz w:val="24"/>
              </w:rPr>
            </w:pPr>
            <w:r>
              <w:t>192.168.6.1/27</w:t>
            </w:r>
          </w:p>
        </w:tc>
      </w:tr>
      <w:tr w:rsidR="00BD1ECB" w14:paraId="53A7B89E" w14:textId="77777777" w:rsidTr="00A97A7E">
        <w:trPr>
          <w:trHeight w:val="415"/>
          <w:jc w:val="center"/>
        </w:trPr>
        <w:tc>
          <w:tcPr>
            <w:tcW w:w="2691" w:type="dxa"/>
            <w:tcBorders>
              <w:top w:val="single" w:sz="4" w:space="0" w:color="auto"/>
              <w:left w:val="single" w:sz="2" w:space="0" w:color="000000"/>
              <w:bottom w:val="single" w:sz="2" w:space="0" w:color="000000"/>
              <w:right w:val="single" w:sz="2" w:space="0" w:color="000000"/>
            </w:tcBorders>
            <w:shd w:val="clear" w:color="auto" w:fill="auto"/>
          </w:tcPr>
          <w:p w14:paraId="233FD16C" w14:textId="77777777" w:rsidR="00BD1ECB" w:rsidRDefault="00BD1ECB" w:rsidP="00C4410E">
            <w:pPr>
              <w:pStyle w:val="Bngbiu-nidung"/>
            </w:pPr>
            <w:r>
              <w:rPr>
                <w:sz w:val="24"/>
              </w:rPr>
              <w:t xml:space="preserve">LAP-1 </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6251D28E" w14:textId="77777777" w:rsidR="00BD1ECB" w:rsidRDefault="00BD1ECB" w:rsidP="00C4410E">
            <w:pPr>
              <w:pStyle w:val="Bngbiu-nidung"/>
            </w:pPr>
            <w:r>
              <w:rPr>
                <w:sz w:val="24"/>
              </w:rPr>
              <w:t xml:space="preserve">G0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780785DF" w14:textId="77777777" w:rsidR="00BD1ECB" w:rsidRDefault="00BD1ECB" w:rsidP="00C4410E">
            <w:pPr>
              <w:pStyle w:val="Bngbiu-nidung"/>
            </w:pPr>
            <w:r>
              <w:rPr>
                <w:sz w:val="24"/>
              </w:rPr>
              <w:t xml:space="preserve">DHCP </w:t>
            </w:r>
          </w:p>
        </w:tc>
      </w:tr>
      <w:tr w:rsidR="00C741E5" w14:paraId="2BB06840" w14:textId="77777777" w:rsidTr="00DB6640">
        <w:trPr>
          <w:trHeight w:val="415"/>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6F6EEFDD" w14:textId="5832A05F" w:rsidR="00C741E5" w:rsidRDefault="00C741E5" w:rsidP="00C4410E">
            <w:pPr>
              <w:pStyle w:val="Bngbiu-nidung"/>
              <w:rPr>
                <w:sz w:val="24"/>
              </w:rPr>
            </w:pPr>
            <w:r>
              <w:rPr>
                <w:sz w:val="24"/>
              </w:rPr>
              <w:t>LAP-2</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0DF4D684" w14:textId="357F911F" w:rsidR="00C741E5" w:rsidRDefault="00C741E5" w:rsidP="00C4410E">
            <w:pPr>
              <w:pStyle w:val="Bngbiu-nidung"/>
              <w:rPr>
                <w:sz w:val="24"/>
              </w:rPr>
            </w:pPr>
            <w:r>
              <w:rPr>
                <w:sz w:val="24"/>
              </w:rPr>
              <w:t>G0</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04D648B8" w14:textId="24320387" w:rsidR="00C741E5" w:rsidRDefault="00C741E5" w:rsidP="00C4410E">
            <w:pPr>
              <w:pStyle w:val="Bngbiu-nidung"/>
              <w:rPr>
                <w:sz w:val="24"/>
              </w:rPr>
            </w:pPr>
            <w:r>
              <w:rPr>
                <w:sz w:val="24"/>
              </w:rPr>
              <w:t>DHCP</w:t>
            </w:r>
          </w:p>
        </w:tc>
      </w:tr>
      <w:tr w:rsidR="00C741E5" w14:paraId="5B5C4484" w14:textId="77777777" w:rsidTr="00DB6640">
        <w:trPr>
          <w:trHeight w:val="415"/>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3EF55AB9" w14:textId="79E3E30D" w:rsidR="00C741E5" w:rsidRDefault="00C741E5" w:rsidP="00C4410E">
            <w:pPr>
              <w:pStyle w:val="Bngbiu-nidung"/>
              <w:rPr>
                <w:sz w:val="24"/>
              </w:rPr>
            </w:pPr>
            <w:r>
              <w:rPr>
                <w:sz w:val="24"/>
              </w:rPr>
              <w:t>LAP-3</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65A649B1" w14:textId="79EF20DC" w:rsidR="00C741E5" w:rsidRDefault="00C741E5" w:rsidP="00C4410E">
            <w:pPr>
              <w:pStyle w:val="Bngbiu-nidung"/>
              <w:rPr>
                <w:sz w:val="24"/>
              </w:rPr>
            </w:pPr>
            <w:r>
              <w:rPr>
                <w:sz w:val="24"/>
              </w:rPr>
              <w:t>G0</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3765E704" w14:textId="2DBE0F43" w:rsidR="00C741E5" w:rsidRDefault="00C741E5" w:rsidP="00C4410E">
            <w:pPr>
              <w:pStyle w:val="Bngbiu-nidung"/>
              <w:rPr>
                <w:sz w:val="24"/>
              </w:rPr>
            </w:pPr>
            <w:r>
              <w:rPr>
                <w:sz w:val="24"/>
              </w:rPr>
              <w:t>DHCP</w:t>
            </w:r>
          </w:p>
        </w:tc>
      </w:tr>
      <w:tr w:rsidR="00C741E5" w14:paraId="3F2FCB28" w14:textId="77777777" w:rsidTr="00DB6640">
        <w:trPr>
          <w:trHeight w:val="415"/>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0CB3FAF9" w14:textId="78842A07" w:rsidR="00C741E5" w:rsidRDefault="00C741E5" w:rsidP="00C4410E">
            <w:pPr>
              <w:pStyle w:val="Bngbiu-nidung"/>
              <w:rPr>
                <w:sz w:val="24"/>
              </w:rPr>
            </w:pPr>
            <w:r>
              <w:rPr>
                <w:sz w:val="24"/>
              </w:rPr>
              <w:t>LAP-4</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6FAFE8BD" w14:textId="65CC8684" w:rsidR="00C741E5" w:rsidRDefault="00C741E5" w:rsidP="00C4410E">
            <w:pPr>
              <w:pStyle w:val="Bngbiu-nidung"/>
              <w:rPr>
                <w:sz w:val="24"/>
              </w:rPr>
            </w:pPr>
            <w:r>
              <w:rPr>
                <w:sz w:val="24"/>
              </w:rPr>
              <w:t>G0</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4A808309" w14:textId="6F5C402C" w:rsidR="00C741E5" w:rsidRDefault="00C741E5" w:rsidP="00C4410E">
            <w:pPr>
              <w:pStyle w:val="Bngbiu-nidung"/>
              <w:rPr>
                <w:sz w:val="24"/>
              </w:rPr>
            </w:pPr>
            <w:r>
              <w:rPr>
                <w:sz w:val="24"/>
              </w:rPr>
              <w:t>DHCP</w:t>
            </w:r>
          </w:p>
        </w:tc>
      </w:tr>
      <w:tr w:rsidR="00C741E5" w14:paraId="7553B069" w14:textId="77777777" w:rsidTr="00DB6640">
        <w:trPr>
          <w:trHeight w:val="415"/>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6D347C79" w14:textId="0F00997C" w:rsidR="00C741E5" w:rsidRDefault="00C741E5" w:rsidP="00C4410E">
            <w:pPr>
              <w:pStyle w:val="Bngbiu-nidung"/>
              <w:rPr>
                <w:sz w:val="24"/>
              </w:rPr>
            </w:pPr>
            <w:r>
              <w:rPr>
                <w:sz w:val="24"/>
              </w:rPr>
              <w:t>LAP-5</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119826E5" w14:textId="725153B0" w:rsidR="00C741E5" w:rsidRDefault="00C741E5" w:rsidP="00C4410E">
            <w:pPr>
              <w:pStyle w:val="Bngbiu-nidung"/>
              <w:rPr>
                <w:sz w:val="24"/>
              </w:rPr>
            </w:pPr>
            <w:r>
              <w:rPr>
                <w:sz w:val="24"/>
              </w:rPr>
              <w:t>G0</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1518D944" w14:textId="4116D916" w:rsidR="00C741E5" w:rsidRDefault="00C741E5" w:rsidP="00C4410E">
            <w:pPr>
              <w:pStyle w:val="Bngbiu-nidung"/>
              <w:rPr>
                <w:sz w:val="24"/>
              </w:rPr>
            </w:pPr>
            <w:r>
              <w:rPr>
                <w:sz w:val="24"/>
              </w:rPr>
              <w:t>DHCP</w:t>
            </w:r>
          </w:p>
        </w:tc>
      </w:tr>
      <w:tr w:rsidR="00BD1ECB" w14:paraId="78830717" w14:textId="77777777" w:rsidTr="00DB6640">
        <w:trPr>
          <w:trHeight w:val="442"/>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646261EF" w14:textId="77777777" w:rsidR="00BD1ECB" w:rsidRDefault="00BD1ECB" w:rsidP="00C4410E">
            <w:pPr>
              <w:pStyle w:val="Bngbiu-nidung"/>
            </w:pPr>
            <w:r>
              <w:rPr>
                <w:sz w:val="24"/>
              </w:rPr>
              <w:t xml:space="preserve">WLC-1 </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2D53F42D" w14:textId="77777777" w:rsidR="00BD1ECB" w:rsidRDefault="00BD1ECB" w:rsidP="00C4410E">
            <w:pPr>
              <w:pStyle w:val="Bngbiu-nidung"/>
            </w:pPr>
            <w:r>
              <w:rPr>
                <w:sz w:val="24"/>
              </w:rPr>
              <w:t xml:space="preserve">Management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08CB40D6" w14:textId="77777777" w:rsidR="00BD1ECB" w:rsidRDefault="00BD1ECB" w:rsidP="00C4410E">
            <w:pPr>
              <w:pStyle w:val="Bngbiu-nidung"/>
            </w:pPr>
            <w:r>
              <w:rPr>
                <w:sz w:val="24"/>
              </w:rPr>
              <w:t xml:space="preserve">192.168.100.254/24 </w:t>
            </w:r>
          </w:p>
        </w:tc>
      </w:tr>
      <w:tr w:rsidR="00BD1ECB" w14:paraId="51608BAE" w14:textId="77777777" w:rsidTr="00DB6640">
        <w:trPr>
          <w:trHeight w:val="418"/>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55B3E3C8" w14:textId="77777777" w:rsidR="00BD1ECB" w:rsidRDefault="00BD1ECB" w:rsidP="00C4410E">
            <w:pPr>
              <w:pStyle w:val="Bngbiu-nidung"/>
            </w:pPr>
            <w:r>
              <w:rPr>
                <w:sz w:val="24"/>
              </w:rPr>
              <w:t xml:space="preserve">RADIUS Server </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7136552E" w14:textId="77777777" w:rsidR="00BD1ECB" w:rsidRDefault="00BD1ECB" w:rsidP="00C4410E">
            <w:pPr>
              <w:pStyle w:val="Bngbiu-nidung"/>
            </w:pPr>
            <w:r>
              <w:rPr>
                <w:sz w:val="24"/>
              </w:rPr>
              <w:t xml:space="preserve">NIC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4C6ECAA2" w14:textId="77777777" w:rsidR="00BD1ECB" w:rsidRDefault="00BD1ECB" w:rsidP="00C4410E">
            <w:pPr>
              <w:pStyle w:val="Bngbiu-nidung"/>
            </w:pPr>
            <w:r>
              <w:rPr>
                <w:sz w:val="24"/>
              </w:rPr>
              <w:t xml:space="preserve">10.6.0.254/24 </w:t>
            </w:r>
          </w:p>
        </w:tc>
      </w:tr>
      <w:tr w:rsidR="00BD1ECB" w14:paraId="1C7D4864" w14:textId="77777777" w:rsidTr="00DB6640">
        <w:trPr>
          <w:trHeight w:val="421"/>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3732B588" w14:textId="2BF875D7" w:rsidR="00BD1ECB" w:rsidRDefault="00BD1ECB" w:rsidP="00C4410E">
            <w:pPr>
              <w:pStyle w:val="Bngbiu-nidung"/>
            </w:pPr>
            <w:r>
              <w:rPr>
                <w:sz w:val="24"/>
              </w:rPr>
              <w:t xml:space="preserve">Admin </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2F6AFE45" w14:textId="77777777" w:rsidR="00BD1ECB" w:rsidRDefault="00BD1ECB" w:rsidP="00C4410E">
            <w:pPr>
              <w:pStyle w:val="Bngbiu-nidung"/>
            </w:pPr>
            <w:r>
              <w:rPr>
                <w:sz w:val="24"/>
              </w:rPr>
              <w:t xml:space="preserve">NIC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36A96B11" w14:textId="6757E471" w:rsidR="00BD1ECB" w:rsidRDefault="00BD1ECB" w:rsidP="00C4410E">
            <w:pPr>
              <w:pStyle w:val="Bngbiu-nidung"/>
            </w:pPr>
            <w:r>
              <w:rPr>
                <w:sz w:val="24"/>
              </w:rPr>
              <w:t xml:space="preserve">192.168.100.2/24 </w:t>
            </w:r>
          </w:p>
        </w:tc>
      </w:tr>
      <w:tr w:rsidR="00BD1ECB" w14:paraId="76241E91" w14:textId="77777777" w:rsidTr="00DB6640">
        <w:trPr>
          <w:trHeight w:val="458"/>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0D4ED64F" w14:textId="77777777" w:rsidR="00BD1ECB" w:rsidRDefault="00BD1ECB" w:rsidP="00C4410E">
            <w:pPr>
              <w:pStyle w:val="Bngbiu-nidung"/>
            </w:pPr>
            <w:r>
              <w:rPr>
                <w:sz w:val="24"/>
              </w:rPr>
              <w:t xml:space="preserve">Web Server </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24804E19" w14:textId="77777777" w:rsidR="00BD1ECB" w:rsidRDefault="00BD1ECB" w:rsidP="00C4410E">
            <w:pPr>
              <w:pStyle w:val="Bngbiu-nidung"/>
            </w:pPr>
            <w:r>
              <w:rPr>
                <w:sz w:val="24"/>
              </w:rPr>
              <w:t xml:space="preserve">NIC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6940CDCD" w14:textId="77777777" w:rsidR="00BD1ECB" w:rsidRDefault="00BD1ECB" w:rsidP="00C4410E">
            <w:pPr>
              <w:pStyle w:val="Bngbiu-nidung"/>
            </w:pPr>
            <w:r>
              <w:rPr>
                <w:sz w:val="24"/>
              </w:rPr>
              <w:t xml:space="preserve">203.0.113.78/24 </w:t>
            </w:r>
          </w:p>
        </w:tc>
      </w:tr>
      <w:tr w:rsidR="00BD1ECB" w14:paraId="3C0D5ABC" w14:textId="77777777" w:rsidTr="00DB6640">
        <w:trPr>
          <w:trHeight w:val="418"/>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62B58C7F" w14:textId="77777777" w:rsidR="00BD1ECB" w:rsidRDefault="00BD1ECB" w:rsidP="00C4410E">
            <w:pPr>
              <w:pStyle w:val="Bngbiu-nidung"/>
            </w:pPr>
            <w:r>
              <w:rPr>
                <w:sz w:val="24"/>
              </w:rPr>
              <w:t xml:space="preserve">DNS Server </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69DBCCA9" w14:textId="77777777" w:rsidR="00BD1ECB" w:rsidRDefault="00BD1ECB" w:rsidP="00C4410E">
            <w:pPr>
              <w:pStyle w:val="Bngbiu-nidung"/>
            </w:pPr>
            <w:r>
              <w:rPr>
                <w:sz w:val="24"/>
              </w:rPr>
              <w:t xml:space="preserve">NIC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30475825" w14:textId="77777777" w:rsidR="00BD1ECB" w:rsidRDefault="00BD1ECB" w:rsidP="00C4410E">
            <w:pPr>
              <w:pStyle w:val="Bngbiu-nidung"/>
            </w:pPr>
            <w:r>
              <w:rPr>
                <w:sz w:val="24"/>
              </w:rPr>
              <w:t xml:space="preserve">10.100.100.252 </w:t>
            </w:r>
          </w:p>
        </w:tc>
      </w:tr>
      <w:tr w:rsidR="00DC72CD" w14:paraId="024A6F5C" w14:textId="77777777" w:rsidTr="00DB6640">
        <w:trPr>
          <w:trHeight w:val="418"/>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6AD4517D" w14:textId="2CDBD33F" w:rsidR="00DC72CD" w:rsidRDefault="00A50612" w:rsidP="00C4410E">
            <w:pPr>
              <w:pStyle w:val="Bngbiu-nidung"/>
              <w:rPr>
                <w:sz w:val="24"/>
              </w:rPr>
            </w:pPr>
            <w:r>
              <w:rPr>
                <w:sz w:val="24"/>
              </w:rPr>
              <w:lastRenderedPageBreak/>
              <w:t>Mail</w:t>
            </w:r>
            <w:r w:rsidR="00DC72CD">
              <w:rPr>
                <w:sz w:val="24"/>
              </w:rPr>
              <w:t xml:space="preserve"> Server</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6E47204B" w14:textId="2E36A9C3" w:rsidR="00DC72CD" w:rsidRDefault="00DC72CD" w:rsidP="00C4410E">
            <w:pPr>
              <w:pStyle w:val="Bngbiu-nidung"/>
              <w:rPr>
                <w:sz w:val="24"/>
              </w:rPr>
            </w:pPr>
            <w:r>
              <w:rPr>
                <w:sz w:val="24"/>
              </w:rPr>
              <w:t>NIC</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39AECF10" w14:textId="2492F9A2" w:rsidR="00DC72CD" w:rsidRDefault="00DC72CD" w:rsidP="00C4410E">
            <w:pPr>
              <w:pStyle w:val="Bngbiu-nidung"/>
              <w:rPr>
                <w:sz w:val="24"/>
              </w:rPr>
            </w:pPr>
            <w:r w:rsidRPr="00DC72CD">
              <w:rPr>
                <w:sz w:val="24"/>
              </w:rPr>
              <w:t>10.100.200.2</w:t>
            </w:r>
            <w:r w:rsidR="00C741E5">
              <w:rPr>
                <w:sz w:val="24"/>
              </w:rPr>
              <w:t>/24</w:t>
            </w:r>
          </w:p>
        </w:tc>
      </w:tr>
      <w:tr w:rsidR="00BD1ECB" w14:paraId="3368D3EF"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675EA939" w14:textId="77777777" w:rsidR="00BD1ECB" w:rsidRDefault="00BD1ECB" w:rsidP="00C4410E">
            <w:pPr>
              <w:pStyle w:val="Bngbiu-nidung"/>
            </w:pPr>
            <w:r>
              <w:rPr>
                <w:sz w:val="24"/>
              </w:rPr>
              <w:t xml:space="preserve">Laptop </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358EE220" w14:textId="77777777" w:rsidR="00BD1ECB" w:rsidRDefault="00BD1ECB" w:rsidP="00C4410E">
            <w:pPr>
              <w:pStyle w:val="Bngbiu-nidung"/>
            </w:pPr>
            <w:r>
              <w:rPr>
                <w:sz w:val="24"/>
              </w:rPr>
              <w:t xml:space="preserve">NIC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4585A71D" w14:textId="77777777" w:rsidR="00BD1ECB" w:rsidRDefault="00BD1ECB" w:rsidP="00C4410E">
            <w:pPr>
              <w:pStyle w:val="Bngbiu-nidung"/>
            </w:pPr>
            <w:r>
              <w:rPr>
                <w:sz w:val="24"/>
              </w:rPr>
              <w:t xml:space="preserve">DHCP </w:t>
            </w:r>
          </w:p>
        </w:tc>
      </w:tr>
      <w:tr w:rsidR="00BD1ECB" w14:paraId="3A849D9E"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57CD1C70" w14:textId="0C9F8CB8" w:rsidR="00BD1ECB" w:rsidRDefault="00BD1ECB" w:rsidP="00C4410E">
            <w:pPr>
              <w:pStyle w:val="Bngbiu-nidung"/>
            </w:pPr>
            <w:r>
              <w:t>PC</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72C8CEC0" w14:textId="524023C5" w:rsidR="00BD1ECB" w:rsidRDefault="00BD1ECB" w:rsidP="00C4410E">
            <w:pPr>
              <w:pStyle w:val="Bngbiu-nidung"/>
            </w:pPr>
            <w:r>
              <w:rPr>
                <w:sz w:val="24"/>
              </w:rPr>
              <w:t xml:space="preserve">NIC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1CB08254" w14:textId="4D85B432" w:rsidR="00BD1ECB" w:rsidRDefault="00BD1ECB" w:rsidP="00C4410E">
            <w:pPr>
              <w:pStyle w:val="Bngbiu-nidung"/>
            </w:pPr>
            <w:r>
              <w:rPr>
                <w:sz w:val="24"/>
              </w:rPr>
              <w:t>DHCP</w:t>
            </w:r>
          </w:p>
        </w:tc>
      </w:tr>
      <w:tr w:rsidR="00BD1ECB" w14:paraId="566DE346" w14:textId="77777777" w:rsidTr="00DB6640">
        <w:trPr>
          <w:trHeight w:val="424"/>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2CEE78AB" w14:textId="2031FDFC" w:rsidR="00BD1ECB" w:rsidRDefault="00BD1ECB" w:rsidP="00C4410E">
            <w:pPr>
              <w:pStyle w:val="Bngbiu-nidung"/>
            </w:pPr>
            <w:r>
              <w:rPr>
                <w:sz w:val="24"/>
              </w:rPr>
              <w:t>Smartphone K</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53981328" w14:textId="77777777" w:rsidR="00BD1ECB" w:rsidRDefault="00BD1ECB" w:rsidP="00C4410E">
            <w:pPr>
              <w:pStyle w:val="Bngbiu-nidung"/>
            </w:pPr>
            <w:r>
              <w:rPr>
                <w:sz w:val="24"/>
              </w:rPr>
              <w:t xml:space="preserve">Wireless0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0C23D9F9" w14:textId="77777777" w:rsidR="00BD1ECB" w:rsidRDefault="00BD1ECB" w:rsidP="00C4410E">
            <w:pPr>
              <w:pStyle w:val="Bngbiu-nidung"/>
            </w:pPr>
            <w:r>
              <w:rPr>
                <w:sz w:val="24"/>
              </w:rPr>
              <w:t xml:space="preserve">DHCP </w:t>
            </w:r>
          </w:p>
        </w:tc>
      </w:tr>
      <w:tr w:rsidR="00BD1ECB" w14:paraId="725EABBD"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50B4C8A6" w14:textId="6BC23B9A" w:rsidR="00BD1ECB" w:rsidRDefault="00BD1ECB" w:rsidP="00C4410E">
            <w:pPr>
              <w:pStyle w:val="Bngbiu-nidung"/>
            </w:pPr>
            <w:r>
              <w:rPr>
                <w:sz w:val="24"/>
              </w:rPr>
              <w:t>Laptop K</w:t>
            </w:r>
          </w:p>
        </w:tc>
        <w:tc>
          <w:tcPr>
            <w:tcW w:w="3118" w:type="dxa"/>
            <w:tcBorders>
              <w:top w:val="single" w:sz="2" w:space="0" w:color="000000"/>
              <w:left w:val="single" w:sz="2" w:space="0" w:color="000000"/>
              <w:bottom w:val="single" w:sz="2" w:space="0" w:color="000000"/>
              <w:right w:val="single" w:sz="2" w:space="0" w:color="000000"/>
            </w:tcBorders>
          </w:tcPr>
          <w:p w14:paraId="42826870" w14:textId="77777777" w:rsidR="00BD1ECB" w:rsidRDefault="00BD1ECB" w:rsidP="00C4410E">
            <w:pPr>
              <w:pStyle w:val="Bngbiu-nidung"/>
            </w:pPr>
            <w:r>
              <w:rPr>
                <w:sz w:val="24"/>
              </w:rPr>
              <w:t xml:space="preserve">Wireless0 </w:t>
            </w:r>
          </w:p>
        </w:tc>
        <w:tc>
          <w:tcPr>
            <w:tcW w:w="3461" w:type="dxa"/>
            <w:tcBorders>
              <w:top w:val="single" w:sz="2" w:space="0" w:color="000000"/>
              <w:left w:val="single" w:sz="2" w:space="0" w:color="000000"/>
              <w:bottom w:val="single" w:sz="2" w:space="0" w:color="000000"/>
              <w:right w:val="single" w:sz="2" w:space="0" w:color="000000"/>
            </w:tcBorders>
          </w:tcPr>
          <w:p w14:paraId="1FED6C41" w14:textId="77777777" w:rsidR="00BD1ECB" w:rsidRDefault="00BD1ECB" w:rsidP="00C4410E">
            <w:pPr>
              <w:pStyle w:val="Bngbiu-nidung"/>
            </w:pPr>
            <w:r>
              <w:rPr>
                <w:sz w:val="24"/>
              </w:rPr>
              <w:t xml:space="preserve">DHCP </w:t>
            </w:r>
          </w:p>
        </w:tc>
      </w:tr>
      <w:tr w:rsidR="00BD1ECB" w14:paraId="7654BAD5" w14:textId="77777777" w:rsidTr="00DB6640">
        <w:trPr>
          <w:trHeight w:val="421"/>
          <w:jc w:val="center"/>
        </w:trPr>
        <w:tc>
          <w:tcPr>
            <w:tcW w:w="2691" w:type="dxa"/>
            <w:tcBorders>
              <w:top w:val="single" w:sz="2" w:space="0" w:color="000000"/>
              <w:left w:val="single" w:sz="2" w:space="0" w:color="000000"/>
              <w:bottom w:val="single" w:sz="2" w:space="0" w:color="000000"/>
              <w:right w:val="single" w:sz="2" w:space="0" w:color="000000"/>
            </w:tcBorders>
            <w:shd w:val="clear" w:color="auto" w:fill="auto"/>
          </w:tcPr>
          <w:p w14:paraId="34EF5F5B" w14:textId="157560C2" w:rsidR="00BD1ECB" w:rsidRDefault="00BD1ECB" w:rsidP="00C4410E">
            <w:pPr>
              <w:pStyle w:val="Bngbiu-nidung"/>
            </w:pPr>
            <w:r>
              <w:rPr>
                <w:sz w:val="24"/>
              </w:rPr>
              <w:t>PC KD</w:t>
            </w:r>
          </w:p>
        </w:tc>
        <w:tc>
          <w:tcPr>
            <w:tcW w:w="3118" w:type="dxa"/>
            <w:tcBorders>
              <w:top w:val="single" w:sz="2" w:space="0" w:color="000000"/>
              <w:left w:val="single" w:sz="2" w:space="0" w:color="000000"/>
              <w:bottom w:val="single" w:sz="2" w:space="0" w:color="000000"/>
              <w:right w:val="single" w:sz="2" w:space="0" w:color="000000"/>
            </w:tcBorders>
            <w:shd w:val="clear" w:color="auto" w:fill="auto"/>
          </w:tcPr>
          <w:p w14:paraId="5E29FCE6" w14:textId="77777777" w:rsidR="00BD1ECB" w:rsidRDefault="00BD1ECB" w:rsidP="00C4410E">
            <w:pPr>
              <w:pStyle w:val="Bngbiu-nidung"/>
            </w:pPr>
            <w:r>
              <w:rPr>
                <w:sz w:val="24"/>
              </w:rPr>
              <w:t xml:space="preserve">Wireless0 </w:t>
            </w:r>
          </w:p>
        </w:tc>
        <w:tc>
          <w:tcPr>
            <w:tcW w:w="3461" w:type="dxa"/>
            <w:tcBorders>
              <w:top w:val="single" w:sz="2" w:space="0" w:color="000000"/>
              <w:left w:val="single" w:sz="2" w:space="0" w:color="000000"/>
              <w:bottom w:val="single" w:sz="2" w:space="0" w:color="000000"/>
              <w:right w:val="single" w:sz="2" w:space="0" w:color="000000"/>
            </w:tcBorders>
            <w:shd w:val="clear" w:color="auto" w:fill="auto"/>
          </w:tcPr>
          <w:p w14:paraId="0BD7F167" w14:textId="77777777" w:rsidR="00BD1ECB" w:rsidRDefault="00BD1ECB" w:rsidP="00C4410E">
            <w:pPr>
              <w:pStyle w:val="Bngbiu-nidung"/>
            </w:pPr>
            <w:r>
              <w:rPr>
                <w:sz w:val="24"/>
              </w:rPr>
              <w:t xml:space="preserve">DHCP </w:t>
            </w:r>
          </w:p>
        </w:tc>
      </w:tr>
      <w:tr w:rsidR="00BD1ECB" w14:paraId="7D17DF86"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2B9062FC" w14:textId="5005B7E5" w:rsidR="00BD1ECB" w:rsidRDefault="00BD1ECB" w:rsidP="00C4410E">
            <w:pPr>
              <w:pStyle w:val="Bngbiu-nidung"/>
            </w:pPr>
            <w:r>
              <w:rPr>
                <w:sz w:val="24"/>
              </w:rPr>
              <w:t>Laptop KD</w:t>
            </w:r>
          </w:p>
        </w:tc>
        <w:tc>
          <w:tcPr>
            <w:tcW w:w="3118" w:type="dxa"/>
            <w:tcBorders>
              <w:top w:val="single" w:sz="2" w:space="0" w:color="000000"/>
              <w:left w:val="single" w:sz="2" w:space="0" w:color="000000"/>
              <w:bottom w:val="single" w:sz="2" w:space="0" w:color="000000"/>
              <w:right w:val="single" w:sz="2" w:space="0" w:color="000000"/>
            </w:tcBorders>
          </w:tcPr>
          <w:p w14:paraId="5D321CB6" w14:textId="77777777" w:rsidR="00BD1ECB" w:rsidRDefault="00BD1ECB" w:rsidP="00C4410E">
            <w:pPr>
              <w:pStyle w:val="Bngbiu-nidung"/>
            </w:pPr>
            <w:r>
              <w:rPr>
                <w:sz w:val="24"/>
              </w:rPr>
              <w:t xml:space="preserve">Wireless0 </w:t>
            </w:r>
          </w:p>
        </w:tc>
        <w:tc>
          <w:tcPr>
            <w:tcW w:w="3461" w:type="dxa"/>
            <w:tcBorders>
              <w:top w:val="single" w:sz="2" w:space="0" w:color="000000"/>
              <w:left w:val="single" w:sz="2" w:space="0" w:color="000000"/>
              <w:bottom w:val="single" w:sz="2" w:space="0" w:color="000000"/>
              <w:right w:val="single" w:sz="2" w:space="0" w:color="000000"/>
            </w:tcBorders>
          </w:tcPr>
          <w:p w14:paraId="668450AD" w14:textId="448F240B" w:rsidR="00BD1ECB" w:rsidRDefault="00BD1ECB" w:rsidP="00C4410E">
            <w:pPr>
              <w:pStyle w:val="Bngbiu-nidung"/>
            </w:pPr>
            <w:r>
              <w:rPr>
                <w:sz w:val="24"/>
              </w:rPr>
              <w:t>DHCP</w:t>
            </w:r>
          </w:p>
        </w:tc>
      </w:tr>
      <w:tr w:rsidR="00BD1ECB" w14:paraId="65593D90"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7C6F7C16" w14:textId="1266845B" w:rsidR="00BD1ECB" w:rsidRDefault="00BD1ECB" w:rsidP="00C4410E">
            <w:pPr>
              <w:pStyle w:val="Bngbiu-nidung"/>
            </w:pPr>
            <w:r>
              <w:t>PC KT</w:t>
            </w:r>
          </w:p>
        </w:tc>
        <w:tc>
          <w:tcPr>
            <w:tcW w:w="3118" w:type="dxa"/>
            <w:tcBorders>
              <w:top w:val="single" w:sz="2" w:space="0" w:color="000000"/>
              <w:left w:val="single" w:sz="2" w:space="0" w:color="000000"/>
              <w:bottom w:val="single" w:sz="2" w:space="0" w:color="000000"/>
              <w:right w:val="single" w:sz="2" w:space="0" w:color="000000"/>
            </w:tcBorders>
          </w:tcPr>
          <w:p w14:paraId="5BF8587E" w14:textId="22B8995D" w:rsidR="00BD1ECB" w:rsidRDefault="00BD1ECB" w:rsidP="00C4410E">
            <w:pPr>
              <w:pStyle w:val="Bngbiu-nidung"/>
            </w:pPr>
            <w:r>
              <w:rPr>
                <w:sz w:val="24"/>
              </w:rPr>
              <w:t>Wireless0</w:t>
            </w:r>
          </w:p>
        </w:tc>
        <w:tc>
          <w:tcPr>
            <w:tcW w:w="3461" w:type="dxa"/>
            <w:tcBorders>
              <w:top w:val="single" w:sz="2" w:space="0" w:color="000000"/>
              <w:left w:val="single" w:sz="2" w:space="0" w:color="000000"/>
              <w:bottom w:val="single" w:sz="2" w:space="0" w:color="000000"/>
              <w:right w:val="single" w:sz="2" w:space="0" w:color="000000"/>
            </w:tcBorders>
          </w:tcPr>
          <w:p w14:paraId="6167C764" w14:textId="4266841A" w:rsidR="00BD1ECB" w:rsidRDefault="00BD1ECB" w:rsidP="00C4410E">
            <w:pPr>
              <w:pStyle w:val="Bngbiu-nidung"/>
            </w:pPr>
            <w:r>
              <w:rPr>
                <w:sz w:val="24"/>
              </w:rPr>
              <w:t>DHCP</w:t>
            </w:r>
          </w:p>
        </w:tc>
      </w:tr>
      <w:tr w:rsidR="00BD1ECB" w14:paraId="29388027"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0F313E3E" w14:textId="01F05122" w:rsidR="00BD1ECB" w:rsidRDefault="00BD1ECB" w:rsidP="00C4410E">
            <w:pPr>
              <w:pStyle w:val="Bngbiu-nidung"/>
            </w:pPr>
            <w:r>
              <w:t xml:space="preserve">Laptop KT </w:t>
            </w:r>
          </w:p>
        </w:tc>
        <w:tc>
          <w:tcPr>
            <w:tcW w:w="3118" w:type="dxa"/>
            <w:tcBorders>
              <w:top w:val="single" w:sz="2" w:space="0" w:color="000000"/>
              <w:left w:val="single" w:sz="2" w:space="0" w:color="000000"/>
              <w:bottom w:val="single" w:sz="2" w:space="0" w:color="000000"/>
              <w:right w:val="single" w:sz="2" w:space="0" w:color="000000"/>
            </w:tcBorders>
          </w:tcPr>
          <w:p w14:paraId="6F2D8499" w14:textId="1EE04E71" w:rsidR="00BD1ECB" w:rsidRDefault="00BD1ECB" w:rsidP="00C4410E">
            <w:pPr>
              <w:pStyle w:val="Bngbiu-nidung"/>
            </w:pPr>
            <w:r>
              <w:rPr>
                <w:sz w:val="24"/>
              </w:rPr>
              <w:t>Wireless0</w:t>
            </w:r>
          </w:p>
        </w:tc>
        <w:tc>
          <w:tcPr>
            <w:tcW w:w="3461" w:type="dxa"/>
            <w:tcBorders>
              <w:top w:val="single" w:sz="2" w:space="0" w:color="000000"/>
              <w:left w:val="single" w:sz="2" w:space="0" w:color="000000"/>
              <w:bottom w:val="single" w:sz="2" w:space="0" w:color="000000"/>
              <w:right w:val="single" w:sz="2" w:space="0" w:color="000000"/>
            </w:tcBorders>
          </w:tcPr>
          <w:p w14:paraId="4044C4A3" w14:textId="71E6A592" w:rsidR="00BD1ECB" w:rsidRDefault="00BD1ECB" w:rsidP="00C4410E">
            <w:pPr>
              <w:pStyle w:val="Bngbiu-nidung"/>
            </w:pPr>
            <w:r>
              <w:rPr>
                <w:sz w:val="24"/>
              </w:rPr>
              <w:t>DHCP</w:t>
            </w:r>
          </w:p>
        </w:tc>
      </w:tr>
      <w:tr w:rsidR="00BD1ECB" w14:paraId="45944385"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09C47BC9" w14:textId="7B65300F" w:rsidR="00BD1ECB" w:rsidRDefault="00BD1ECB" w:rsidP="00C4410E">
            <w:pPr>
              <w:pStyle w:val="Bngbiu-nidung"/>
            </w:pPr>
            <w:r>
              <w:t>Laptop M1</w:t>
            </w:r>
          </w:p>
        </w:tc>
        <w:tc>
          <w:tcPr>
            <w:tcW w:w="3118" w:type="dxa"/>
            <w:tcBorders>
              <w:top w:val="single" w:sz="2" w:space="0" w:color="000000"/>
              <w:left w:val="single" w:sz="2" w:space="0" w:color="000000"/>
              <w:bottom w:val="single" w:sz="2" w:space="0" w:color="000000"/>
              <w:right w:val="single" w:sz="2" w:space="0" w:color="000000"/>
            </w:tcBorders>
          </w:tcPr>
          <w:p w14:paraId="51CD914E" w14:textId="1E2E0DBC" w:rsidR="00BD1ECB" w:rsidRDefault="00BD1ECB" w:rsidP="00C4410E">
            <w:pPr>
              <w:pStyle w:val="Bngbiu-nidung"/>
            </w:pPr>
            <w:r>
              <w:rPr>
                <w:sz w:val="24"/>
              </w:rPr>
              <w:t>Wireless0</w:t>
            </w:r>
          </w:p>
        </w:tc>
        <w:tc>
          <w:tcPr>
            <w:tcW w:w="3461" w:type="dxa"/>
            <w:tcBorders>
              <w:top w:val="single" w:sz="2" w:space="0" w:color="000000"/>
              <w:left w:val="single" w:sz="2" w:space="0" w:color="000000"/>
              <w:bottom w:val="single" w:sz="2" w:space="0" w:color="000000"/>
              <w:right w:val="single" w:sz="2" w:space="0" w:color="000000"/>
            </w:tcBorders>
          </w:tcPr>
          <w:p w14:paraId="564C3B85" w14:textId="386AC0DC" w:rsidR="00BD1ECB" w:rsidRDefault="00BD1ECB" w:rsidP="00C4410E">
            <w:pPr>
              <w:pStyle w:val="Bngbiu-nidung"/>
            </w:pPr>
            <w:r>
              <w:rPr>
                <w:sz w:val="24"/>
              </w:rPr>
              <w:t>DHCP</w:t>
            </w:r>
          </w:p>
        </w:tc>
      </w:tr>
      <w:tr w:rsidR="00BD1ECB" w14:paraId="1FC3D6D1"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3184DEEC" w14:textId="73F19DD1" w:rsidR="00BD1ECB" w:rsidRDefault="00BD1ECB" w:rsidP="00C4410E">
            <w:pPr>
              <w:pStyle w:val="Bngbiu-nidung"/>
            </w:pPr>
            <w:r>
              <w:t>Laptop M2</w:t>
            </w:r>
          </w:p>
        </w:tc>
        <w:tc>
          <w:tcPr>
            <w:tcW w:w="3118" w:type="dxa"/>
            <w:tcBorders>
              <w:top w:val="single" w:sz="2" w:space="0" w:color="000000"/>
              <w:left w:val="single" w:sz="2" w:space="0" w:color="000000"/>
              <w:bottom w:val="single" w:sz="2" w:space="0" w:color="000000"/>
              <w:right w:val="single" w:sz="2" w:space="0" w:color="000000"/>
            </w:tcBorders>
          </w:tcPr>
          <w:p w14:paraId="5168CE23" w14:textId="67D1A01D" w:rsidR="00BD1ECB" w:rsidRDefault="00BD1ECB" w:rsidP="00C4410E">
            <w:pPr>
              <w:pStyle w:val="Bngbiu-nidung"/>
            </w:pPr>
            <w:r>
              <w:rPr>
                <w:sz w:val="24"/>
              </w:rPr>
              <w:t>Wireless0</w:t>
            </w:r>
          </w:p>
        </w:tc>
        <w:tc>
          <w:tcPr>
            <w:tcW w:w="3461" w:type="dxa"/>
            <w:tcBorders>
              <w:top w:val="single" w:sz="2" w:space="0" w:color="000000"/>
              <w:left w:val="single" w:sz="2" w:space="0" w:color="000000"/>
              <w:bottom w:val="single" w:sz="2" w:space="0" w:color="000000"/>
              <w:right w:val="single" w:sz="2" w:space="0" w:color="000000"/>
            </w:tcBorders>
          </w:tcPr>
          <w:p w14:paraId="3CB8FCB7" w14:textId="72758445" w:rsidR="00BD1ECB" w:rsidRDefault="00BD1ECB" w:rsidP="00C4410E">
            <w:pPr>
              <w:pStyle w:val="Bngbiu-nidung"/>
            </w:pPr>
            <w:r>
              <w:rPr>
                <w:sz w:val="24"/>
              </w:rPr>
              <w:t>DHCP</w:t>
            </w:r>
          </w:p>
        </w:tc>
      </w:tr>
      <w:tr w:rsidR="00BD1ECB" w14:paraId="409F5E89"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33A69B00" w14:textId="17406120" w:rsidR="00BD1ECB" w:rsidRDefault="00BD1ECB" w:rsidP="00C4410E">
            <w:pPr>
              <w:pStyle w:val="Bngbiu-nidung"/>
            </w:pPr>
            <w:r>
              <w:t>PC GD</w:t>
            </w:r>
          </w:p>
        </w:tc>
        <w:tc>
          <w:tcPr>
            <w:tcW w:w="3118" w:type="dxa"/>
            <w:tcBorders>
              <w:top w:val="single" w:sz="2" w:space="0" w:color="000000"/>
              <w:left w:val="single" w:sz="2" w:space="0" w:color="000000"/>
              <w:bottom w:val="single" w:sz="2" w:space="0" w:color="000000"/>
              <w:right w:val="single" w:sz="2" w:space="0" w:color="000000"/>
            </w:tcBorders>
          </w:tcPr>
          <w:p w14:paraId="19951DFA" w14:textId="6FF868ED" w:rsidR="00BD1ECB" w:rsidRDefault="00BD1ECB" w:rsidP="00C4410E">
            <w:pPr>
              <w:pStyle w:val="Bngbiu-nidung"/>
            </w:pPr>
            <w:r>
              <w:rPr>
                <w:sz w:val="24"/>
              </w:rPr>
              <w:t>Wireless0</w:t>
            </w:r>
          </w:p>
        </w:tc>
        <w:tc>
          <w:tcPr>
            <w:tcW w:w="3461" w:type="dxa"/>
            <w:tcBorders>
              <w:top w:val="single" w:sz="2" w:space="0" w:color="000000"/>
              <w:left w:val="single" w:sz="2" w:space="0" w:color="000000"/>
              <w:bottom w:val="single" w:sz="2" w:space="0" w:color="000000"/>
              <w:right w:val="single" w:sz="2" w:space="0" w:color="000000"/>
            </w:tcBorders>
          </w:tcPr>
          <w:p w14:paraId="08ABC489" w14:textId="21604ECB" w:rsidR="00BD1ECB" w:rsidRDefault="00BD1ECB" w:rsidP="00C4410E">
            <w:pPr>
              <w:pStyle w:val="Bngbiu-nidung"/>
            </w:pPr>
            <w:r>
              <w:rPr>
                <w:sz w:val="24"/>
              </w:rPr>
              <w:t>DHCP</w:t>
            </w:r>
          </w:p>
        </w:tc>
      </w:tr>
      <w:tr w:rsidR="00BD1ECB" w14:paraId="62E03A14"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6940B19C" w14:textId="1BDAC864" w:rsidR="00BD1ECB" w:rsidRDefault="00BD1ECB" w:rsidP="00C4410E">
            <w:pPr>
              <w:pStyle w:val="Bngbiu-nidung"/>
            </w:pPr>
            <w:r>
              <w:t>Laptop GD</w:t>
            </w:r>
          </w:p>
        </w:tc>
        <w:tc>
          <w:tcPr>
            <w:tcW w:w="3118" w:type="dxa"/>
            <w:tcBorders>
              <w:top w:val="single" w:sz="2" w:space="0" w:color="000000"/>
              <w:left w:val="single" w:sz="2" w:space="0" w:color="000000"/>
              <w:bottom w:val="single" w:sz="2" w:space="0" w:color="000000"/>
              <w:right w:val="single" w:sz="2" w:space="0" w:color="000000"/>
            </w:tcBorders>
          </w:tcPr>
          <w:p w14:paraId="71EAA2C8" w14:textId="27DE379F" w:rsidR="00BD1ECB" w:rsidRDefault="00BD1ECB" w:rsidP="00C4410E">
            <w:pPr>
              <w:pStyle w:val="Bngbiu-nidung"/>
            </w:pPr>
            <w:r>
              <w:rPr>
                <w:sz w:val="24"/>
              </w:rPr>
              <w:t>Wireless0</w:t>
            </w:r>
          </w:p>
        </w:tc>
        <w:tc>
          <w:tcPr>
            <w:tcW w:w="3461" w:type="dxa"/>
            <w:tcBorders>
              <w:top w:val="single" w:sz="2" w:space="0" w:color="000000"/>
              <w:left w:val="single" w:sz="2" w:space="0" w:color="000000"/>
              <w:bottom w:val="single" w:sz="2" w:space="0" w:color="000000"/>
              <w:right w:val="single" w:sz="2" w:space="0" w:color="000000"/>
            </w:tcBorders>
          </w:tcPr>
          <w:p w14:paraId="5173CF30" w14:textId="06BB81D0" w:rsidR="00BD1ECB" w:rsidRDefault="00BD1ECB" w:rsidP="00C4410E">
            <w:pPr>
              <w:pStyle w:val="Bngbiu-nidung"/>
            </w:pPr>
            <w:r>
              <w:rPr>
                <w:sz w:val="24"/>
              </w:rPr>
              <w:t>DHCP</w:t>
            </w:r>
          </w:p>
        </w:tc>
      </w:tr>
      <w:tr w:rsidR="00C42CFE" w14:paraId="58843BD4"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6C143EAF" w14:textId="39FB9CBE" w:rsidR="00C42CFE" w:rsidRDefault="00C42CFE" w:rsidP="00C4410E">
            <w:pPr>
              <w:pStyle w:val="Bngbiu-nidung"/>
            </w:pPr>
            <w:r>
              <w:t>Laptop</w:t>
            </w:r>
          </w:p>
        </w:tc>
        <w:tc>
          <w:tcPr>
            <w:tcW w:w="3118" w:type="dxa"/>
            <w:tcBorders>
              <w:top w:val="single" w:sz="2" w:space="0" w:color="000000"/>
              <w:left w:val="single" w:sz="2" w:space="0" w:color="000000"/>
              <w:bottom w:val="single" w:sz="2" w:space="0" w:color="000000"/>
              <w:right w:val="single" w:sz="2" w:space="0" w:color="000000"/>
            </w:tcBorders>
          </w:tcPr>
          <w:p w14:paraId="5FB5A254" w14:textId="6DD9DBE0" w:rsidR="00C42CFE" w:rsidRDefault="00C42CFE" w:rsidP="00C4410E">
            <w:pPr>
              <w:pStyle w:val="Bngbiu-nidung"/>
              <w:rPr>
                <w:sz w:val="24"/>
              </w:rPr>
            </w:pPr>
            <w:r>
              <w:rPr>
                <w:sz w:val="24"/>
              </w:rPr>
              <w:t>Wireless0</w:t>
            </w:r>
          </w:p>
        </w:tc>
        <w:tc>
          <w:tcPr>
            <w:tcW w:w="3461" w:type="dxa"/>
            <w:tcBorders>
              <w:top w:val="single" w:sz="2" w:space="0" w:color="000000"/>
              <w:left w:val="single" w:sz="2" w:space="0" w:color="000000"/>
              <w:bottom w:val="single" w:sz="2" w:space="0" w:color="000000"/>
              <w:right w:val="single" w:sz="2" w:space="0" w:color="000000"/>
            </w:tcBorders>
          </w:tcPr>
          <w:p w14:paraId="562159F0" w14:textId="56A25C4F" w:rsidR="00C42CFE" w:rsidRDefault="00C42CFE" w:rsidP="00C4410E">
            <w:pPr>
              <w:pStyle w:val="Bngbiu-nidung"/>
              <w:rPr>
                <w:sz w:val="24"/>
              </w:rPr>
            </w:pPr>
            <w:r>
              <w:rPr>
                <w:sz w:val="24"/>
              </w:rPr>
              <w:t>DHCP</w:t>
            </w:r>
          </w:p>
        </w:tc>
      </w:tr>
      <w:tr w:rsidR="00C42CFE" w14:paraId="5F39A370"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7A71A427" w14:textId="7B028F11" w:rsidR="00C42CFE" w:rsidRDefault="00C42CFE" w:rsidP="00C4410E">
            <w:pPr>
              <w:pStyle w:val="Bngbiu-nidung"/>
            </w:pPr>
            <w:r>
              <w:t>PC</w:t>
            </w:r>
          </w:p>
        </w:tc>
        <w:tc>
          <w:tcPr>
            <w:tcW w:w="3118" w:type="dxa"/>
            <w:tcBorders>
              <w:top w:val="single" w:sz="2" w:space="0" w:color="000000"/>
              <w:left w:val="single" w:sz="2" w:space="0" w:color="000000"/>
              <w:bottom w:val="single" w:sz="2" w:space="0" w:color="000000"/>
              <w:right w:val="single" w:sz="2" w:space="0" w:color="000000"/>
            </w:tcBorders>
          </w:tcPr>
          <w:p w14:paraId="74B35703" w14:textId="087766F4" w:rsidR="00C42CFE" w:rsidRDefault="00C42CFE" w:rsidP="00C4410E">
            <w:pPr>
              <w:pStyle w:val="Bngbiu-nidung"/>
              <w:rPr>
                <w:sz w:val="24"/>
              </w:rPr>
            </w:pPr>
            <w:r>
              <w:rPr>
                <w:sz w:val="24"/>
              </w:rPr>
              <w:t>Wireless0</w:t>
            </w:r>
          </w:p>
        </w:tc>
        <w:tc>
          <w:tcPr>
            <w:tcW w:w="3461" w:type="dxa"/>
            <w:tcBorders>
              <w:top w:val="single" w:sz="2" w:space="0" w:color="000000"/>
              <w:left w:val="single" w:sz="2" w:space="0" w:color="000000"/>
              <w:bottom w:val="single" w:sz="2" w:space="0" w:color="000000"/>
              <w:right w:val="single" w:sz="2" w:space="0" w:color="000000"/>
            </w:tcBorders>
          </w:tcPr>
          <w:p w14:paraId="1F1E0F32" w14:textId="3672F245" w:rsidR="00C42CFE" w:rsidRDefault="00C42CFE" w:rsidP="00C4410E">
            <w:pPr>
              <w:pStyle w:val="Bngbiu-nidung"/>
              <w:rPr>
                <w:sz w:val="24"/>
              </w:rPr>
            </w:pPr>
            <w:r>
              <w:rPr>
                <w:sz w:val="24"/>
              </w:rPr>
              <w:t>DHCP</w:t>
            </w:r>
          </w:p>
        </w:tc>
      </w:tr>
      <w:tr w:rsidR="00C42CFE" w14:paraId="3500AA34" w14:textId="77777777" w:rsidTr="00DB6640">
        <w:trPr>
          <w:trHeight w:val="436"/>
          <w:jc w:val="center"/>
        </w:trPr>
        <w:tc>
          <w:tcPr>
            <w:tcW w:w="2691" w:type="dxa"/>
            <w:tcBorders>
              <w:top w:val="single" w:sz="2" w:space="0" w:color="000000"/>
              <w:left w:val="single" w:sz="2" w:space="0" w:color="000000"/>
              <w:bottom w:val="single" w:sz="2" w:space="0" w:color="000000"/>
              <w:right w:val="single" w:sz="2" w:space="0" w:color="000000"/>
            </w:tcBorders>
          </w:tcPr>
          <w:p w14:paraId="6B8DBF24" w14:textId="7566E318" w:rsidR="00C42CFE" w:rsidRDefault="00C42CFE" w:rsidP="00C4410E">
            <w:pPr>
              <w:pStyle w:val="Bngbiu-nidung"/>
            </w:pPr>
            <w:r>
              <w:rPr>
                <w:sz w:val="24"/>
              </w:rPr>
              <w:t>Smartphone</w:t>
            </w:r>
          </w:p>
        </w:tc>
        <w:tc>
          <w:tcPr>
            <w:tcW w:w="3118" w:type="dxa"/>
            <w:tcBorders>
              <w:top w:val="single" w:sz="2" w:space="0" w:color="000000"/>
              <w:left w:val="single" w:sz="2" w:space="0" w:color="000000"/>
              <w:bottom w:val="single" w:sz="2" w:space="0" w:color="000000"/>
              <w:right w:val="single" w:sz="2" w:space="0" w:color="000000"/>
            </w:tcBorders>
          </w:tcPr>
          <w:p w14:paraId="37EACAAE" w14:textId="0F027CCD" w:rsidR="00C42CFE" w:rsidRDefault="00C42CFE" w:rsidP="00C4410E">
            <w:pPr>
              <w:pStyle w:val="Bngbiu-nidung"/>
              <w:rPr>
                <w:sz w:val="24"/>
              </w:rPr>
            </w:pPr>
            <w:r>
              <w:rPr>
                <w:sz w:val="24"/>
              </w:rPr>
              <w:t>Wireless0</w:t>
            </w:r>
          </w:p>
        </w:tc>
        <w:tc>
          <w:tcPr>
            <w:tcW w:w="3461" w:type="dxa"/>
            <w:tcBorders>
              <w:top w:val="single" w:sz="2" w:space="0" w:color="000000"/>
              <w:left w:val="single" w:sz="2" w:space="0" w:color="000000"/>
              <w:bottom w:val="single" w:sz="2" w:space="0" w:color="000000"/>
              <w:right w:val="single" w:sz="2" w:space="0" w:color="000000"/>
            </w:tcBorders>
          </w:tcPr>
          <w:p w14:paraId="456E56B1" w14:textId="2A491F62" w:rsidR="00C42CFE" w:rsidRDefault="00C42CFE" w:rsidP="00C4410E">
            <w:pPr>
              <w:pStyle w:val="Bngbiu-nidung"/>
              <w:rPr>
                <w:sz w:val="24"/>
              </w:rPr>
            </w:pPr>
            <w:r>
              <w:rPr>
                <w:sz w:val="24"/>
              </w:rPr>
              <w:t>DHCP</w:t>
            </w:r>
          </w:p>
        </w:tc>
      </w:tr>
    </w:tbl>
    <w:p w14:paraId="474A1B8E" w14:textId="77777777" w:rsidR="0095650F" w:rsidRDefault="0095650F" w:rsidP="002B3B06">
      <w:pPr>
        <w:pStyle w:val="Nidungvnbn"/>
        <w:ind w:firstLine="0"/>
      </w:pPr>
    </w:p>
    <w:p w14:paraId="223A979E" w14:textId="77777777" w:rsidR="001971C0" w:rsidRDefault="001971C0" w:rsidP="002B3B06">
      <w:pPr>
        <w:pStyle w:val="Nidungvnbn"/>
        <w:ind w:firstLine="0"/>
      </w:pPr>
    </w:p>
    <w:p w14:paraId="29BE5E70" w14:textId="77777777" w:rsidR="0024116E" w:rsidRDefault="0024116E" w:rsidP="002B3B06">
      <w:pPr>
        <w:pStyle w:val="Nidungvnbn"/>
        <w:ind w:firstLine="0"/>
      </w:pPr>
    </w:p>
    <w:p w14:paraId="0442D48C" w14:textId="34A0F793" w:rsidR="00506D5A" w:rsidRDefault="00506D5A" w:rsidP="00506D5A">
      <w:pPr>
        <w:pStyle w:val="Caption"/>
        <w:keepNext/>
      </w:pPr>
    </w:p>
    <w:p w14:paraId="1B230C6F" w14:textId="21920840" w:rsidR="00493EAB" w:rsidRDefault="00493EAB" w:rsidP="00493EAB">
      <w:pPr>
        <w:pStyle w:val="Caption"/>
        <w:keepNext/>
      </w:pPr>
      <w:bookmarkStart w:id="52" w:name="_Toc79671240"/>
      <w:bookmarkStart w:id="53" w:name="_Toc79671253"/>
      <w:r>
        <w:t xml:space="preserve">Bảng </w:t>
      </w:r>
      <w:r w:rsidR="00AC4A99">
        <w:fldChar w:fldCharType="begin"/>
      </w:r>
      <w:r w:rsidR="00AC4A99">
        <w:instrText xml:space="preserve"> SEQ Bảng_ \* ARABIC </w:instrText>
      </w:r>
      <w:r w:rsidR="00AC4A99">
        <w:fldChar w:fldCharType="separate"/>
      </w:r>
      <w:r>
        <w:rPr>
          <w:noProof/>
        </w:rPr>
        <w:t>4</w:t>
      </w:r>
      <w:r w:rsidR="00AC4A99">
        <w:rPr>
          <w:noProof/>
        </w:rPr>
        <w:fldChar w:fldCharType="end"/>
      </w:r>
      <w:r>
        <w:t xml:space="preserve"> Thông tin WLAN</w:t>
      </w:r>
      <w:bookmarkEnd w:id="52"/>
      <w:bookmarkEnd w:id="53"/>
    </w:p>
    <w:tbl>
      <w:tblPr>
        <w:tblStyle w:val="TableGrid0"/>
        <w:tblW w:w="9452" w:type="dxa"/>
        <w:tblInd w:w="46" w:type="dxa"/>
        <w:tblCellMar>
          <w:left w:w="115" w:type="dxa"/>
          <w:right w:w="55" w:type="dxa"/>
        </w:tblCellMar>
        <w:tblLook w:val="04A0" w:firstRow="1" w:lastRow="0" w:firstColumn="1" w:lastColumn="0" w:noHBand="0" w:noVBand="1"/>
      </w:tblPr>
      <w:tblGrid>
        <w:gridCol w:w="1805"/>
        <w:gridCol w:w="1993"/>
        <w:gridCol w:w="2052"/>
        <w:gridCol w:w="2030"/>
        <w:gridCol w:w="1572"/>
      </w:tblGrid>
      <w:tr w:rsidR="0095650F" w14:paraId="22D308E9" w14:textId="77777777" w:rsidTr="00506D5A">
        <w:trPr>
          <w:trHeight w:val="632"/>
        </w:trPr>
        <w:tc>
          <w:tcPr>
            <w:tcW w:w="1805" w:type="dxa"/>
            <w:tcBorders>
              <w:top w:val="single" w:sz="2" w:space="0" w:color="000000"/>
              <w:left w:val="single" w:sz="2" w:space="0" w:color="000000"/>
              <w:bottom w:val="single" w:sz="2" w:space="0" w:color="000000"/>
              <w:right w:val="single" w:sz="2" w:space="0" w:color="000000"/>
            </w:tcBorders>
            <w:shd w:val="clear" w:color="auto" w:fill="DBE5F1"/>
            <w:vAlign w:val="center"/>
          </w:tcPr>
          <w:p w14:paraId="2EE85010" w14:textId="77777777" w:rsidR="0095650F" w:rsidRDefault="0095650F" w:rsidP="005254CA">
            <w:pPr>
              <w:spacing w:line="276" w:lineRule="auto"/>
            </w:pPr>
            <w:r>
              <w:rPr>
                <w:rFonts w:ascii="Times New Roman" w:hAnsi="Times New Roman"/>
                <w:b/>
              </w:rPr>
              <w:t xml:space="preserve">WLAN </w:t>
            </w:r>
          </w:p>
        </w:tc>
        <w:tc>
          <w:tcPr>
            <w:tcW w:w="1993" w:type="dxa"/>
            <w:tcBorders>
              <w:top w:val="single" w:sz="2" w:space="0" w:color="000000"/>
              <w:left w:val="single" w:sz="2" w:space="0" w:color="000000"/>
              <w:bottom w:val="single" w:sz="2" w:space="0" w:color="000000"/>
              <w:right w:val="single" w:sz="2" w:space="0" w:color="000000"/>
            </w:tcBorders>
            <w:shd w:val="clear" w:color="auto" w:fill="DBE5F1"/>
            <w:vAlign w:val="center"/>
          </w:tcPr>
          <w:p w14:paraId="21544C95" w14:textId="77777777" w:rsidR="0095650F" w:rsidRDefault="0095650F" w:rsidP="005254CA">
            <w:pPr>
              <w:spacing w:line="276" w:lineRule="auto"/>
              <w:ind w:left="1"/>
            </w:pPr>
            <w:r>
              <w:rPr>
                <w:rFonts w:ascii="Times New Roman" w:hAnsi="Times New Roman"/>
                <w:b/>
              </w:rPr>
              <w:t xml:space="preserve">SSID </w:t>
            </w:r>
          </w:p>
        </w:tc>
        <w:tc>
          <w:tcPr>
            <w:tcW w:w="2052" w:type="dxa"/>
            <w:tcBorders>
              <w:top w:val="single" w:sz="2" w:space="0" w:color="000000"/>
              <w:left w:val="single" w:sz="2" w:space="0" w:color="000000"/>
              <w:bottom w:val="single" w:sz="2" w:space="0" w:color="000000"/>
              <w:right w:val="single" w:sz="2" w:space="0" w:color="000000"/>
            </w:tcBorders>
            <w:shd w:val="clear" w:color="auto" w:fill="DBE5F1"/>
            <w:vAlign w:val="center"/>
          </w:tcPr>
          <w:p w14:paraId="3A0AB0A5" w14:textId="77777777" w:rsidR="0095650F" w:rsidRDefault="0095650F" w:rsidP="005254CA">
            <w:pPr>
              <w:spacing w:line="276" w:lineRule="auto"/>
              <w:ind w:left="1"/>
            </w:pPr>
            <w:r>
              <w:rPr>
                <w:rFonts w:ascii="Times New Roman" w:hAnsi="Times New Roman"/>
                <w:b/>
              </w:rPr>
              <w:t xml:space="preserve">Authentication </w:t>
            </w:r>
          </w:p>
        </w:tc>
        <w:tc>
          <w:tcPr>
            <w:tcW w:w="2030" w:type="dxa"/>
            <w:tcBorders>
              <w:top w:val="single" w:sz="2" w:space="0" w:color="000000"/>
              <w:left w:val="single" w:sz="2" w:space="0" w:color="000000"/>
              <w:bottom w:val="single" w:sz="2" w:space="0" w:color="000000"/>
              <w:right w:val="single" w:sz="2" w:space="0" w:color="000000"/>
            </w:tcBorders>
            <w:shd w:val="clear" w:color="auto" w:fill="DBE5F1"/>
            <w:vAlign w:val="center"/>
          </w:tcPr>
          <w:p w14:paraId="47276C7A" w14:textId="77777777" w:rsidR="0095650F" w:rsidRDefault="0095650F" w:rsidP="005254CA">
            <w:pPr>
              <w:spacing w:line="276" w:lineRule="auto"/>
              <w:ind w:left="1"/>
            </w:pPr>
            <w:r>
              <w:rPr>
                <w:rFonts w:ascii="Times New Roman" w:hAnsi="Times New Roman"/>
                <w:b/>
              </w:rPr>
              <w:t xml:space="preserve">Username </w:t>
            </w:r>
          </w:p>
        </w:tc>
        <w:tc>
          <w:tcPr>
            <w:tcW w:w="1572" w:type="dxa"/>
            <w:tcBorders>
              <w:top w:val="single" w:sz="2" w:space="0" w:color="000000"/>
              <w:left w:val="single" w:sz="2" w:space="0" w:color="000000"/>
              <w:bottom w:val="single" w:sz="2" w:space="0" w:color="000000"/>
              <w:right w:val="single" w:sz="2" w:space="0" w:color="000000"/>
            </w:tcBorders>
            <w:shd w:val="clear" w:color="auto" w:fill="DBE5F1"/>
            <w:vAlign w:val="center"/>
          </w:tcPr>
          <w:p w14:paraId="4E79698C" w14:textId="77777777" w:rsidR="0095650F" w:rsidRDefault="0095650F" w:rsidP="005254CA">
            <w:pPr>
              <w:spacing w:line="276" w:lineRule="auto"/>
            </w:pPr>
            <w:r>
              <w:rPr>
                <w:rFonts w:ascii="Times New Roman" w:hAnsi="Times New Roman"/>
                <w:b/>
              </w:rPr>
              <w:t xml:space="preserve">Password </w:t>
            </w:r>
          </w:p>
        </w:tc>
      </w:tr>
      <w:tr w:rsidR="0095650F" w14:paraId="6526476F" w14:textId="77777777" w:rsidTr="00506D5A">
        <w:trPr>
          <w:trHeight w:val="550"/>
        </w:trPr>
        <w:tc>
          <w:tcPr>
            <w:tcW w:w="1805" w:type="dxa"/>
            <w:tcBorders>
              <w:top w:val="single" w:sz="2" w:space="0" w:color="000000"/>
              <w:left w:val="single" w:sz="2" w:space="0" w:color="000000"/>
              <w:bottom w:val="single" w:sz="2" w:space="0" w:color="000000"/>
              <w:right w:val="single" w:sz="2" w:space="0" w:color="000000"/>
            </w:tcBorders>
            <w:vAlign w:val="center"/>
          </w:tcPr>
          <w:p w14:paraId="5A3B057A" w14:textId="77777777" w:rsidR="0095650F" w:rsidRDefault="0095650F" w:rsidP="005254CA">
            <w:pPr>
              <w:spacing w:line="276" w:lineRule="auto"/>
            </w:pPr>
            <w:r>
              <w:rPr>
                <w:sz w:val="24"/>
              </w:rPr>
              <w:t xml:space="preserve">WLAN VLAN 2 </w:t>
            </w:r>
          </w:p>
        </w:tc>
        <w:tc>
          <w:tcPr>
            <w:tcW w:w="1993" w:type="dxa"/>
            <w:tcBorders>
              <w:top w:val="single" w:sz="2" w:space="0" w:color="000000"/>
              <w:left w:val="single" w:sz="2" w:space="0" w:color="000000"/>
              <w:bottom w:val="single" w:sz="2" w:space="0" w:color="000000"/>
              <w:right w:val="single" w:sz="2" w:space="0" w:color="000000"/>
            </w:tcBorders>
            <w:vAlign w:val="center"/>
          </w:tcPr>
          <w:p w14:paraId="254E0F09" w14:textId="6F6B03F7" w:rsidR="0095650F" w:rsidRDefault="0095650F" w:rsidP="005254CA">
            <w:pPr>
              <w:spacing w:line="276" w:lineRule="auto"/>
              <w:ind w:left="1"/>
            </w:pPr>
            <w:r>
              <w:rPr>
                <w:sz w:val="24"/>
              </w:rPr>
              <w:t xml:space="preserve">Giam doc </w:t>
            </w:r>
          </w:p>
        </w:tc>
        <w:tc>
          <w:tcPr>
            <w:tcW w:w="2052" w:type="dxa"/>
            <w:tcBorders>
              <w:top w:val="single" w:sz="2" w:space="0" w:color="000000"/>
              <w:left w:val="single" w:sz="2" w:space="0" w:color="000000"/>
              <w:bottom w:val="single" w:sz="2" w:space="0" w:color="000000"/>
              <w:right w:val="single" w:sz="2" w:space="0" w:color="000000"/>
            </w:tcBorders>
            <w:vAlign w:val="center"/>
          </w:tcPr>
          <w:p w14:paraId="3EA38D75" w14:textId="15E2BCB1" w:rsidR="0095650F" w:rsidRDefault="0095650F" w:rsidP="005254CA">
            <w:pPr>
              <w:spacing w:line="276" w:lineRule="auto"/>
              <w:ind w:left="1"/>
            </w:pPr>
            <w:r>
              <w:rPr>
                <w:sz w:val="24"/>
              </w:rPr>
              <w:t>WPA-2 Enterprise</w:t>
            </w:r>
          </w:p>
        </w:tc>
        <w:tc>
          <w:tcPr>
            <w:tcW w:w="2030" w:type="dxa"/>
            <w:tcBorders>
              <w:top w:val="single" w:sz="2" w:space="0" w:color="000000"/>
              <w:left w:val="single" w:sz="2" w:space="0" w:color="000000"/>
              <w:bottom w:val="single" w:sz="2" w:space="0" w:color="000000"/>
              <w:right w:val="single" w:sz="2" w:space="0" w:color="000000"/>
            </w:tcBorders>
            <w:vAlign w:val="center"/>
          </w:tcPr>
          <w:p w14:paraId="23769C65" w14:textId="40A2BF41" w:rsidR="0095650F" w:rsidRDefault="0095650F" w:rsidP="005254CA">
            <w:pPr>
              <w:spacing w:line="276" w:lineRule="auto"/>
              <w:ind w:left="1"/>
            </w:pPr>
            <w:r>
              <w:rPr>
                <w:sz w:val="24"/>
              </w:rPr>
              <w:t xml:space="preserve">Giamdoc </w:t>
            </w:r>
          </w:p>
        </w:tc>
        <w:tc>
          <w:tcPr>
            <w:tcW w:w="1572" w:type="dxa"/>
            <w:tcBorders>
              <w:top w:val="single" w:sz="2" w:space="0" w:color="000000"/>
              <w:left w:val="single" w:sz="2" w:space="0" w:color="000000"/>
              <w:bottom w:val="single" w:sz="2" w:space="0" w:color="000000"/>
              <w:right w:val="single" w:sz="2" w:space="0" w:color="000000"/>
            </w:tcBorders>
            <w:vAlign w:val="center"/>
          </w:tcPr>
          <w:p w14:paraId="185A8ED5" w14:textId="0459C214" w:rsidR="0095650F" w:rsidRDefault="0095650F" w:rsidP="005254CA">
            <w:pPr>
              <w:spacing w:line="276" w:lineRule="auto"/>
            </w:pPr>
            <w:r>
              <w:rPr>
                <w:sz w:val="24"/>
              </w:rPr>
              <w:t xml:space="preserve">giamdoc123 </w:t>
            </w:r>
          </w:p>
        </w:tc>
      </w:tr>
      <w:tr w:rsidR="0095650F" w14:paraId="4F1A8416" w14:textId="77777777" w:rsidTr="00506D5A">
        <w:trPr>
          <w:trHeight w:val="550"/>
        </w:trPr>
        <w:tc>
          <w:tcPr>
            <w:tcW w:w="1805" w:type="dxa"/>
            <w:tcBorders>
              <w:top w:val="single" w:sz="2" w:space="0" w:color="000000"/>
              <w:left w:val="single" w:sz="2" w:space="0" w:color="000000"/>
              <w:bottom w:val="single" w:sz="2" w:space="0" w:color="000000"/>
              <w:right w:val="single" w:sz="2" w:space="0" w:color="000000"/>
            </w:tcBorders>
            <w:vAlign w:val="center"/>
          </w:tcPr>
          <w:p w14:paraId="088F6729" w14:textId="12037CA6" w:rsidR="0095650F" w:rsidRDefault="0095650F" w:rsidP="005254CA">
            <w:pPr>
              <w:spacing w:line="276" w:lineRule="auto"/>
            </w:pPr>
            <w:r>
              <w:rPr>
                <w:sz w:val="24"/>
              </w:rPr>
              <w:t xml:space="preserve">WLAN VLAN 3 </w:t>
            </w:r>
          </w:p>
        </w:tc>
        <w:tc>
          <w:tcPr>
            <w:tcW w:w="1993" w:type="dxa"/>
            <w:tcBorders>
              <w:top w:val="single" w:sz="2" w:space="0" w:color="000000"/>
              <w:left w:val="single" w:sz="2" w:space="0" w:color="000000"/>
              <w:bottom w:val="single" w:sz="2" w:space="0" w:color="000000"/>
              <w:right w:val="single" w:sz="2" w:space="0" w:color="000000"/>
            </w:tcBorders>
            <w:vAlign w:val="center"/>
          </w:tcPr>
          <w:p w14:paraId="007550B6" w14:textId="4B298F52" w:rsidR="0095650F" w:rsidRDefault="0095650F" w:rsidP="005254CA">
            <w:pPr>
              <w:spacing w:line="276" w:lineRule="auto"/>
              <w:ind w:left="1"/>
            </w:pPr>
            <w:r>
              <w:rPr>
                <w:sz w:val="24"/>
              </w:rPr>
              <w:t>Kinh doanh</w:t>
            </w:r>
          </w:p>
        </w:tc>
        <w:tc>
          <w:tcPr>
            <w:tcW w:w="2052" w:type="dxa"/>
            <w:tcBorders>
              <w:top w:val="single" w:sz="2" w:space="0" w:color="000000"/>
              <w:left w:val="single" w:sz="2" w:space="0" w:color="000000"/>
              <w:bottom w:val="single" w:sz="2" w:space="0" w:color="000000"/>
              <w:right w:val="single" w:sz="2" w:space="0" w:color="000000"/>
            </w:tcBorders>
            <w:vAlign w:val="center"/>
          </w:tcPr>
          <w:p w14:paraId="2FA60E2A" w14:textId="77777777" w:rsidR="0095650F" w:rsidRDefault="0095650F" w:rsidP="005254CA">
            <w:pPr>
              <w:spacing w:line="276" w:lineRule="auto"/>
              <w:ind w:left="1"/>
            </w:pPr>
            <w:r>
              <w:rPr>
                <w:sz w:val="24"/>
              </w:rPr>
              <w:t xml:space="preserve">WPA-2 Enterprise </w:t>
            </w:r>
          </w:p>
        </w:tc>
        <w:tc>
          <w:tcPr>
            <w:tcW w:w="2030" w:type="dxa"/>
            <w:tcBorders>
              <w:top w:val="single" w:sz="2" w:space="0" w:color="000000"/>
              <w:left w:val="single" w:sz="2" w:space="0" w:color="000000"/>
              <w:bottom w:val="single" w:sz="2" w:space="0" w:color="000000"/>
              <w:right w:val="single" w:sz="2" w:space="0" w:color="000000"/>
            </w:tcBorders>
            <w:vAlign w:val="center"/>
          </w:tcPr>
          <w:p w14:paraId="107A3602" w14:textId="2235BB0A" w:rsidR="0095650F" w:rsidRDefault="0095650F" w:rsidP="00C4410E">
            <w:pPr>
              <w:pStyle w:val="Bngbiu-nidung"/>
            </w:pPr>
            <w:r>
              <w:t>Kinhdoanh</w:t>
            </w:r>
          </w:p>
        </w:tc>
        <w:tc>
          <w:tcPr>
            <w:tcW w:w="1572" w:type="dxa"/>
            <w:tcBorders>
              <w:top w:val="single" w:sz="2" w:space="0" w:color="000000"/>
              <w:left w:val="single" w:sz="2" w:space="0" w:color="000000"/>
              <w:bottom w:val="single" w:sz="2" w:space="0" w:color="000000"/>
              <w:right w:val="single" w:sz="2" w:space="0" w:color="000000"/>
            </w:tcBorders>
            <w:vAlign w:val="center"/>
          </w:tcPr>
          <w:p w14:paraId="3B76940D" w14:textId="75BAF302" w:rsidR="0095650F" w:rsidRDefault="0095650F" w:rsidP="005254CA">
            <w:pPr>
              <w:spacing w:line="276" w:lineRule="auto"/>
            </w:pPr>
            <w:r>
              <w:rPr>
                <w:sz w:val="24"/>
              </w:rPr>
              <w:t xml:space="preserve">kinhdoanh123 </w:t>
            </w:r>
          </w:p>
        </w:tc>
      </w:tr>
      <w:tr w:rsidR="0095650F" w14:paraId="1DEA63CE" w14:textId="77777777" w:rsidTr="00506D5A">
        <w:trPr>
          <w:trHeight w:val="550"/>
        </w:trPr>
        <w:tc>
          <w:tcPr>
            <w:tcW w:w="1805" w:type="dxa"/>
            <w:tcBorders>
              <w:top w:val="single" w:sz="2" w:space="0" w:color="000000"/>
              <w:left w:val="single" w:sz="2" w:space="0" w:color="000000"/>
              <w:bottom w:val="single" w:sz="2" w:space="0" w:color="000000"/>
              <w:right w:val="single" w:sz="2" w:space="0" w:color="000000"/>
            </w:tcBorders>
            <w:vAlign w:val="center"/>
          </w:tcPr>
          <w:p w14:paraId="730E9555" w14:textId="46B20FEA" w:rsidR="0095650F" w:rsidRDefault="0095650F" w:rsidP="005254CA">
            <w:pPr>
              <w:spacing w:line="276" w:lineRule="auto"/>
            </w:pPr>
            <w:r>
              <w:rPr>
                <w:sz w:val="24"/>
              </w:rPr>
              <w:t>WLAN VLAN 4</w:t>
            </w:r>
          </w:p>
        </w:tc>
        <w:tc>
          <w:tcPr>
            <w:tcW w:w="1993" w:type="dxa"/>
            <w:tcBorders>
              <w:top w:val="single" w:sz="2" w:space="0" w:color="000000"/>
              <w:left w:val="single" w:sz="2" w:space="0" w:color="000000"/>
              <w:bottom w:val="single" w:sz="2" w:space="0" w:color="000000"/>
              <w:right w:val="single" w:sz="2" w:space="0" w:color="000000"/>
            </w:tcBorders>
            <w:vAlign w:val="center"/>
          </w:tcPr>
          <w:p w14:paraId="1183C50F" w14:textId="146C0A45" w:rsidR="0095650F" w:rsidRDefault="0095650F" w:rsidP="005254CA">
            <w:pPr>
              <w:spacing w:line="276" w:lineRule="auto"/>
              <w:ind w:left="1"/>
            </w:pPr>
            <w:r>
              <w:t>Ky thuat</w:t>
            </w:r>
          </w:p>
        </w:tc>
        <w:tc>
          <w:tcPr>
            <w:tcW w:w="2052" w:type="dxa"/>
            <w:tcBorders>
              <w:top w:val="single" w:sz="2" w:space="0" w:color="000000"/>
              <w:left w:val="single" w:sz="2" w:space="0" w:color="000000"/>
              <w:bottom w:val="single" w:sz="2" w:space="0" w:color="000000"/>
              <w:right w:val="single" w:sz="2" w:space="0" w:color="000000"/>
            </w:tcBorders>
            <w:vAlign w:val="center"/>
          </w:tcPr>
          <w:p w14:paraId="072B8893" w14:textId="29A2B4DF" w:rsidR="0095650F" w:rsidRDefault="0095650F" w:rsidP="005254CA">
            <w:pPr>
              <w:spacing w:line="276" w:lineRule="auto"/>
              <w:ind w:left="1"/>
            </w:pPr>
            <w:r>
              <w:rPr>
                <w:sz w:val="24"/>
              </w:rPr>
              <w:t>WPA-2 Enterprise</w:t>
            </w:r>
          </w:p>
        </w:tc>
        <w:tc>
          <w:tcPr>
            <w:tcW w:w="2030" w:type="dxa"/>
            <w:tcBorders>
              <w:top w:val="single" w:sz="2" w:space="0" w:color="000000"/>
              <w:left w:val="single" w:sz="2" w:space="0" w:color="000000"/>
              <w:bottom w:val="single" w:sz="2" w:space="0" w:color="000000"/>
              <w:right w:val="single" w:sz="2" w:space="0" w:color="000000"/>
            </w:tcBorders>
            <w:vAlign w:val="center"/>
          </w:tcPr>
          <w:p w14:paraId="2C2324C1" w14:textId="02552EDA" w:rsidR="0095650F" w:rsidRDefault="0095650F" w:rsidP="005254CA">
            <w:pPr>
              <w:spacing w:line="276" w:lineRule="auto"/>
              <w:ind w:left="1"/>
            </w:pPr>
            <w:r>
              <w:t>Kythuat</w:t>
            </w:r>
          </w:p>
        </w:tc>
        <w:tc>
          <w:tcPr>
            <w:tcW w:w="1572" w:type="dxa"/>
            <w:tcBorders>
              <w:top w:val="single" w:sz="2" w:space="0" w:color="000000"/>
              <w:left w:val="single" w:sz="2" w:space="0" w:color="000000"/>
              <w:bottom w:val="single" w:sz="2" w:space="0" w:color="000000"/>
              <w:right w:val="single" w:sz="2" w:space="0" w:color="000000"/>
            </w:tcBorders>
            <w:vAlign w:val="center"/>
          </w:tcPr>
          <w:p w14:paraId="5B45C02D" w14:textId="0188C6B2" w:rsidR="0095650F" w:rsidRDefault="0095650F" w:rsidP="005254CA">
            <w:pPr>
              <w:spacing w:line="276" w:lineRule="auto"/>
            </w:pPr>
            <w:r>
              <w:t>kythuat123</w:t>
            </w:r>
          </w:p>
        </w:tc>
      </w:tr>
      <w:tr w:rsidR="0095650F" w14:paraId="326E06B0" w14:textId="77777777" w:rsidTr="00506D5A">
        <w:trPr>
          <w:trHeight w:val="550"/>
        </w:trPr>
        <w:tc>
          <w:tcPr>
            <w:tcW w:w="1805" w:type="dxa"/>
            <w:tcBorders>
              <w:top w:val="single" w:sz="2" w:space="0" w:color="000000"/>
              <w:left w:val="single" w:sz="2" w:space="0" w:color="000000"/>
              <w:bottom w:val="single" w:sz="2" w:space="0" w:color="000000"/>
              <w:right w:val="single" w:sz="2" w:space="0" w:color="000000"/>
            </w:tcBorders>
            <w:vAlign w:val="center"/>
          </w:tcPr>
          <w:p w14:paraId="35F9F822" w14:textId="40FB5674" w:rsidR="0095650F" w:rsidRDefault="0095650F" w:rsidP="005254CA">
            <w:pPr>
              <w:spacing w:line="276" w:lineRule="auto"/>
            </w:pPr>
            <w:r>
              <w:rPr>
                <w:sz w:val="24"/>
              </w:rPr>
              <w:t>WLAN VLAN 5</w:t>
            </w:r>
          </w:p>
        </w:tc>
        <w:tc>
          <w:tcPr>
            <w:tcW w:w="1993" w:type="dxa"/>
            <w:tcBorders>
              <w:top w:val="single" w:sz="2" w:space="0" w:color="000000"/>
              <w:left w:val="single" w:sz="2" w:space="0" w:color="000000"/>
              <w:bottom w:val="single" w:sz="2" w:space="0" w:color="000000"/>
              <w:right w:val="single" w:sz="2" w:space="0" w:color="000000"/>
            </w:tcBorders>
            <w:vAlign w:val="center"/>
          </w:tcPr>
          <w:p w14:paraId="51B10F0F" w14:textId="0FD2A581" w:rsidR="0095650F" w:rsidRDefault="0095650F" w:rsidP="005254CA">
            <w:pPr>
              <w:spacing w:line="276" w:lineRule="auto"/>
              <w:ind w:left="1"/>
            </w:pPr>
            <w:r>
              <w:t>Marketing</w:t>
            </w:r>
          </w:p>
        </w:tc>
        <w:tc>
          <w:tcPr>
            <w:tcW w:w="2052" w:type="dxa"/>
            <w:tcBorders>
              <w:top w:val="single" w:sz="2" w:space="0" w:color="000000"/>
              <w:left w:val="single" w:sz="2" w:space="0" w:color="000000"/>
              <w:bottom w:val="single" w:sz="2" w:space="0" w:color="000000"/>
              <w:right w:val="single" w:sz="2" w:space="0" w:color="000000"/>
            </w:tcBorders>
            <w:vAlign w:val="center"/>
          </w:tcPr>
          <w:p w14:paraId="109BA312" w14:textId="62018D46" w:rsidR="0095650F" w:rsidRDefault="0095650F" w:rsidP="005254CA">
            <w:pPr>
              <w:spacing w:line="276" w:lineRule="auto"/>
              <w:ind w:left="1"/>
            </w:pPr>
            <w:r>
              <w:rPr>
                <w:sz w:val="24"/>
              </w:rPr>
              <w:t>WPA-2 Enterprise</w:t>
            </w:r>
          </w:p>
        </w:tc>
        <w:tc>
          <w:tcPr>
            <w:tcW w:w="2030" w:type="dxa"/>
            <w:tcBorders>
              <w:top w:val="single" w:sz="2" w:space="0" w:color="000000"/>
              <w:left w:val="single" w:sz="2" w:space="0" w:color="000000"/>
              <w:bottom w:val="single" w:sz="2" w:space="0" w:color="000000"/>
              <w:right w:val="single" w:sz="2" w:space="0" w:color="000000"/>
            </w:tcBorders>
            <w:vAlign w:val="center"/>
          </w:tcPr>
          <w:p w14:paraId="3DCB9D3D" w14:textId="18F307DC" w:rsidR="0095650F" w:rsidRDefault="0095650F" w:rsidP="005254CA">
            <w:pPr>
              <w:spacing w:line="276" w:lineRule="auto"/>
              <w:ind w:left="1"/>
            </w:pPr>
            <w:r>
              <w:t>Marketing</w:t>
            </w:r>
          </w:p>
        </w:tc>
        <w:tc>
          <w:tcPr>
            <w:tcW w:w="1572" w:type="dxa"/>
            <w:tcBorders>
              <w:top w:val="single" w:sz="2" w:space="0" w:color="000000"/>
              <w:left w:val="single" w:sz="2" w:space="0" w:color="000000"/>
              <w:bottom w:val="single" w:sz="2" w:space="0" w:color="000000"/>
              <w:right w:val="single" w:sz="2" w:space="0" w:color="000000"/>
            </w:tcBorders>
            <w:vAlign w:val="center"/>
          </w:tcPr>
          <w:p w14:paraId="475C13BD" w14:textId="69D3658B" w:rsidR="0095650F" w:rsidRDefault="0095650F" w:rsidP="005254CA">
            <w:pPr>
              <w:spacing w:line="276" w:lineRule="auto"/>
            </w:pPr>
            <w:r>
              <w:t>marketing123</w:t>
            </w:r>
          </w:p>
        </w:tc>
      </w:tr>
      <w:tr w:rsidR="0095650F" w14:paraId="38145252" w14:textId="77777777" w:rsidTr="00506D5A">
        <w:trPr>
          <w:trHeight w:val="550"/>
        </w:trPr>
        <w:tc>
          <w:tcPr>
            <w:tcW w:w="1805" w:type="dxa"/>
            <w:tcBorders>
              <w:top w:val="single" w:sz="2" w:space="0" w:color="000000"/>
              <w:left w:val="single" w:sz="2" w:space="0" w:color="000000"/>
              <w:bottom w:val="single" w:sz="2" w:space="0" w:color="000000"/>
              <w:right w:val="single" w:sz="2" w:space="0" w:color="000000"/>
            </w:tcBorders>
            <w:vAlign w:val="center"/>
          </w:tcPr>
          <w:p w14:paraId="7BC41FD2" w14:textId="13A32075" w:rsidR="0095650F" w:rsidRDefault="0095650F" w:rsidP="0095650F">
            <w:pPr>
              <w:spacing w:line="276" w:lineRule="auto"/>
            </w:pPr>
            <w:r>
              <w:rPr>
                <w:sz w:val="24"/>
              </w:rPr>
              <w:t>WLAN VLAN 6</w:t>
            </w:r>
          </w:p>
        </w:tc>
        <w:tc>
          <w:tcPr>
            <w:tcW w:w="1993" w:type="dxa"/>
            <w:tcBorders>
              <w:top w:val="single" w:sz="2" w:space="0" w:color="000000"/>
              <w:left w:val="single" w:sz="2" w:space="0" w:color="000000"/>
              <w:bottom w:val="single" w:sz="2" w:space="0" w:color="000000"/>
              <w:right w:val="single" w:sz="2" w:space="0" w:color="000000"/>
            </w:tcBorders>
            <w:vAlign w:val="center"/>
          </w:tcPr>
          <w:p w14:paraId="2E05B7BF" w14:textId="76CBD765" w:rsidR="0095650F" w:rsidRDefault="0095650F" w:rsidP="0095650F">
            <w:pPr>
              <w:spacing w:line="276" w:lineRule="auto"/>
              <w:ind w:left="1"/>
            </w:pPr>
            <w:r>
              <w:t>Le tan</w:t>
            </w:r>
          </w:p>
        </w:tc>
        <w:tc>
          <w:tcPr>
            <w:tcW w:w="2052" w:type="dxa"/>
            <w:tcBorders>
              <w:top w:val="single" w:sz="2" w:space="0" w:color="000000"/>
              <w:left w:val="single" w:sz="2" w:space="0" w:color="000000"/>
              <w:bottom w:val="single" w:sz="2" w:space="0" w:color="000000"/>
              <w:right w:val="single" w:sz="2" w:space="0" w:color="000000"/>
            </w:tcBorders>
            <w:vAlign w:val="center"/>
          </w:tcPr>
          <w:p w14:paraId="2C66E8FD" w14:textId="6A158748" w:rsidR="0095650F" w:rsidRDefault="0095650F" w:rsidP="0095650F">
            <w:pPr>
              <w:spacing w:line="276" w:lineRule="auto"/>
              <w:ind w:left="1"/>
            </w:pPr>
            <w:r>
              <w:rPr>
                <w:sz w:val="24"/>
              </w:rPr>
              <w:t>WPA2-Personal</w:t>
            </w:r>
          </w:p>
        </w:tc>
        <w:tc>
          <w:tcPr>
            <w:tcW w:w="2030" w:type="dxa"/>
            <w:tcBorders>
              <w:top w:val="single" w:sz="2" w:space="0" w:color="000000"/>
              <w:left w:val="single" w:sz="2" w:space="0" w:color="000000"/>
              <w:bottom w:val="single" w:sz="2" w:space="0" w:color="000000"/>
              <w:right w:val="single" w:sz="2" w:space="0" w:color="000000"/>
            </w:tcBorders>
            <w:vAlign w:val="center"/>
          </w:tcPr>
          <w:p w14:paraId="0304FA25" w14:textId="021619FE" w:rsidR="0095650F" w:rsidRDefault="0095650F" w:rsidP="0095650F">
            <w:pPr>
              <w:spacing w:line="276" w:lineRule="auto"/>
              <w:ind w:left="1"/>
            </w:pPr>
            <w:r>
              <w:rPr>
                <w:sz w:val="24"/>
              </w:rPr>
              <w:t xml:space="preserve">N/A </w:t>
            </w:r>
          </w:p>
        </w:tc>
        <w:tc>
          <w:tcPr>
            <w:tcW w:w="1572" w:type="dxa"/>
            <w:tcBorders>
              <w:top w:val="single" w:sz="2" w:space="0" w:color="000000"/>
              <w:left w:val="single" w:sz="2" w:space="0" w:color="000000"/>
              <w:bottom w:val="single" w:sz="2" w:space="0" w:color="000000"/>
              <w:right w:val="single" w:sz="2" w:space="0" w:color="000000"/>
            </w:tcBorders>
            <w:vAlign w:val="center"/>
          </w:tcPr>
          <w:p w14:paraId="70FD14D0" w14:textId="5F7DC3C2" w:rsidR="0095650F" w:rsidRDefault="0095650F" w:rsidP="0095650F">
            <w:pPr>
              <w:spacing w:line="276" w:lineRule="auto"/>
            </w:pPr>
            <w:r>
              <w:t>letan123</w:t>
            </w:r>
          </w:p>
        </w:tc>
      </w:tr>
    </w:tbl>
    <w:p w14:paraId="77AB651E" w14:textId="77777777" w:rsidR="0095650F" w:rsidRDefault="0095650F" w:rsidP="0034697D">
      <w:pPr>
        <w:pStyle w:val="Tiumccp2"/>
      </w:pPr>
    </w:p>
    <w:p w14:paraId="4AE425B9" w14:textId="3D222802" w:rsidR="0034697D" w:rsidRDefault="00B64150" w:rsidP="00B64150">
      <w:pPr>
        <w:pStyle w:val="Tiumccp1"/>
      </w:pPr>
      <w:bookmarkStart w:id="54" w:name="_Toc79583362"/>
      <w:r>
        <w:t>7.3</w:t>
      </w:r>
      <w:r w:rsidR="0034697D">
        <w:t xml:space="preserve"> Cấu hình các thiết bị</w:t>
      </w:r>
      <w:bookmarkEnd w:id="54"/>
    </w:p>
    <w:p w14:paraId="7A95B045" w14:textId="6214BA01" w:rsidR="001A6810" w:rsidRDefault="00B64150" w:rsidP="00B64150">
      <w:pPr>
        <w:pStyle w:val="Tiumccp2"/>
      </w:pPr>
      <w:bookmarkStart w:id="55" w:name="_Toc79583363"/>
      <w:r>
        <w:t xml:space="preserve">7.3.1 </w:t>
      </w:r>
      <w:r w:rsidR="00E8194E">
        <w:t>Switch</w:t>
      </w:r>
      <w:bookmarkEnd w:id="55"/>
      <w:r w:rsidR="00E8194E">
        <w:t xml:space="preserve"> </w:t>
      </w:r>
    </w:p>
    <w:p w14:paraId="3BED4621" w14:textId="5782C141" w:rsidR="00E8194E" w:rsidRDefault="00E8194E" w:rsidP="00E8194E">
      <w:pPr>
        <w:pStyle w:val="Nidungvnbn"/>
      </w:pPr>
      <w:r>
        <w:t>Tạo vlan trong Switch: Cấu hình tạo các vlan trên switch để kết nối đến các phòng của doanh nghiệp.</w:t>
      </w:r>
    </w:p>
    <w:p w14:paraId="1D304E26" w14:textId="77777777" w:rsidR="00583E59" w:rsidRDefault="00E8194E" w:rsidP="00583E59">
      <w:pPr>
        <w:pStyle w:val="Caption"/>
        <w:keepNext/>
      </w:pPr>
      <w:r>
        <w:rPr>
          <w:noProof/>
        </w:rPr>
        <w:drawing>
          <wp:inline distT="0" distB="0" distL="0" distR="0" wp14:anchorId="545260CD" wp14:editId="318DF937">
            <wp:extent cx="5781675" cy="264778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7626" cy="2650509"/>
                    </a:xfrm>
                    <a:prstGeom prst="rect">
                      <a:avLst/>
                    </a:prstGeom>
                    <a:noFill/>
                    <a:ln>
                      <a:noFill/>
                    </a:ln>
                  </pic:spPr>
                </pic:pic>
              </a:graphicData>
            </a:graphic>
          </wp:inline>
        </w:drawing>
      </w:r>
    </w:p>
    <w:p w14:paraId="1A2C2133" w14:textId="335E7B16" w:rsidR="00543B51" w:rsidRDefault="00583E59" w:rsidP="00583E59">
      <w:pPr>
        <w:pStyle w:val="Caption"/>
      </w:pPr>
      <w:bookmarkStart w:id="56" w:name="_Toc79672977"/>
      <w:bookmarkStart w:id="57" w:name="_Toc79673032"/>
      <w:r>
        <w:t>Hình 7.</w:t>
      </w:r>
      <w:r w:rsidR="00AC4A99">
        <w:fldChar w:fldCharType="begin"/>
      </w:r>
      <w:r w:rsidR="00AC4A99">
        <w:instrText xml:space="preserve"> SEQ Hình_7. \* ARABIC </w:instrText>
      </w:r>
      <w:r w:rsidR="00AC4A99">
        <w:fldChar w:fldCharType="separate"/>
      </w:r>
      <w:r w:rsidR="00C46EA5">
        <w:rPr>
          <w:noProof/>
        </w:rPr>
        <w:t>2</w:t>
      </w:r>
      <w:r w:rsidR="00AC4A99">
        <w:rPr>
          <w:noProof/>
        </w:rPr>
        <w:fldChar w:fldCharType="end"/>
      </w:r>
      <w:r>
        <w:t xml:space="preserve"> Tạo vlan</w:t>
      </w:r>
      <w:bookmarkEnd w:id="56"/>
      <w:bookmarkEnd w:id="57"/>
    </w:p>
    <w:p w14:paraId="608FF0DA" w14:textId="77777777" w:rsidR="0024116E" w:rsidRDefault="0024116E" w:rsidP="0024116E"/>
    <w:p w14:paraId="0D17CFB6" w14:textId="77777777" w:rsidR="0024116E" w:rsidRDefault="0024116E" w:rsidP="0024116E"/>
    <w:p w14:paraId="65883DE6" w14:textId="77777777" w:rsidR="0024116E" w:rsidRPr="0024116E" w:rsidRDefault="0024116E" w:rsidP="0024116E"/>
    <w:p w14:paraId="7A48FA9C" w14:textId="65662D6E" w:rsidR="00E8194E" w:rsidRDefault="00E8194E" w:rsidP="00E8194E">
      <w:pPr>
        <w:pStyle w:val="Nidungvnbn"/>
      </w:pPr>
      <w:r>
        <w:t>Kết quả:</w:t>
      </w:r>
    </w:p>
    <w:p w14:paraId="41F4E8E2" w14:textId="77777777" w:rsidR="00583E59" w:rsidRDefault="00E8194E" w:rsidP="00583E59">
      <w:pPr>
        <w:pStyle w:val="Caption"/>
        <w:keepNext/>
      </w:pPr>
      <w:r>
        <w:rPr>
          <w:noProof/>
        </w:rPr>
        <w:drawing>
          <wp:inline distT="0" distB="0" distL="0" distR="0" wp14:anchorId="1B857114" wp14:editId="159C768C">
            <wp:extent cx="5788660" cy="27997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8660" cy="2799715"/>
                    </a:xfrm>
                    <a:prstGeom prst="rect">
                      <a:avLst/>
                    </a:prstGeom>
                    <a:noFill/>
                    <a:ln>
                      <a:noFill/>
                    </a:ln>
                  </pic:spPr>
                </pic:pic>
              </a:graphicData>
            </a:graphic>
          </wp:inline>
        </w:drawing>
      </w:r>
    </w:p>
    <w:p w14:paraId="592A5219" w14:textId="040AC61D" w:rsidR="00543B51" w:rsidRDefault="00583E59" w:rsidP="00583E59">
      <w:pPr>
        <w:pStyle w:val="Caption"/>
      </w:pPr>
      <w:bookmarkStart w:id="58" w:name="_Toc79672978"/>
      <w:bookmarkStart w:id="59" w:name="_Toc79673033"/>
      <w:r>
        <w:t>Hình 7.</w:t>
      </w:r>
      <w:r w:rsidR="00AC4A99">
        <w:fldChar w:fldCharType="begin"/>
      </w:r>
      <w:r w:rsidR="00AC4A99">
        <w:instrText xml:space="preserve"> SEQ Hình_7. \* ARABIC </w:instrText>
      </w:r>
      <w:r w:rsidR="00AC4A99">
        <w:fldChar w:fldCharType="separate"/>
      </w:r>
      <w:r w:rsidR="00C46EA5">
        <w:rPr>
          <w:noProof/>
        </w:rPr>
        <w:t>3</w:t>
      </w:r>
      <w:r w:rsidR="00AC4A99">
        <w:rPr>
          <w:noProof/>
        </w:rPr>
        <w:fldChar w:fldCharType="end"/>
      </w:r>
      <w:r w:rsidRPr="00583E59">
        <w:t xml:space="preserve"> </w:t>
      </w:r>
      <w:r>
        <w:t>Kết quả khi tạo xong vlan</w:t>
      </w:r>
      <w:bookmarkEnd w:id="58"/>
      <w:bookmarkEnd w:id="59"/>
    </w:p>
    <w:p w14:paraId="1BE9D35E" w14:textId="190F4112" w:rsidR="00E8194E" w:rsidRDefault="00E8194E" w:rsidP="001C03D8">
      <w:pPr>
        <w:pStyle w:val="Nidungvnbn"/>
      </w:pPr>
      <w:r>
        <w:t>Trunk để sử dụng nhiều vlan trên switch</w:t>
      </w:r>
    </w:p>
    <w:p w14:paraId="56B5C4A7" w14:textId="77777777" w:rsidR="00583E59" w:rsidRDefault="001C03D8" w:rsidP="00583E59">
      <w:pPr>
        <w:pStyle w:val="Caption"/>
        <w:keepNext/>
      </w:pPr>
      <w:r>
        <w:rPr>
          <w:noProof/>
        </w:rPr>
        <w:drawing>
          <wp:inline distT="0" distB="0" distL="0" distR="0" wp14:anchorId="3EEF83BA" wp14:editId="6EFEB38F">
            <wp:extent cx="5781675" cy="2876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1675" cy="2876550"/>
                    </a:xfrm>
                    <a:prstGeom prst="rect">
                      <a:avLst/>
                    </a:prstGeom>
                    <a:noFill/>
                    <a:ln>
                      <a:noFill/>
                    </a:ln>
                  </pic:spPr>
                </pic:pic>
              </a:graphicData>
            </a:graphic>
          </wp:inline>
        </w:drawing>
      </w:r>
    </w:p>
    <w:p w14:paraId="71AC80B1" w14:textId="658A37DA" w:rsidR="00583E59" w:rsidRDefault="00583E59" w:rsidP="00583E59">
      <w:pPr>
        <w:pStyle w:val="Caption"/>
      </w:pPr>
      <w:bookmarkStart w:id="60" w:name="_Toc79672979"/>
      <w:bookmarkStart w:id="61" w:name="_Toc79673034"/>
      <w:r>
        <w:t>Hình 7.</w:t>
      </w:r>
      <w:r w:rsidR="00AC4A99">
        <w:fldChar w:fldCharType="begin"/>
      </w:r>
      <w:r w:rsidR="00AC4A99">
        <w:instrText xml:space="preserve"> SEQ Hình_7. \* ARABIC </w:instrText>
      </w:r>
      <w:r w:rsidR="00AC4A99">
        <w:fldChar w:fldCharType="separate"/>
      </w:r>
      <w:r w:rsidR="00C46EA5">
        <w:rPr>
          <w:noProof/>
        </w:rPr>
        <w:t>4</w:t>
      </w:r>
      <w:r w:rsidR="00AC4A99">
        <w:rPr>
          <w:noProof/>
        </w:rPr>
        <w:fldChar w:fldCharType="end"/>
      </w:r>
      <w:r w:rsidRPr="00583E59">
        <w:t xml:space="preserve"> </w:t>
      </w:r>
      <w:r>
        <w:t>Trunk các đường mạng</w:t>
      </w:r>
      <w:bookmarkEnd w:id="60"/>
      <w:bookmarkEnd w:id="61"/>
    </w:p>
    <w:p w14:paraId="559D54F6" w14:textId="77777777" w:rsidR="0024116E" w:rsidRDefault="0024116E" w:rsidP="0024116E"/>
    <w:p w14:paraId="0FD13969" w14:textId="77777777" w:rsidR="0024116E" w:rsidRPr="0024116E" w:rsidRDefault="0024116E" w:rsidP="0024116E"/>
    <w:p w14:paraId="3BCF1278" w14:textId="251A59F4" w:rsidR="001C03D8" w:rsidRPr="00B64150" w:rsidRDefault="00B64150" w:rsidP="00B64150">
      <w:pPr>
        <w:pStyle w:val="Tiumccp2"/>
      </w:pPr>
      <w:bookmarkStart w:id="62" w:name="_Toc79583364"/>
      <w:r>
        <w:t>7.3.2</w:t>
      </w:r>
      <w:r w:rsidR="001C03D8" w:rsidRPr="00B64150">
        <w:t xml:space="preserve"> Router1</w:t>
      </w:r>
      <w:bookmarkEnd w:id="62"/>
    </w:p>
    <w:p w14:paraId="6B333990" w14:textId="1B172FC7" w:rsidR="001C03D8" w:rsidRDefault="001C03D8" w:rsidP="008C4732">
      <w:pPr>
        <w:pStyle w:val="Nidungvnbn"/>
        <w:ind w:firstLine="0"/>
      </w:pPr>
      <w:r>
        <w:t>Cấu hình đồng bộ vlan trên router</w:t>
      </w:r>
      <w:r w:rsidR="008C4732">
        <w:tab/>
      </w:r>
    </w:p>
    <w:p w14:paraId="6237A21B" w14:textId="77777777" w:rsidR="00583E59" w:rsidRDefault="001C03D8" w:rsidP="00583E59">
      <w:pPr>
        <w:pStyle w:val="Caption"/>
        <w:keepNext/>
      </w:pPr>
      <w:r>
        <w:rPr>
          <w:noProof/>
        </w:rPr>
        <w:drawing>
          <wp:inline distT="0" distB="0" distL="0" distR="0" wp14:anchorId="3AEFAFBF" wp14:editId="66C35F84">
            <wp:extent cx="581279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2790" cy="3200400"/>
                    </a:xfrm>
                    <a:prstGeom prst="rect">
                      <a:avLst/>
                    </a:prstGeom>
                    <a:noFill/>
                    <a:ln>
                      <a:noFill/>
                    </a:ln>
                  </pic:spPr>
                </pic:pic>
              </a:graphicData>
            </a:graphic>
          </wp:inline>
        </w:drawing>
      </w:r>
    </w:p>
    <w:p w14:paraId="6DB40D55" w14:textId="662C2B2F" w:rsidR="00921934" w:rsidRDefault="00583E59" w:rsidP="00583E59">
      <w:pPr>
        <w:pStyle w:val="Caption"/>
      </w:pPr>
      <w:bookmarkStart w:id="63" w:name="_Toc79672980"/>
      <w:bookmarkStart w:id="64" w:name="_Toc79673035"/>
      <w:r>
        <w:t>Hình 7.</w:t>
      </w:r>
      <w:r w:rsidR="00AC4A99">
        <w:fldChar w:fldCharType="begin"/>
      </w:r>
      <w:r w:rsidR="00AC4A99">
        <w:instrText xml:space="preserve"> SEQ Hình_7. \* ARABIC </w:instrText>
      </w:r>
      <w:r w:rsidR="00AC4A99">
        <w:fldChar w:fldCharType="separate"/>
      </w:r>
      <w:r w:rsidR="00C46EA5">
        <w:rPr>
          <w:noProof/>
        </w:rPr>
        <w:t>5</w:t>
      </w:r>
      <w:r w:rsidR="00AC4A99">
        <w:rPr>
          <w:noProof/>
        </w:rPr>
        <w:fldChar w:fldCharType="end"/>
      </w:r>
      <w:r w:rsidRPr="00583E59">
        <w:t xml:space="preserve"> </w:t>
      </w:r>
      <w:r>
        <w:t>Đồng bộ vlan trên router</w:t>
      </w:r>
      <w:bookmarkEnd w:id="63"/>
      <w:bookmarkEnd w:id="64"/>
    </w:p>
    <w:p w14:paraId="1C4907DA" w14:textId="2109009C" w:rsidR="001C03D8" w:rsidRDefault="001C03D8" w:rsidP="001C03D8">
      <w:pPr>
        <w:pStyle w:val="Caption"/>
      </w:pPr>
      <w:r>
        <w:rPr>
          <w:noProof/>
        </w:rPr>
        <w:drawing>
          <wp:inline distT="0" distB="0" distL="0" distR="0" wp14:anchorId="4DBF76BD" wp14:editId="4210FEBA">
            <wp:extent cx="5788660" cy="29400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8660" cy="2940050"/>
                    </a:xfrm>
                    <a:prstGeom prst="rect">
                      <a:avLst/>
                    </a:prstGeom>
                    <a:noFill/>
                    <a:ln>
                      <a:noFill/>
                    </a:ln>
                  </pic:spPr>
                </pic:pic>
              </a:graphicData>
            </a:graphic>
          </wp:inline>
        </w:drawing>
      </w:r>
    </w:p>
    <w:p w14:paraId="1303C71D" w14:textId="77777777" w:rsidR="0024116E" w:rsidRDefault="0024116E" w:rsidP="0024116E"/>
    <w:p w14:paraId="12FA6B52" w14:textId="77777777" w:rsidR="0024116E" w:rsidRPr="0024116E" w:rsidRDefault="0024116E" w:rsidP="0024116E"/>
    <w:p w14:paraId="508B8505" w14:textId="238A7481" w:rsidR="001C03D8" w:rsidRDefault="001C03D8" w:rsidP="001C03D8">
      <w:pPr>
        <w:pStyle w:val="Nidungvnbn"/>
      </w:pPr>
      <w:r>
        <w:t xml:space="preserve">Cấu hình dhcp </w:t>
      </w:r>
    </w:p>
    <w:p w14:paraId="1773C3CD" w14:textId="77777777" w:rsidR="00583E59" w:rsidRDefault="001C03D8" w:rsidP="00583E59">
      <w:pPr>
        <w:pStyle w:val="Caption"/>
        <w:keepNext/>
      </w:pPr>
      <w:r>
        <w:rPr>
          <w:noProof/>
        </w:rPr>
        <w:drawing>
          <wp:inline distT="0" distB="0" distL="0" distR="0" wp14:anchorId="23BF2913" wp14:editId="16CFCBE2">
            <wp:extent cx="5788660" cy="36506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8660" cy="3650615"/>
                    </a:xfrm>
                    <a:prstGeom prst="rect">
                      <a:avLst/>
                    </a:prstGeom>
                    <a:noFill/>
                    <a:ln>
                      <a:noFill/>
                    </a:ln>
                  </pic:spPr>
                </pic:pic>
              </a:graphicData>
            </a:graphic>
          </wp:inline>
        </w:drawing>
      </w:r>
    </w:p>
    <w:p w14:paraId="7502D855" w14:textId="38F383D1" w:rsidR="00921934" w:rsidRDefault="00583E59" w:rsidP="00583E59">
      <w:pPr>
        <w:pStyle w:val="Caption"/>
      </w:pPr>
      <w:bookmarkStart w:id="65" w:name="_Toc79672981"/>
      <w:bookmarkStart w:id="66" w:name="_Toc79673036"/>
      <w:r>
        <w:t>Hình 7.</w:t>
      </w:r>
      <w:r w:rsidR="00AC4A99">
        <w:fldChar w:fldCharType="begin"/>
      </w:r>
      <w:r w:rsidR="00AC4A99">
        <w:instrText xml:space="preserve"> SEQ Hình_7. \* ARABIC </w:instrText>
      </w:r>
      <w:r w:rsidR="00AC4A99">
        <w:fldChar w:fldCharType="separate"/>
      </w:r>
      <w:r w:rsidR="00C46EA5">
        <w:rPr>
          <w:noProof/>
        </w:rPr>
        <w:t>6</w:t>
      </w:r>
      <w:r w:rsidR="00AC4A99">
        <w:rPr>
          <w:noProof/>
        </w:rPr>
        <w:fldChar w:fldCharType="end"/>
      </w:r>
      <w:r w:rsidRPr="00583E59">
        <w:t xml:space="preserve"> </w:t>
      </w:r>
      <w:r>
        <w:t>Cấu hinh dhcp</w:t>
      </w:r>
      <w:bookmarkEnd w:id="65"/>
      <w:bookmarkEnd w:id="66"/>
    </w:p>
    <w:p w14:paraId="2A48BE92" w14:textId="32B8EC39" w:rsidR="001C03D8" w:rsidRDefault="001C03D8" w:rsidP="001C03D8">
      <w:pPr>
        <w:pStyle w:val="Caption"/>
      </w:pPr>
      <w:r>
        <w:rPr>
          <w:noProof/>
        </w:rPr>
        <w:lastRenderedPageBreak/>
        <w:drawing>
          <wp:inline distT="0" distB="0" distL="0" distR="0" wp14:anchorId="4868BEC2" wp14:editId="36A6A947">
            <wp:extent cx="581279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2790" cy="3200400"/>
                    </a:xfrm>
                    <a:prstGeom prst="rect">
                      <a:avLst/>
                    </a:prstGeom>
                    <a:noFill/>
                    <a:ln>
                      <a:noFill/>
                    </a:ln>
                  </pic:spPr>
                </pic:pic>
              </a:graphicData>
            </a:graphic>
          </wp:inline>
        </w:drawing>
      </w:r>
    </w:p>
    <w:p w14:paraId="6BFE811A" w14:textId="10A5DDD0" w:rsidR="00C41DE2" w:rsidRDefault="00B64150" w:rsidP="00B64150">
      <w:pPr>
        <w:pStyle w:val="Tiumccp2"/>
      </w:pPr>
      <w:bookmarkStart w:id="67" w:name="_Toc79583365"/>
      <w:r>
        <w:t>7.3.3</w:t>
      </w:r>
      <w:r w:rsidR="00C41DE2">
        <w:t xml:space="preserve"> Router</w:t>
      </w:r>
      <w:r w:rsidR="005254CA">
        <w:t>0</w:t>
      </w:r>
      <w:bookmarkEnd w:id="67"/>
    </w:p>
    <w:p w14:paraId="657747B2" w14:textId="77777777" w:rsidR="00583E59" w:rsidRDefault="005254CA" w:rsidP="00583E59">
      <w:pPr>
        <w:pStyle w:val="Caption"/>
        <w:keepNext/>
      </w:pPr>
      <w:r>
        <w:rPr>
          <w:noProof/>
        </w:rPr>
        <w:drawing>
          <wp:inline distT="0" distB="0" distL="0" distR="0" wp14:anchorId="28C3FEE1" wp14:editId="700A3F00">
            <wp:extent cx="5812304" cy="307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5120" cy="3074889"/>
                    </a:xfrm>
                    <a:prstGeom prst="rect">
                      <a:avLst/>
                    </a:prstGeom>
                    <a:noFill/>
                    <a:ln>
                      <a:noFill/>
                    </a:ln>
                  </pic:spPr>
                </pic:pic>
              </a:graphicData>
            </a:graphic>
          </wp:inline>
        </w:drawing>
      </w:r>
    </w:p>
    <w:p w14:paraId="0A44D8CF" w14:textId="558277C8" w:rsidR="00921934" w:rsidRDefault="00583E59" w:rsidP="00583E59">
      <w:pPr>
        <w:pStyle w:val="Caption"/>
      </w:pPr>
      <w:bookmarkStart w:id="68" w:name="_Toc79672982"/>
      <w:bookmarkStart w:id="69" w:name="_Toc79673037"/>
      <w:r>
        <w:t>Hình 7.</w:t>
      </w:r>
      <w:r w:rsidR="00AC4A99">
        <w:fldChar w:fldCharType="begin"/>
      </w:r>
      <w:r w:rsidR="00AC4A99">
        <w:instrText xml:space="preserve"> SEQ Hình_7. \* ARABIC </w:instrText>
      </w:r>
      <w:r w:rsidR="00AC4A99">
        <w:fldChar w:fldCharType="separate"/>
      </w:r>
      <w:r w:rsidR="00C46EA5">
        <w:rPr>
          <w:noProof/>
        </w:rPr>
        <w:t>7</w:t>
      </w:r>
      <w:r w:rsidR="00AC4A99">
        <w:rPr>
          <w:noProof/>
        </w:rPr>
        <w:fldChar w:fldCharType="end"/>
      </w:r>
      <w:r w:rsidRPr="00583E59">
        <w:t xml:space="preserve"> </w:t>
      </w:r>
      <w:r>
        <w:t>Cấu hình ip route</w:t>
      </w:r>
      <w:bookmarkEnd w:id="68"/>
      <w:bookmarkEnd w:id="69"/>
    </w:p>
    <w:p w14:paraId="2AC9C940" w14:textId="77777777" w:rsidR="005254CA" w:rsidRDefault="005254CA" w:rsidP="005254CA"/>
    <w:p w14:paraId="093A1A29" w14:textId="77777777" w:rsidR="00583E59" w:rsidRDefault="00583E59" w:rsidP="005254CA"/>
    <w:p w14:paraId="150A5CF5" w14:textId="77777777" w:rsidR="00583E59" w:rsidRDefault="00583E59" w:rsidP="005254CA"/>
    <w:p w14:paraId="35AD961A" w14:textId="5F64248E" w:rsidR="00896FDD" w:rsidRPr="008D5FEE" w:rsidRDefault="00B64150" w:rsidP="008D5FEE">
      <w:pPr>
        <w:pStyle w:val="Tiumccp2"/>
      </w:pPr>
      <w:bookmarkStart w:id="70" w:name="_Toc79583366"/>
      <w:r>
        <w:lastRenderedPageBreak/>
        <w:t>7.3</w:t>
      </w:r>
      <w:r w:rsidR="00C57576">
        <w:t>.4 C</w:t>
      </w:r>
      <w:r w:rsidR="005254CA" w:rsidRPr="008D5FEE">
        <w:t>ấu hình bộ WLC Controller Network</w:t>
      </w:r>
      <w:bookmarkEnd w:id="70"/>
    </w:p>
    <w:p w14:paraId="236645F3" w14:textId="77777777" w:rsidR="008D5FEE" w:rsidRPr="000F179E" w:rsidRDefault="008D5FEE" w:rsidP="00F91213">
      <w:pPr>
        <w:pStyle w:val="Nidungvnbn"/>
        <w:ind w:firstLine="0"/>
      </w:pPr>
      <w:r w:rsidRPr="000F179E">
        <w:t xml:space="preserve">Bước 1: Cấu hình các giao diện VLAN. </w:t>
      </w:r>
    </w:p>
    <w:p w14:paraId="5F59AF63" w14:textId="3A720E78" w:rsidR="005254CA" w:rsidRPr="001E3B7B" w:rsidRDefault="005254CA" w:rsidP="001E3B7B">
      <w:pPr>
        <w:pStyle w:val="Nidungvnbn"/>
      </w:pPr>
      <w:r w:rsidRPr="001E3B7B">
        <w:t xml:space="preserve">Từ Admin, điều hướng điều hướng đến giao diện quản lý WLC-1 qua trình duyệt web. Để đăng nhập vào WLC-1, sử dụng admin làm tên người dùng và admin làm mật khẩu. </w:t>
      </w:r>
    </w:p>
    <w:p w14:paraId="40D7E2C5" w14:textId="77777777" w:rsidR="00583E59" w:rsidRDefault="009D4556" w:rsidP="00583E59">
      <w:pPr>
        <w:pStyle w:val="Caption"/>
        <w:keepNext/>
      </w:pPr>
      <w:r>
        <w:rPr>
          <w:noProof/>
        </w:rPr>
        <w:drawing>
          <wp:inline distT="0" distB="0" distL="0" distR="0" wp14:anchorId="7411ED55" wp14:editId="0EC59C6C">
            <wp:extent cx="3331210" cy="15557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1210" cy="1555750"/>
                    </a:xfrm>
                    <a:prstGeom prst="rect">
                      <a:avLst/>
                    </a:prstGeom>
                    <a:noFill/>
                    <a:ln>
                      <a:noFill/>
                    </a:ln>
                  </pic:spPr>
                </pic:pic>
              </a:graphicData>
            </a:graphic>
          </wp:inline>
        </w:drawing>
      </w:r>
    </w:p>
    <w:p w14:paraId="541FCE39" w14:textId="5BA14CA4" w:rsidR="0024116E" w:rsidRPr="0024116E" w:rsidRDefault="00583E59" w:rsidP="00583E59">
      <w:pPr>
        <w:pStyle w:val="Caption"/>
      </w:pPr>
      <w:bookmarkStart w:id="71" w:name="_Toc79672983"/>
      <w:bookmarkStart w:id="72" w:name="_Toc79673038"/>
      <w:r>
        <w:t>Hình 7.</w:t>
      </w:r>
      <w:r w:rsidR="00AC4A99">
        <w:fldChar w:fldCharType="begin"/>
      </w:r>
      <w:r w:rsidR="00AC4A99">
        <w:instrText xml:space="preserve"> SEQ Hình_7. \* ARABIC</w:instrText>
      </w:r>
      <w:r w:rsidR="00AC4A99">
        <w:instrText xml:space="preserve"> </w:instrText>
      </w:r>
      <w:r w:rsidR="00AC4A99">
        <w:fldChar w:fldCharType="separate"/>
      </w:r>
      <w:r w:rsidR="00C46EA5">
        <w:rPr>
          <w:noProof/>
        </w:rPr>
        <w:t>8</w:t>
      </w:r>
      <w:r w:rsidR="00AC4A99">
        <w:rPr>
          <w:noProof/>
        </w:rPr>
        <w:fldChar w:fldCharType="end"/>
      </w:r>
      <w:r w:rsidRPr="00583E59">
        <w:t xml:space="preserve"> </w:t>
      </w:r>
      <w:r>
        <w:t>Đăng nhập vào WLC</w:t>
      </w:r>
      <w:bookmarkEnd w:id="71"/>
      <w:bookmarkEnd w:id="72"/>
    </w:p>
    <w:p w14:paraId="6524D74D" w14:textId="204FB564" w:rsidR="005254CA" w:rsidRPr="006E18CD" w:rsidRDefault="009D4556" w:rsidP="0002015B">
      <w:pPr>
        <w:pStyle w:val="Nidungvnbn"/>
        <w:numPr>
          <w:ilvl w:val="0"/>
          <w:numId w:val="25"/>
        </w:numPr>
      </w:pPr>
      <w:r w:rsidRPr="006E18CD">
        <w:t>Đinh cấu hình giao diện cho các mạng WLAN:</w:t>
      </w:r>
    </w:p>
    <w:p w14:paraId="51FD256C" w14:textId="77777777" w:rsidR="009D4556" w:rsidRPr="001E3B7B" w:rsidRDefault="009D4556" w:rsidP="0002015B">
      <w:pPr>
        <w:pStyle w:val="Nidungvnbn"/>
        <w:numPr>
          <w:ilvl w:val="0"/>
          <w:numId w:val="26"/>
        </w:numPr>
      </w:pPr>
      <w:r w:rsidRPr="001E3B7B">
        <w:t xml:space="preserve">Chọn CONTROLLER </w:t>
      </w:r>
      <w:r w:rsidRPr="001E3B7B">
        <w:sym w:font="Wingdings" w:char="F0E0"/>
      </w:r>
      <w:r w:rsidRPr="001E3B7B">
        <w:t xml:space="preserve"> điều hướng đến interfaces và chọn New </w:t>
      </w:r>
    </w:p>
    <w:p w14:paraId="01E15976" w14:textId="77777777" w:rsidR="00583E59" w:rsidRDefault="009D4556" w:rsidP="00583E59">
      <w:pPr>
        <w:pStyle w:val="Caption"/>
        <w:keepNext/>
      </w:pPr>
      <w:r>
        <w:rPr>
          <w:noProof/>
        </w:rPr>
        <w:drawing>
          <wp:inline distT="0" distB="0" distL="0" distR="0" wp14:anchorId="4B80EB07" wp14:editId="076F2C0D">
            <wp:extent cx="578866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8660" cy="2884170"/>
                    </a:xfrm>
                    <a:prstGeom prst="rect">
                      <a:avLst/>
                    </a:prstGeom>
                    <a:noFill/>
                    <a:ln>
                      <a:noFill/>
                    </a:ln>
                  </pic:spPr>
                </pic:pic>
              </a:graphicData>
            </a:graphic>
          </wp:inline>
        </w:drawing>
      </w:r>
    </w:p>
    <w:p w14:paraId="12B4631A" w14:textId="077B0144" w:rsidR="00D267E6" w:rsidRDefault="00583E59" w:rsidP="00583E59">
      <w:pPr>
        <w:pStyle w:val="Caption"/>
      </w:pPr>
      <w:bookmarkStart w:id="73" w:name="_Toc79672984"/>
      <w:bookmarkStart w:id="74" w:name="_Toc79673039"/>
      <w:r>
        <w:t>Hình 7.</w:t>
      </w:r>
      <w:r w:rsidR="00AC4A99">
        <w:fldChar w:fldCharType="begin"/>
      </w:r>
      <w:r w:rsidR="00AC4A99">
        <w:instrText xml:space="preserve"> SEQ Hình_7. \* ARABIC </w:instrText>
      </w:r>
      <w:r w:rsidR="00AC4A99">
        <w:fldChar w:fldCharType="separate"/>
      </w:r>
      <w:r w:rsidR="00C46EA5">
        <w:rPr>
          <w:noProof/>
        </w:rPr>
        <w:t>9</w:t>
      </w:r>
      <w:r w:rsidR="00AC4A99">
        <w:rPr>
          <w:noProof/>
        </w:rPr>
        <w:fldChar w:fldCharType="end"/>
      </w:r>
      <w:r w:rsidRPr="00583E59">
        <w:t xml:space="preserve"> </w:t>
      </w:r>
      <w:r>
        <w:t>Định cấu hình giao diện WLAN</w:t>
      </w:r>
      <w:bookmarkEnd w:id="73"/>
      <w:bookmarkEnd w:id="74"/>
    </w:p>
    <w:p w14:paraId="47217324" w14:textId="77777777" w:rsidR="00C57576" w:rsidRPr="00C57576" w:rsidRDefault="00C57576" w:rsidP="00C57576"/>
    <w:p w14:paraId="236C77EC" w14:textId="77777777" w:rsidR="009D4556" w:rsidRPr="001E3B7B" w:rsidRDefault="009D4556" w:rsidP="0002015B">
      <w:pPr>
        <w:pStyle w:val="Nidungvnbn"/>
        <w:numPr>
          <w:ilvl w:val="0"/>
          <w:numId w:val="26"/>
        </w:numPr>
      </w:pPr>
      <w:r w:rsidRPr="001E3B7B">
        <w:lastRenderedPageBreak/>
        <w:t>Nhập interface Name là WLAN 2 và VLAN id là 2 -</w:t>
      </w:r>
      <w:r w:rsidRPr="001E3B7B">
        <w:sym w:font="Wingdings" w:char="F0E0"/>
      </w:r>
      <w:r w:rsidRPr="001E3B7B">
        <w:t xml:space="preserve"> Apply</w:t>
      </w:r>
    </w:p>
    <w:p w14:paraId="197E5FB2" w14:textId="77777777" w:rsidR="00583E59" w:rsidRDefault="009D4556" w:rsidP="00583E59">
      <w:pPr>
        <w:pStyle w:val="Caption"/>
        <w:keepNext/>
      </w:pPr>
      <w:r>
        <w:rPr>
          <w:noProof/>
        </w:rPr>
        <w:drawing>
          <wp:inline distT="0" distB="0" distL="0" distR="0" wp14:anchorId="28E6142C" wp14:editId="1D854ECD">
            <wp:extent cx="5788660" cy="29610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8660" cy="2961005"/>
                    </a:xfrm>
                    <a:prstGeom prst="rect">
                      <a:avLst/>
                    </a:prstGeom>
                    <a:noFill/>
                    <a:ln>
                      <a:noFill/>
                    </a:ln>
                  </pic:spPr>
                </pic:pic>
              </a:graphicData>
            </a:graphic>
          </wp:inline>
        </w:drawing>
      </w:r>
    </w:p>
    <w:p w14:paraId="6CF1E150" w14:textId="180007CE" w:rsidR="00D267E6" w:rsidRDefault="00583E59" w:rsidP="00583E59">
      <w:pPr>
        <w:pStyle w:val="Caption"/>
      </w:pPr>
      <w:bookmarkStart w:id="75" w:name="_Toc79672985"/>
      <w:bookmarkStart w:id="76" w:name="_Toc79673040"/>
      <w:r>
        <w:t>Hình 7.</w:t>
      </w:r>
      <w:r w:rsidR="00AC4A99">
        <w:fldChar w:fldCharType="begin"/>
      </w:r>
      <w:r w:rsidR="00AC4A99">
        <w:instrText xml:space="preserve"> SEQ Hình_7. \* ARABIC </w:instrText>
      </w:r>
      <w:r w:rsidR="00AC4A99">
        <w:fldChar w:fldCharType="separate"/>
      </w:r>
      <w:r w:rsidR="00C46EA5">
        <w:rPr>
          <w:noProof/>
        </w:rPr>
        <w:t>10</w:t>
      </w:r>
      <w:r w:rsidR="00AC4A99">
        <w:rPr>
          <w:noProof/>
        </w:rPr>
        <w:fldChar w:fldCharType="end"/>
      </w:r>
      <w:r w:rsidRPr="00583E59">
        <w:t xml:space="preserve"> </w:t>
      </w:r>
      <w:r>
        <w:t>Tạo giao diện WLAN</w:t>
      </w:r>
      <w:bookmarkEnd w:id="75"/>
      <w:bookmarkEnd w:id="76"/>
    </w:p>
    <w:p w14:paraId="4BCD7D03" w14:textId="77777777" w:rsidR="009D4556" w:rsidRPr="001E3B7B" w:rsidRDefault="009D4556" w:rsidP="0002015B">
      <w:pPr>
        <w:pStyle w:val="Nidungvnbn"/>
        <w:numPr>
          <w:ilvl w:val="0"/>
          <w:numId w:val="26"/>
        </w:numPr>
      </w:pPr>
      <w:r w:rsidRPr="001E3B7B">
        <w:t>Khi apply sẽ điều chỉnh các thông sô như hình và save lại</w:t>
      </w:r>
    </w:p>
    <w:p w14:paraId="3F7DD585" w14:textId="77777777" w:rsidR="00583E59" w:rsidRDefault="009D4556" w:rsidP="00583E59">
      <w:pPr>
        <w:pStyle w:val="Caption"/>
        <w:keepNext/>
      </w:pPr>
      <w:r>
        <w:rPr>
          <w:noProof/>
        </w:rPr>
        <w:drawing>
          <wp:inline distT="0" distB="0" distL="0" distR="0" wp14:anchorId="6A53DEB8" wp14:editId="7BE44F97">
            <wp:extent cx="5781675" cy="284162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81675" cy="2841625"/>
                    </a:xfrm>
                    <a:prstGeom prst="rect">
                      <a:avLst/>
                    </a:prstGeom>
                    <a:noFill/>
                    <a:ln>
                      <a:noFill/>
                    </a:ln>
                  </pic:spPr>
                </pic:pic>
              </a:graphicData>
            </a:graphic>
          </wp:inline>
        </w:drawing>
      </w:r>
    </w:p>
    <w:p w14:paraId="7F4525FA" w14:textId="43B5AAAE" w:rsidR="00D267E6" w:rsidRDefault="00583E59" w:rsidP="00583E59">
      <w:pPr>
        <w:pStyle w:val="Caption"/>
      </w:pPr>
      <w:bookmarkStart w:id="77" w:name="_Toc79672986"/>
      <w:bookmarkStart w:id="78" w:name="_Toc79673041"/>
      <w:r>
        <w:t>Hình 7.</w:t>
      </w:r>
      <w:r w:rsidR="00AC4A99">
        <w:fldChar w:fldCharType="begin"/>
      </w:r>
      <w:r w:rsidR="00AC4A99">
        <w:instrText xml:space="preserve"> SEQ Hình_7. \* ARABIC </w:instrText>
      </w:r>
      <w:r w:rsidR="00AC4A99">
        <w:fldChar w:fldCharType="separate"/>
      </w:r>
      <w:r w:rsidR="00C46EA5">
        <w:rPr>
          <w:noProof/>
        </w:rPr>
        <w:t>11</w:t>
      </w:r>
      <w:r w:rsidR="00AC4A99">
        <w:rPr>
          <w:noProof/>
        </w:rPr>
        <w:fldChar w:fldCharType="end"/>
      </w:r>
      <w:r w:rsidRPr="00583E59">
        <w:t xml:space="preserve"> </w:t>
      </w:r>
      <w:r>
        <w:t>Cấu hình thông số giao diện WLAN</w:t>
      </w:r>
      <w:bookmarkEnd w:id="77"/>
      <w:bookmarkEnd w:id="78"/>
    </w:p>
    <w:p w14:paraId="7AF398F8" w14:textId="77777777" w:rsidR="006E18CD" w:rsidRDefault="006E18CD" w:rsidP="006E18CD"/>
    <w:p w14:paraId="2B61BB31" w14:textId="77777777" w:rsidR="00583E59" w:rsidRPr="006E18CD" w:rsidRDefault="00583E59" w:rsidP="006E18CD"/>
    <w:p w14:paraId="106F6648" w14:textId="3208B49B" w:rsidR="00573814" w:rsidRDefault="00573814" w:rsidP="0002015B">
      <w:pPr>
        <w:pStyle w:val="ListParagraph"/>
        <w:numPr>
          <w:ilvl w:val="0"/>
          <w:numId w:val="24"/>
        </w:numPr>
      </w:pPr>
      <w:r w:rsidRPr="001E3B7B">
        <w:rPr>
          <w:rStyle w:val="NidungvnbnChar"/>
        </w:rPr>
        <w:lastRenderedPageBreak/>
        <w:t>Tiếp theo làm như thế từ WLAN3 đến WLAN 5 ta được kết quả như sau</w:t>
      </w:r>
      <w:r>
        <w:t xml:space="preserve">: </w:t>
      </w:r>
    </w:p>
    <w:p w14:paraId="2A6ABD17" w14:textId="77777777" w:rsidR="00583E59" w:rsidRDefault="00573814" w:rsidP="00583E59">
      <w:pPr>
        <w:pStyle w:val="Caption"/>
        <w:keepNext/>
      </w:pPr>
      <w:r>
        <w:rPr>
          <w:noProof/>
        </w:rPr>
        <w:drawing>
          <wp:inline distT="0" distB="0" distL="0" distR="0" wp14:anchorId="54642B6D" wp14:editId="4C960CF6">
            <wp:extent cx="5788660" cy="31089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222" cy="3110336"/>
                    </a:xfrm>
                    <a:prstGeom prst="rect">
                      <a:avLst/>
                    </a:prstGeom>
                    <a:noFill/>
                    <a:ln>
                      <a:noFill/>
                    </a:ln>
                  </pic:spPr>
                </pic:pic>
              </a:graphicData>
            </a:graphic>
          </wp:inline>
        </w:drawing>
      </w:r>
    </w:p>
    <w:p w14:paraId="2196D978" w14:textId="2A18006F" w:rsidR="00583E59" w:rsidRDefault="00583E59" w:rsidP="00583E59">
      <w:pPr>
        <w:pStyle w:val="Caption"/>
      </w:pPr>
      <w:bookmarkStart w:id="79" w:name="_Toc79672987"/>
      <w:bookmarkStart w:id="80" w:name="_Toc79673042"/>
      <w:r>
        <w:t>Hình 7.</w:t>
      </w:r>
      <w:r w:rsidR="00AC4A99">
        <w:fldChar w:fldCharType="begin"/>
      </w:r>
      <w:r w:rsidR="00AC4A99">
        <w:instrText xml:space="preserve"> SEQ Hình_7. \* ARABIC </w:instrText>
      </w:r>
      <w:r w:rsidR="00AC4A99">
        <w:fldChar w:fldCharType="separate"/>
      </w:r>
      <w:r w:rsidR="00C46EA5">
        <w:rPr>
          <w:noProof/>
        </w:rPr>
        <w:t>12</w:t>
      </w:r>
      <w:r w:rsidR="00AC4A99">
        <w:rPr>
          <w:noProof/>
        </w:rPr>
        <w:fldChar w:fldCharType="end"/>
      </w:r>
      <w:r w:rsidRPr="00583E59">
        <w:t xml:space="preserve"> </w:t>
      </w:r>
      <w:r>
        <w:t>Kết quả khi tạo xong giao diện WLAN</w:t>
      </w:r>
      <w:bookmarkEnd w:id="79"/>
      <w:bookmarkEnd w:id="80"/>
    </w:p>
    <w:p w14:paraId="35DBFBD9" w14:textId="20C06E1D" w:rsidR="00D267E6" w:rsidRDefault="00D267E6" w:rsidP="00583E59">
      <w:pPr>
        <w:pStyle w:val="Caption"/>
      </w:pPr>
    </w:p>
    <w:p w14:paraId="633737D9" w14:textId="77777777" w:rsidR="0024116E" w:rsidRPr="0024116E" w:rsidRDefault="0024116E" w:rsidP="0024116E"/>
    <w:p w14:paraId="5941D0C5" w14:textId="77777777" w:rsidR="008D5FEE" w:rsidRPr="00F91213" w:rsidRDefault="008D5FEE" w:rsidP="00F91213">
      <w:pPr>
        <w:pStyle w:val="Nidungvnbn"/>
        <w:ind w:firstLine="0"/>
      </w:pPr>
      <w:r w:rsidRPr="00F91213">
        <w:t xml:space="preserve">Bước 2: Định cấu hình phạm vi DHCP cho mạng quản lý không dây. </w:t>
      </w:r>
    </w:p>
    <w:p w14:paraId="1CCFAF3C" w14:textId="77777777" w:rsidR="00687B5C" w:rsidRDefault="00687B5C" w:rsidP="0002015B">
      <w:pPr>
        <w:pStyle w:val="Nidungvnbn"/>
        <w:numPr>
          <w:ilvl w:val="0"/>
          <w:numId w:val="23"/>
        </w:numPr>
      </w:pPr>
      <w:r w:rsidRPr="00E2621B">
        <w:t xml:space="preserve">Chọn CONTROLLER, điều hướng đến Internal DHCP Server và chọn DHCP Scope </w:t>
      </w:r>
      <w:r w:rsidRPr="00E2621B">
        <w:sym w:font="Wingdings" w:char="F0E0"/>
      </w:r>
      <w:r w:rsidRPr="00E2621B">
        <w:t xml:space="preserve"> chọn New </w:t>
      </w:r>
    </w:p>
    <w:p w14:paraId="5DDB077A" w14:textId="77777777" w:rsidR="00583E59" w:rsidRDefault="00687B5C" w:rsidP="00583E59">
      <w:pPr>
        <w:pStyle w:val="Caption"/>
        <w:keepNext/>
      </w:pPr>
      <w:r>
        <w:rPr>
          <w:noProof/>
        </w:rPr>
        <w:lastRenderedPageBreak/>
        <w:drawing>
          <wp:inline distT="0" distB="0" distL="0" distR="0" wp14:anchorId="70E22538" wp14:editId="4EEECA62">
            <wp:extent cx="5779209" cy="271506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4761" cy="2722372"/>
                    </a:xfrm>
                    <a:prstGeom prst="rect">
                      <a:avLst/>
                    </a:prstGeom>
                    <a:noFill/>
                    <a:ln>
                      <a:noFill/>
                    </a:ln>
                  </pic:spPr>
                </pic:pic>
              </a:graphicData>
            </a:graphic>
          </wp:inline>
        </w:drawing>
      </w:r>
    </w:p>
    <w:p w14:paraId="229A9CBA" w14:textId="6C1728C2" w:rsidR="00D267E6" w:rsidRDefault="00583E59" w:rsidP="00583E59">
      <w:pPr>
        <w:pStyle w:val="Caption"/>
      </w:pPr>
      <w:bookmarkStart w:id="81" w:name="_Toc79672988"/>
      <w:bookmarkStart w:id="82" w:name="_Toc79673043"/>
      <w:r>
        <w:t>Hình 7.</w:t>
      </w:r>
      <w:r w:rsidR="00AC4A99">
        <w:fldChar w:fldCharType="begin"/>
      </w:r>
      <w:r w:rsidR="00AC4A99">
        <w:instrText xml:space="preserve"> SEQ Hình_7. \* ARABIC </w:instrText>
      </w:r>
      <w:r w:rsidR="00AC4A99">
        <w:fldChar w:fldCharType="separate"/>
      </w:r>
      <w:r w:rsidR="00C46EA5">
        <w:rPr>
          <w:noProof/>
        </w:rPr>
        <w:t>13</w:t>
      </w:r>
      <w:r w:rsidR="00AC4A99">
        <w:rPr>
          <w:noProof/>
        </w:rPr>
        <w:fldChar w:fldCharType="end"/>
      </w:r>
      <w:r w:rsidRPr="00583E59">
        <w:t xml:space="preserve"> </w:t>
      </w:r>
      <w:r>
        <w:t>Định cấu hình phạm vi DHCP cho mạng</w:t>
      </w:r>
      <w:bookmarkEnd w:id="81"/>
      <w:bookmarkEnd w:id="82"/>
    </w:p>
    <w:p w14:paraId="2F39FAD3" w14:textId="77777777" w:rsidR="00687B5C" w:rsidRDefault="00687B5C" w:rsidP="0002015B">
      <w:pPr>
        <w:pStyle w:val="Nidungvnbn"/>
        <w:numPr>
          <w:ilvl w:val="0"/>
          <w:numId w:val="22"/>
        </w:numPr>
      </w:pPr>
      <w:r>
        <w:t xml:space="preserve">Điền </w:t>
      </w:r>
      <w:r w:rsidRPr="00166502">
        <w:t>Scope Name</w:t>
      </w:r>
      <w:r>
        <w:t xml:space="preserve"> là </w:t>
      </w:r>
      <w:r w:rsidRPr="00166502">
        <w:t>management</w:t>
      </w:r>
      <w:r>
        <w:t xml:space="preserve"> </w:t>
      </w:r>
      <w:r w:rsidRPr="00166502">
        <w:sym w:font="Wingdings" w:char="F0E0"/>
      </w:r>
      <w:r>
        <w:t xml:space="preserve"> Apply</w:t>
      </w:r>
    </w:p>
    <w:p w14:paraId="1D343C6B" w14:textId="77777777" w:rsidR="00583E59" w:rsidRDefault="00C44A66" w:rsidP="00583E59">
      <w:pPr>
        <w:pStyle w:val="Caption"/>
        <w:keepNext/>
      </w:pPr>
      <w:r>
        <w:rPr>
          <w:noProof/>
        </w:rPr>
        <w:drawing>
          <wp:inline distT="0" distB="0" distL="0" distR="0" wp14:anchorId="691B55BE" wp14:editId="196E4C73">
            <wp:extent cx="5812790" cy="30041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12790" cy="3004185"/>
                    </a:xfrm>
                    <a:prstGeom prst="rect">
                      <a:avLst/>
                    </a:prstGeom>
                    <a:noFill/>
                    <a:ln>
                      <a:noFill/>
                    </a:ln>
                  </pic:spPr>
                </pic:pic>
              </a:graphicData>
            </a:graphic>
          </wp:inline>
        </w:drawing>
      </w:r>
    </w:p>
    <w:p w14:paraId="7CA91667" w14:textId="023142FB" w:rsidR="00D267E6" w:rsidRDefault="00583E59" w:rsidP="00583E59">
      <w:pPr>
        <w:pStyle w:val="Caption"/>
      </w:pPr>
      <w:bookmarkStart w:id="83" w:name="_Toc79672989"/>
      <w:bookmarkStart w:id="84" w:name="_Toc79673044"/>
      <w:r>
        <w:t>Hình 7.</w:t>
      </w:r>
      <w:r w:rsidR="00AC4A99">
        <w:fldChar w:fldCharType="begin"/>
      </w:r>
      <w:r w:rsidR="00AC4A99">
        <w:instrText xml:space="preserve"> SEQ Hình_7. \* ARABIC </w:instrText>
      </w:r>
      <w:r w:rsidR="00AC4A99">
        <w:fldChar w:fldCharType="separate"/>
      </w:r>
      <w:r w:rsidR="00C46EA5">
        <w:rPr>
          <w:noProof/>
        </w:rPr>
        <w:t>14</w:t>
      </w:r>
      <w:r w:rsidR="00AC4A99">
        <w:rPr>
          <w:noProof/>
        </w:rPr>
        <w:fldChar w:fldCharType="end"/>
      </w:r>
      <w:r w:rsidRPr="00583E59">
        <w:t xml:space="preserve"> </w:t>
      </w:r>
      <w:r>
        <w:t>Giao diện đặt tên cho DHCP Scope</w:t>
      </w:r>
      <w:bookmarkEnd w:id="83"/>
      <w:bookmarkEnd w:id="84"/>
    </w:p>
    <w:p w14:paraId="4C46A76D" w14:textId="77777777" w:rsidR="00583E59" w:rsidRDefault="00583E59" w:rsidP="00583E59"/>
    <w:p w14:paraId="4D91F017" w14:textId="77777777" w:rsidR="00583E59" w:rsidRDefault="00583E59" w:rsidP="00583E59"/>
    <w:p w14:paraId="72B49272" w14:textId="77777777" w:rsidR="00583E59" w:rsidRDefault="00583E59" w:rsidP="00583E59"/>
    <w:p w14:paraId="1463156E" w14:textId="77777777" w:rsidR="00583E59" w:rsidRPr="00583E59" w:rsidRDefault="00583E59" w:rsidP="00583E59"/>
    <w:p w14:paraId="7CD54DF1" w14:textId="77777777" w:rsidR="00687B5C" w:rsidRPr="00166502" w:rsidRDefault="00687B5C" w:rsidP="0002015B">
      <w:pPr>
        <w:pStyle w:val="Nidungvnbn"/>
        <w:numPr>
          <w:ilvl w:val="0"/>
          <w:numId w:val="21"/>
        </w:numPr>
      </w:pPr>
      <w:r>
        <w:lastRenderedPageBreak/>
        <w:t>Nhấn vào management để điều chỉnh thông số cho phù hợp.</w:t>
      </w:r>
    </w:p>
    <w:p w14:paraId="379396B6" w14:textId="77777777" w:rsidR="00583E59" w:rsidRDefault="00687B5C" w:rsidP="00583E59">
      <w:pPr>
        <w:pStyle w:val="Caption"/>
        <w:keepNext/>
      </w:pPr>
      <w:r>
        <w:rPr>
          <w:noProof/>
        </w:rPr>
        <w:drawing>
          <wp:inline distT="0" distB="0" distL="0" distR="0" wp14:anchorId="2F19AE90" wp14:editId="301A11D4">
            <wp:extent cx="5812790" cy="2939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2790" cy="2939415"/>
                    </a:xfrm>
                    <a:prstGeom prst="rect">
                      <a:avLst/>
                    </a:prstGeom>
                    <a:noFill/>
                    <a:ln>
                      <a:noFill/>
                    </a:ln>
                  </pic:spPr>
                </pic:pic>
              </a:graphicData>
            </a:graphic>
          </wp:inline>
        </w:drawing>
      </w:r>
    </w:p>
    <w:p w14:paraId="1AC1B80F" w14:textId="75254679" w:rsidR="008F0196" w:rsidRDefault="00583E59" w:rsidP="00583E59">
      <w:pPr>
        <w:pStyle w:val="Caption"/>
      </w:pPr>
      <w:bookmarkStart w:id="85" w:name="_Toc79672990"/>
      <w:bookmarkStart w:id="86" w:name="_Toc79673045"/>
      <w:r>
        <w:t>Hình 7.</w:t>
      </w:r>
      <w:r w:rsidR="00AC4A99">
        <w:fldChar w:fldCharType="begin"/>
      </w:r>
      <w:r w:rsidR="00AC4A99">
        <w:instrText xml:space="preserve"> SEQ Hình_7. \* ARABIC </w:instrText>
      </w:r>
      <w:r w:rsidR="00AC4A99">
        <w:fldChar w:fldCharType="separate"/>
      </w:r>
      <w:r w:rsidR="00C46EA5">
        <w:rPr>
          <w:noProof/>
        </w:rPr>
        <w:t>15</w:t>
      </w:r>
      <w:r w:rsidR="00AC4A99">
        <w:rPr>
          <w:noProof/>
        </w:rPr>
        <w:fldChar w:fldCharType="end"/>
      </w:r>
      <w:r w:rsidRPr="00583E59">
        <w:t xml:space="preserve"> </w:t>
      </w:r>
      <w:r>
        <w:t>Giao diện điều chỉnh thông số DHCP Scope</w:t>
      </w:r>
      <w:bookmarkEnd w:id="85"/>
      <w:bookmarkEnd w:id="86"/>
    </w:p>
    <w:p w14:paraId="4023ACC1" w14:textId="77777777" w:rsidR="008D5FEE" w:rsidRPr="006E18CD" w:rsidRDefault="008D5FEE" w:rsidP="00F91213">
      <w:pPr>
        <w:pStyle w:val="Nidungvnbn"/>
        <w:ind w:firstLine="0"/>
      </w:pPr>
      <w:r w:rsidRPr="006E18CD">
        <w:t xml:space="preserve">Bước 3: Định cấu hình WLC với các địa chỉ máy chủ bên ngoài. </w:t>
      </w:r>
    </w:p>
    <w:p w14:paraId="75B68B6C" w14:textId="77777777" w:rsidR="00AB0F58" w:rsidRPr="006E18CD" w:rsidRDefault="00AB0F58" w:rsidP="0002015B">
      <w:pPr>
        <w:pStyle w:val="Nidungvnbn"/>
        <w:numPr>
          <w:ilvl w:val="0"/>
          <w:numId w:val="17"/>
        </w:numPr>
      </w:pPr>
      <w:r w:rsidRPr="006E18CD">
        <w:t xml:space="preserve">Định cấu hình thông tin máy chủ RADIUS như sau: </w:t>
      </w:r>
    </w:p>
    <w:p w14:paraId="700A2C67" w14:textId="77777777" w:rsidR="00AB0F58" w:rsidRDefault="00AB0F58" w:rsidP="0002015B">
      <w:pPr>
        <w:pStyle w:val="Nidungvnbn"/>
        <w:numPr>
          <w:ilvl w:val="0"/>
          <w:numId w:val="18"/>
        </w:numPr>
      </w:pPr>
      <w:r>
        <w:t xml:space="preserve">Chọn </w:t>
      </w:r>
      <w:r w:rsidRPr="00166502">
        <w:t xml:space="preserve">Sercurity </w:t>
      </w:r>
      <w:r w:rsidRPr="00166502">
        <w:sym w:font="Wingdings" w:char="F0E0"/>
      </w:r>
      <w:r w:rsidRPr="00166502">
        <w:t xml:space="preserve"> New</w:t>
      </w:r>
      <w:r>
        <w:t xml:space="preserve"> </w:t>
      </w:r>
    </w:p>
    <w:p w14:paraId="1190D23B" w14:textId="77777777" w:rsidR="00583E59" w:rsidRDefault="00AB0F58" w:rsidP="00583E59">
      <w:pPr>
        <w:pStyle w:val="Caption"/>
        <w:keepNext/>
      </w:pPr>
      <w:r>
        <w:rPr>
          <w:noProof/>
        </w:rPr>
        <w:drawing>
          <wp:inline distT="0" distB="0" distL="0" distR="0" wp14:anchorId="340BC045" wp14:editId="69E905B9">
            <wp:extent cx="5791561" cy="2703444"/>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3374" cy="2704290"/>
                    </a:xfrm>
                    <a:prstGeom prst="rect">
                      <a:avLst/>
                    </a:prstGeom>
                    <a:noFill/>
                    <a:ln>
                      <a:noFill/>
                    </a:ln>
                  </pic:spPr>
                </pic:pic>
              </a:graphicData>
            </a:graphic>
          </wp:inline>
        </w:drawing>
      </w:r>
    </w:p>
    <w:p w14:paraId="2E5D92FA" w14:textId="4BFE0AE6" w:rsidR="008F0196" w:rsidRDefault="00583E59" w:rsidP="00583E59">
      <w:pPr>
        <w:pStyle w:val="Caption"/>
      </w:pPr>
      <w:bookmarkStart w:id="87" w:name="_Toc79672991"/>
      <w:bookmarkStart w:id="88" w:name="_Toc79673046"/>
      <w:r>
        <w:t>Hình 7.</w:t>
      </w:r>
      <w:r w:rsidR="00AC4A99">
        <w:fldChar w:fldCharType="begin"/>
      </w:r>
      <w:r w:rsidR="00AC4A99">
        <w:instrText xml:space="preserve"> SEQ Hình_7. \* ARABIC </w:instrText>
      </w:r>
      <w:r w:rsidR="00AC4A99">
        <w:fldChar w:fldCharType="separate"/>
      </w:r>
      <w:r w:rsidR="00C46EA5">
        <w:rPr>
          <w:noProof/>
        </w:rPr>
        <w:t>16</w:t>
      </w:r>
      <w:r w:rsidR="00AC4A99">
        <w:rPr>
          <w:noProof/>
        </w:rPr>
        <w:fldChar w:fldCharType="end"/>
      </w:r>
      <w:r w:rsidRPr="00583E59">
        <w:t xml:space="preserve"> </w:t>
      </w:r>
      <w:r>
        <w:t>Định cấu hình WLC với địa chỉ máy chủ ngoài</w:t>
      </w:r>
      <w:bookmarkEnd w:id="87"/>
      <w:bookmarkEnd w:id="88"/>
    </w:p>
    <w:p w14:paraId="5627A003" w14:textId="0B40048A" w:rsidR="00AB0F58" w:rsidRDefault="00AB0F58" w:rsidP="0002015B">
      <w:pPr>
        <w:pStyle w:val="Nidungvnbn"/>
        <w:numPr>
          <w:ilvl w:val="0"/>
          <w:numId w:val="19"/>
        </w:numPr>
      </w:pPr>
      <w:r>
        <w:lastRenderedPageBreak/>
        <w:t xml:space="preserve">Điều chỉnh thông tin </w:t>
      </w:r>
      <w:r w:rsidR="00C57576">
        <w:t xml:space="preserve">:Sever Index: 1; Sever Address: 10.6.0.254; </w:t>
      </w:r>
      <w:r w:rsidRPr="00166502">
        <w:t xml:space="preserve">Shared Secret: RadiusPW </w:t>
      </w:r>
    </w:p>
    <w:p w14:paraId="70223855" w14:textId="77777777" w:rsidR="00583E59" w:rsidRDefault="00AB0F58" w:rsidP="00583E59">
      <w:pPr>
        <w:pStyle w:val="Caption"/>
        <w:keepNext/>
      </w:pPr>
      <w:r>
        <w:rPr>
          <w:noProof/>
        </w:rPr>
        <w:drawing>
          <wp:inline distT="0" distB="0" distL="0" distR="0" wp14:anchorId="74A6D969" wp14:editId="7B9BD149">
            <wp:extent cx="5789878" cy="2639833"/>
            <wp:effectExtent l="0" t="0" r="190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8596" cy="2643808"/>
                    </a:xfrm>
                    <a:prstGeom prst="rect">
                      <a:avLst/>
                    </a:prstGeom>
                    <a:noFill/>
                    <a:ln>
                      <a:noFill/>
                    </a:ln>
                  </pic:spPr>
                </pic:pic>
              </a:graphicData>
            </a:graphic>
          </wp:inline>
        </w:drawing>
      </w:r>
    </w:p>
    <w:p w14:paraId="5B63C72F" w14:textId="4E680609" w:rsidR="008F0196" w:rsidRDefault="00583E59" w:rsidP="00583E59">
      <w:pPr>
        <w:pStyle w:val="Caption"/>
      </w:pPr>
      <w:bookmarkStart w:id="89" w:name="_Toc79672992"/>
      <w:bookmarkStart w:id="90" w:name="_Toc79673047"/>
      <w:r>
        <w:t>Hình 7.</w:t>
      </w:r>
      <w:r w:rsidR="00AC4A99">
        <w:fldChar w:fldCharType="begin"/>
      </w:r>
      <w:r w:rsidR="00AC4A99">
        <w:instrText xml:space="preserve"> SEQ Hình_7. \* ARABIC </w:instrText>
      </w:r>
      <w:r w:rsidR="00AC4A99">
        <w:fldChar w:fldCharType="separate"/>
      </w:r>
      <w:r w:rsidR="00C46EA5">
        <w:rPr>
          <w:noProof/>
        </w:rPr>
        <w:t>17</w:t>
      </w:r>
      <w:r w:rsidR="00AC4A99">
        <w:rPr>
          <w:noProof/>
        </w:rPr>
        <w:fldChar w:fldCharType="end"/>
      </w:r>
      <w:r w:rsidRPr="00583E59">
        <w:t xml:space="preserve"> </w:t>
      </w:r>
      <w:r>
        <w:t>Điều chỉnh thông số Radius</w:t>
      </w:r>
      <w:bookmarkEnd w:id="89"/>
      <w:bookmarkEnd w:id="90"/>
    </w:p>
    <w:p w14:paraId="07ACEC99" w14:textId="77777777" w:rsidR="00AB0F58" w:rsidRDefault="00AB0F58" w:rsidP="0002015B">
      <w:pPr>
        <w:pStyle w:val="Nidungvnbn"/>
        <w:numPr>
          <w:ilvl w:val="0"/>
          <w:numId w:val="20"/>
        </w:numPr>
      </w:pPr>
      <w:r w:rsidRPr="000F179E">
        <w:t xml:space="preserve">Định cấu hình WLC để gửi thông tin nhật ký đến máy chủ SNMP. </w:t>
      </w:r>
    </w:p>
    <w:p w14:paraId="0FFD5AE3" w14:textId="5301534D" w:rsidR="00AB0F58" w:rsidRDefault="008F0196" w:rsidP="0002015B">
      <w:pPr>
        <w:pStyle w:val="Nidungvnbn"/>
        <w:numPr>
          <w:ilvl w:val="0"/>
          <w:numId w:val="16"/>
        </w:numPr>
      </w:pPr>
      <w:r>
        <w:t>Chọn Management</w:t>
      </w:r>
      <w:r w:rsidR="00AB0F58" w:rsidRPr="00AB0F58">
        <w:sym w:font="Wingdings" w:char="F0E0"/>
      </w:r>
      <w:r w:rsidR="00AB0F58" w:rsidRPr="00AB0F58">
        <w:t xml:space="preserve"> điều hướng đến Trap Receivers và chọn New.</w:t>
      </w:r>
    </w:p>
    <w:p w14:paraId="547565A5" w14:textId="77777777" w:rsidR="00583E59" w:rsidRDefault="00AB0F58" w:rsidP="00583E59">
      <w:pPr>
        <w:pStyle w:val="Caption"/>
        <w:keepNext/>
      </w:pPr>
      <w:r>
        <w:rPr>
          <w:noProof/>
        </w:rPr>
        <w:drawing>
          <wp:inline distT="0" distB="0" distL="0" distR="0" wp14:anchorId="218227A5" wp14:editId="3824E174">
            <wp:extent cx="5781675" cy="271934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85511" cy="2721150"/>
                    </a:xfrm>
                    <a:prstGeom prst="rect">
                      <a:avLst/>
                    </a:prstGeom>
                    <a:noFill/>
                    <a:ln>
                      <a:noFill/>
                    </a:ln>
                  </pic:spPr>
                </pic:pic>
              </a:graphicData>
            </a:graphic>
          </wp:inline>
        </w:drawing>
      </w:r>
    </w:p>
    <w:p w14:paraId="3B80000A" w14:textId="56EA507E" w:rsidR="00583E59" w:rsidRDefault="00583E59" w:rsidP="00583E59">
      <w:pPr>
        <w:pStyle w:val="Caption"/>
      </w:pPr>
      <w:bookmarkStart w:id="91" w:name="_Toc79672993"/>
      <w:bookmarkStart w:id="92" w:name="_Toc79673048"/>
      <w:r>
        <w:t>Hình 7.</w:t>
      </w:r>
      <w:r w:rsidR="00AC4A99">
        <w:fldChar w:fldCharType="begin"/>
      </w:r>
      <w:r w:rsidR="00AC4A99">
        <w:instrText xml:space="preserve"> SEQ Hình_7. \* ARABIC </w:instrText>
      </w:r>
      <w:r w:rsidR="00AC4A99">
        <w:fldChar w:fldCharType="separate"/>
      </w:r>
      <w:r w:rsidR="00C46EA5">
        <w:rPr>
          <w:noProof/>
        </w:rPr>
        <w:t>18</w:t>
      </w:r>
      <w:r w:rsidR="00AC4A99">
        <w:rPr>
          <w:noProof/>
        </w:rPr>
        <w:fldChar w:fldCharType="end"/>
      </w:r>
      <w:r w:rsidRPr="00583E59">
        <w:t xml:space="preserve"> </w:t>
      </w:r>
      <w:r>
        <w:t>Cấu hình gửi thông tin nhật ký SNMP</w:t>
      </w:r>
      <w:bookmarkEnd w:id="91"/>
      <w:bookmarkEnd w:id="92"/>
    </w:p>
    <w:p w14:paraId="7667A6CE" w14:textId="77777777" w:rsidR="00937826" w:rsidRPr="00937826" w:rsidRDefault="00937826" w:rsidP="00937826"/>
    <w:p w14:paraId="1DA5C948" w14:textId="7A3D047D" w:rsidR="00AB0F58" w:rsidRPr="00C57576" w:rsidRDefault="00AB0F58" w:rsidP="0002015B">
      <w:pPr>
        <w:pStyle w:val="Nidungvnbn"/>
        <w:numPr>
          <w:ilvl w:val="0"/>
          <w:numId w:val="16"/>
        </w:numPr>
      </w:pPr>
      <w:r w:rsidRPr="00C57576">
        <w:lastRenderedPageBreak/>
        <w:t>Nhập thông thông tin: Community Name: WLAN</w:t>
      </w:r>
    </w:p>
    <w:p w14:paraId="729E8A4E" w14:textId="77E1BB1B" w:rsidR="00AB0F58" w:rsidRPr="00C57576" w:rsidRDefault="00AB0F58" w:rsidP="0002015B">
      <w:pPr>
        <w:pStyle w:val="Nidungvnbn"/>
        <w:numPr>
          <w:ilvl w:val="0"/>
          <w:numId w:val="16"/>
        </w:numPr>
      </w:pPr>
      <w:r w:rsidRPr="00C57576">
        <w:t>IP Address: 10.6.0.254</w:t>
      </w:r>
    </w:p>
    <w:p w14:paraId="2399C9B0" w14:textId="77777777" w:rsidR="00583E59" w:rsidRDefault="00AB0F58" w:rsidP="00583E59">
      <w:pPr>
        <w:pStyle w:val="Caption"/>
        <w:keepNext/>
      </w:pPr>
      <w:r>
        <w:rPr>
          <w:noProof/>
        </w:rPr>
        <w:drawing>
          <wp:inline distT="0" distB="0" distL="0" distR="0" wp14:anchorId="071E2AB0" wp14:editId="750B540D">
            <wp:extent cx="581050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23403" cy="2596553"/>
                    </a:xfrm>
                    <a:prstGeom prst="rect">
                      <a:avLst/>
                    </a:prstGeom>
                    <a:noFill/>
                    <a:ln>
                      <a:noFill/>
                    </a:ln>
                  </pic:spPr>
                </pic:pic>
              </a:graphicData>
            </a:graphic>
          </wp:inline>
        </w:drawing>
      </w:r>
    </w:p>
    <w:p w14:paraId="00755DE0" w14:textId="63F8AA7F" w:rsidR="00583E59" w:rsidRDefault="00583E59" w:rsidP="00583E59">
      <w:pPr>
        <w:pStyle w:val="Caption"/>
      </w:pPr>
      <w:bookmarkStart w:id="93" w:name="_Toc79672994"/>
      <w:bookmarkStart w:id="94" w:name="_Toc79673049"/>
      <w:r>
        <w:t>Hình 7.</w:t>
      </w:r>
      <w:r w:rsidR="00AC4A99">
        <w:fldChar w:fldCharType="begin"/>
      </w:r>
      <w:r w:rsidR="00AC4A99">
        <w:instrText xml:space="preserve"> SEQ Hình_7. \* ARABIC </w:instrText>
      </w:r>
      <w:r w:rsidR="00AC4A99">
        <w:fldChar w:fldCharType="separate"/>
      </w:r>
      <w:r w:rsidR="00C46EA5">
        <w:rPr>
          <w:noProof/>
        </w:rPr>
        <w:t>19</w:t>
      </w:r>
      <w:r w:rsidR="00AC4A99">
        <w:rPr>
          <w:noProof/>
        </w:rPr>
        <w:fldChar w:fldCharType="end"/>
      </w:r>
      <w:r w:rsidRPr="00583E59">
        <w:t xml:space="preserve"> </w:t>
      </w:r>
      <w:r>
        <w:t>Nhập thông tin SNMP Trap Receiver</w:t>
      </w:r>
      <w:bookmarkEnd w:id="93"/>
      <w:bookmarkEnd w:id="94"/>
    </w:p>
    <w:p w14:paraId="051562E0" w14:textId="77777777" w:rsidR="008D5FEE" w:rsidRPr="006E18CD" w:rsidRDefault="008D5FEE" w:rsidP="00F91213">
      <w:pPr>
        <w:pStyle w:val="Nidungvnbn"/>
        <w:ind w:firstLine="0"/>
      </w:pPr>
      <w:r w:rsidRPr="006E18CD">
        <w:t xml:space="preserve">Bước 4: Tạo các mạng WLAN </w:t>
      </w:r>
    </w:p>
    <w:p w14:paraId="0E7D37AB" w14:textId="29F54406" w:rsidR="00865ED7" w:rsidRPr="00C57576" w:rsidRDefault="00865ED7" w:rsidP="0002015B">
      <w:pPr>
        <w:pStyle w:val="Nidungvnbn"/>
        <w:numPr>
          <w:ilvl w:val="0"/>
          <w:numId w:val="27"/>
        </w:numPr>
      </w:pPr>
      <w:r w:rsidRPr="00C57576">
        <w:t>Tạo mạng WLAN với Security: 802.1x - WPA2-Enterprise</w:t>
      </w:r>
      <w:r w:rsidR="00C57576">
        <w:t xml:space="preserve">. </w:t>
      </w:r>
      <w:r w:rsidRPr="00C57576">
        <w:t xml:space="preserve">Định cấu hình mạng WLAN để sử dụng máy chủ RADIUS để xác thực. </w:t>
      </w:r>
    </w:p>
    <w:p w14:paraId="13EB0F32" w14:textId="77777777" w:rsidR="00AB0F58" w:rsidRDefault="00AB0F58" w:rsidP="0002015B">
      <w:pPr>
        <w:pStyle w:val="Nidungvnbn"/>
        <w:numPr>
          <w:ilvl w:val="0"/>
          <w:numId w:val="15"/>
        </w:numPr>
      </w:pPr>
      <w:r w:rsidRPr="00AB0F58">
        <w:t xml:space="preserve">Trong tab WLANS, chuyển đến phần Create New </w:t>
      </w:r>
    </w:p>
    <w:p w14:paraId="3609570F" w14:textId="77777777" w:rsidR="00583E59" w:rsidRDefault="00AB0F58" w:rsidP="00583E59">
      <w:pPr>
        <w:pStyle w:val="Caption"/>
        <w:keepNext/>
      </w:pPr>
      <w:r>
        <w:rPr>
          <w:noProof/>
        </w:rPr>
        <w:drawing>
          <wp:inline distT="0" distB="0" distL="0" distR="0" wp14:anchorId="4854F072" wp14:editId="0C7AEA65">
            <wp:extent cx="5780405" cy="244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04858" cy="2455092"/>
                    </a:xfrm>
                    <a:prstGeom prst="rect">
                      <a:avLst/>
                    </a:prstGeom>
                    <a:noFill/>
                    <a:ln>
                      <a:noFill/>
                    </a:ln>
                  </pic:spPr>
                </pic:pic>
              </a:graphicData>
            </a:graphic>
          </wp:inline>
        </w:drawing>
      </w:r>
    </w:p>
    <w:p w14:paraId="162A4268" w14:textId="27CF9A7D" w:rsidR="008F0196" w:rsidRDefault="00583E59" w:rsidP="00583E59">
      <w:pPr>
        <w:pStyle w:val="Caption"/>
      </w:pPr>
      <w:bookmarkStart w:id="95" w:name="_Toc79672995"/>
      <w:bookmarkStart w:id="96" w:name="_Toc79673050"/>
      <w:r>
        <w:t>Hình 7.</w:t>
      </w:r>
      <w:r w:rsidR="00AC4A99">
        <w:fldChar w:fldCharType="begin"/>
      </w:r>
      <w:r w:rsidR="00AC4A99">
        <w:instrText xml:space="preserve"> SEQ Hình_7. \* ARABIC </w:instrText>
      </w:r>
      <w:r w:rsidR="00AC4A99">
        <w:fldChar w:fldCharType="separate"/>
      </w:r>
      <w:r w:rsidR="00C46EA5">
        <w:rPr>
          <w:noProof/>
        </w:rPr>
        <w:t>20</w:t>
      </w:r>
      <w:r w:rsidR="00AC4A99">
        <w:rPr>
          <w:noProof/>
        </w:rPr>
        <w:fldChar w:fldCharType="end"/>
      </w:r>
      <w:r w:rsidRPr="00583E59">
        <w:t xml:space="preserve"> </w:t>
      </w:r>
      <w:r>
        <w:t>Giao diện tạo WLAN</w:t>
      </w:r>
      <w:bookmarkEnd w:id="95"/>
      <w:bookmarkEnd w:id="96"/>
    </w:p>
    <w:p w14:paraId="7144941E" w14:textId="63C3DC95" w:rsidR="00AB0F58" w:rsidRPr="00AB0F58" w:rsidRDefault="00AB0F58" w:rsidP="0002015B">
      <w:pPr>
        <w:pStyle w:val="Nidungvnbn"/>
        <w:numPr>
          <w:ilvl w:val="0"/>
          <w:numId w:val="14"/>
        </w:numPr>
      </w:pPr>
      <w:r w:rsidRPr="00AB0F58">
        <w:lastRenderedPageBreak/>
        <w:t xml:space="preserve">Nhập thông tin : Profile Name, WLAN SSID, </w:t>
      </w:r>
      <w:r>
        <w:t>ID</w:t>
      </w:r>
    </w:p>
    <w:p w14:paraId="7C8B6A5F" w14:textId="77777777" w:rsidR="00583E59" w:rsidRDefault="00AB0F58" w:rsidP="00583E59">
      <w:pPr>
        <w:pStyle w:val="Caption"/>
        <w:keepNext/>
      </w:pPr>
      <w:r>
        <w:rPr>
          <w:noProof/>
        </w:rPr>
        <w:drawing>
          <wp:inline distT="0" distB="0" distL="0" distR="0" wp14:anchorId="0CEE00DD" wp14:editId="03FE4E0E">
            <wp:extent cx="5812447" cy="30104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0135" cy="3014468"/>
                    </a:xfrm>
                    <a:prstGeom prst="rect">
                      <a:avLst/>
                    </a:prstGeom>
                    <a:noFill/>
                    <a:ln>
                      <a:noFill/>
                    </a:ln>
                  </pic:spPr>
                </pic:pic>
              </a:graphicData>
            </a:graphic>
          </wp:inline>
        </w:drawing>
      </w:r>
    </w:p>
    <w:p w14:paraId="42CA9ADA" w14:textId="53F653D2" w:rsidR="008F0196" w:rsidRDefault="002E38C6" w:rsidP="00583E59">
      <w:pPr>
        <w:pStyle w:val="Caption"/>
      </w:pPr>
      <w:bookmarkStart w:id="97" w:name="_Toc79672996"/>
      <w:bookmarkStart w:id="98" w:name="_Toc79673051"/>
      <w:r>
        <w:t>Hình 7.</w:t>
      </w:r>
      <w:r w:rsidR="00AC4A99">
        <w:fldChar w:fldCharType="begin"/>
      </w:r>
      <w:r w:rsidR="00AC4A99">
        <w:instrText xml:space="preserve"> SEQ Hình_7. \* ARABIC </w:instrText>
      </w:r>
      <w:r w:rsidR="00AC4A99">
        <w:fldChar w:fldCharType="separate"/>
      </w:r>
      <w:r w:rsidR="00C46EA5">
        <w:rPr>
          <w:noProof/>
        </w:rPr>
        <w:t>21</w:t>
      </w:r>
      <w:r w:rsidR="00AC4A99">
        <w:rPr>
          <w:noProof/>
        </w:rPr>
        <w:fldChar w:fldCharType="end"/>
      </w:r>
      <w:r w:rsidR="00583E59">
        <w:t xml:space="preserve"> Giao diện nhập thông tin tạo WLAN</w:t>
      </w:r>
      <w:bookmarkEnd w:id="97"/>
      <w:bookmarkEnd w:id="98"/>
    </w:p>
    <w:p w14:paraId="39FF2164" w14:textId="77777777" w:rsidR="00AB0F58" w:rsidRDefault="00AB0F58" w:rsidP="0002015B">
      <w:pPr>
        <w:pStyle w:val="Nidungvnbn"/>
        <w:numPr>
          <w:ilvl w:val="0"/>
          <w:numId w:val="13"/>
        </w:numPr>
      </w:pPr>
      <w:r w:rsidRPr="00AB0F58">
        <w:t>Nhấn vào WLAN 2 để điều chỉnh thông tin khi mới tạo xong</w:t>
      </w:r>
    </w:p>
    <w:p w14:paraId="27033A94" w14:textId="77777777" w:rsidR="00583E59" w:rsidRDefault="00AB0F58" w:rsidP="00583E59">
      <w:pPr>
        <w:pStyle w:val="Caption"/>
        <w:keepNext/>
      </w:pPr>
      <w:r>
        <w:rPr>
          <w:noProof/>
        </w:rPr>
        <w:drawing>
          <wp:inline distT="0" distB="0" distL="0" distR="0" wp14:anchorId="74D9F734" wp14:editId="322B586E">
            <wp:extent cx="5811808" cy="3252084"/>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9087" cy="3256157"/>
                    </a:xfrm>
                    <a:prstGeom prst="rect">
                      <a:avLst/>
                    </a:prstGeom>
                    <a:noFill/>
                    <a:ln>
                      <a:noFill/>
                    </a:ln>
                  </pic:spPr>
                </pic:pic>
              </a:graphicData>
            </a:graphic>
          </wp:inline>
        </w:drawing>
      </w:r>
    </w:p>
    <w:p w14:paraId="3F246D91" w14:textId="2199019F" w:rsidR="008F0196" w:rsidRDefault="00583E59" w:rsidP="00583E59">
      <w:pPr>
        <w:pStyle w:val="Caption"/>
      </w:pPr>
      <w:bookmarkStart w:id="99" w:name="_Toc79672997"/>
      <w:bookmarkStart w:id="100" w:name="_Toc79673052"/>
      <w:r>
        <w:t>Hình 7.</w:t>
      </w:r>
      <w:r w:rsidR="00AC4A99">
        <w:fldChar w:fldCharType="begin"/>
      </w:r>
      <w:r w:rsidR="00AC4A99">
        <w:instrText xml:space="preserve"> SEQ Hình_7. \* ARABIC </w:instrText>
      </w:r>
      <w:r w:rsidR="00AC4A99">
        <w:fldChar w:fldCharType="separate"/>
      </w:r>
      <w:r w:rsidR="00C46EA5">
        <w:rPr>
          <w:noProof/>
        </w:rPr>
        <w:t>22</w:t>
      </w:r>
      <w:r w:rsidR="00AC4A99">
        <w:rPr>
          <w:noProof/>
        </w:rPr>
        <w:fldChar w:fldCharType="end"/>
      </w:r>
      <w:r w:rsidRPr="00583E59">
        <w:t xml:space="preserve"> </w:t>
      </w:r>
      <w:r>
        <w:t>Giao diện cách để vào điều chỉnh WLAN</w:t>
      </w:r>
      <w:bookmarkEnd w:id="99"/>
      <w:bookmarkEnd w:id="100"/>
    </w:p>
    <w:p w14:paraId="15CDC1DC" w14:textId="77777777" w:rsidR="00AB0F58" w:rsidRDefault="00AB0F58" w:rsidP="0002015B">
      <w:pPr>
        <w:pStyle w:val="Nidungvnbn"/>
        <w:numPr>
          <w:ilvl w:val="0"/>
          <w:numId w:val="12"/>
        </w:numPr>
      </w:pPr>
      <w:r w:rsidRPr="00AB0F58">
        <w:lastRenderedPageBreak/>
        <w:t>Chọn Enable và Interface là WLAN2</w:t>
      </w:r>
    </w:p>
    <w:p w14:paraId="53290306" w14:textId="77777777" w:rsidR="00583E59" w:rsidRDefault="00AB0F58" w:rsidP="00583E59">
      <w:pPr>
        <w:pStyle w:val="Caption"/>
        <w:keepNext/>
      </w:pPr>
      <w:r>
        <w:rPr>
          <w:noProof/>
        </w:rPr>
        <w:drawing>
          <wp:inline distT="0" distB="0" distL="0" distR="0" wp14:anchorId="652047B9" wp14:editId="4264DB95">
            <wp:extent cx="5812790" cy="3327009"/>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16534" cy="3329152"/>
                    </a:xfrm>
                    <a:prstGeom prst="rect">
                      <a:avLst/>
                    </a:prstGeom>
                    <a:noFill/>
                    <a:ln>
                      <a:noFill/>
                    </a:ln>
                  </pic:spPr>
                </pic:pic>
              </a:graphicData>
            </a:graphic>
          </wp:inline>
        </w:drawing>
      </w:r>
    </w:p>
    <w:p w14:paraId="66F8ACAC" w14:textId="30E7F6A9" w:rsidR="008F0196" w:rsidRDefault="00583E59" w:rsidP="00583E59">
      <w:pPr>
        <w:pStyle w:val="Caption"/>
      </w:pPr>
      <w:bookmarkStart w:id="101" w:name="_Toc79672998"/>
      <w:bookmarkStart w:id="102" w:name="_Toc79673053"/>
      <w:r>
        <w:t>Hình 7.</w:t>
      </w:r>
      <w:r w:rsidR="00AC4A99">
        <w:fldChar w:fldCharType="begin"/>
      </w:r>
      <w:r w:rsidR="00AC4A99">
        <w:instrText xml:space="preserve"> SEQ Hình_7. \* ARABIC </w:instrText>
      </w:r>
      <w:r w:rsidR="00AC4A99">
        <w:fldChar w:fldCharType="separate"/>
      </w:r>
      <w:r w:rsidR="00C46EA5">
        <w:rPr>
          <w:noProof/>
        </w:rPr>
        <w:t>23</w:t>
      </w:r>
      <w:r w:rsidR="00AC4A99">
        <w:rPr>
          <w:noProof/>
        </w:rPr>
        <w:fldChar w:fldCharType="end"/>
      </w:r>
      <w:r w:rsidRPr="00583E59">
        <w:t xml:space="preserve"> </w:t>
      </w:r>
      <w:r>
        <w:t>Giao diện điều chỉnh General của WLAN</w:t>
      </w:r>
      <w:bookmarkEnd w:id="101"/>
      <w:bookmarkEnd w:id="102"/>
    </w:p>
    <w:p w14:paraId="77E40FFF" w14:textId="77777777" w:rsidR="00AB0F58" w:rsidRDefault="00AB0F58" w:rsidP="0002015B">
      <w:pPr>
        <w:pStyle w:val="Nidungvnbn"/>
        <w:numPr>
          <w:ilvl w:val="0"/>
          <w:numId w:val="11"/>
        </w:numPr>
      </w:pPr>
      <w:r w:rsidRPr="00AB0F58">
        <w:t>Trong tab Sercurity chọn Layer 2 Sercurity thành WPA+ WPA2</w:t>
      </w:r>
    </w:p>
    <w:p w14:paraId="50C53AC8" w14:textId="77777777" w:rsidR="00583E59" w:rsidRDefault="00E87A5B" w:rsidP="00583E59">
      <w:pPr>
        <w:pStyle w:val="Caption"/>
        <w:keepNext/>
      </w:pPr>
      <w:r>
        <w:rPr>
          <w:noProof/>
        </w:rPr>
        <w:drawing>
          <wp:inline distT="0" distB="0" distL="0" distR="0" wp14:anchorId="6F5B2928" wp14:editId="60FEB70B">
            <wp:extent cx="5788033" cy="2973788"/>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1912" cy="2975781"/>
                    </a:xfrm>
                    <a:prstGeom prst="rect">
                      <a:avLst/>
                    </a:prstGeom>
                    <a:noFill/>
                    <a:ln>
                      <a:noFill/>
                    </a:ln>
                  </pic:spPr>
                </pic:pic>
              </a:graphicData>
            </a:graphic>
          </wp:inline>
        </w:drawing>
      </w:r>
    </w:p>
    <w:p w14:paraId="76982C62" w14:textId="27789856" w:rsidR="00583E59" w:rsidRPr="00AB0F58" w:rsidRDefault="00583E59" w:rsidP="00583E59">
      <w:pPr>
        <w:pStyle w:val="Caption"/>
      </w:pPr>
      <w:bookmarkStart w:id="103" w:name="_Toc79672999"/>
      <w:bookmarkStart w:id="104" w:name="_Toc79673054"/>
      <w:r>
        <w:t>Hình 7.</w:t>
      </w:r>
      <w:r w:rsidR="00AC4A99">
        <w:fldChar w:fldCharType="begin"/>
      </w:r>
      <w:r w:rsidR="00AC4A99">
        <w:instrText xml:space="preserve"> SEQ Hình_7. \* ARABIC </w:instrText>
      </w:r>
      <w:r w:rsidR="00AC4A99">
        <w:fldChar w:fldCharType="separate"/>
      </w:r>
      <w:r w:rsidR="00C46EA5">
        <w:rPr>
          <w:noProof/>
        </w:rPr>
        <w:t>24</w:t>
      </w:r>
      <w:r w:rsidR="00AC4A99">
        <w:rPr>
          <w:noProof/>
        </w:rPr>
        <w:fldChar w:fldCharType="end"/>
      </w:r>
      <w:r w:rsidRPr="00583E59">
        <w:t xml:space="preserve"> </w:t>
      </w:r>
      <w:r>
        <w:t>Giao diện điều chỉnh Security của WLAN</w:t>
      </w:r>
      <w:bookmarkEnd w:id="103"/>
      <w:bookmarkEnd w:id="104"/>
    </w:p>
    <w:p w14:paraId="6325969B" w14:textId="5224A1D9" w:rsidR="008F0196" w:rsidRDefault="008F0196" w:rsidP="00583E59">
      <w:pPr>
        <w:pStyle w:val="Caption"/>
      </w:pPr>
    </w:p>
    <w:p w14:paraId="0346A02D" w14:textId="749515C6" w:rsidR="00AB0F58" w:rsidRDefault="00AB0F58" w:rsidP="0002015B">
      <w:pPr>
        <w:pStyle w:val="Nidungvnbn"/>
        <w:numPr>
          <w:ilvl w:val="0"/>
          <w:numId w:val="10"/>
        </w:numPr>
      </w:pPr>
      <w:r w:rsidRPr="00AB0F58">
        <w:t xml:space="preserve">Chọn WPA2 Policy, </w:t>
      </w:r>
      <w:r w:rsidR="00865ED7">
        <w:t>chọn 802.1x là dành cho bảo mật doanh nghiệp</w:t>
      </w:r>
    </w:p>
    <w:p w14:paraId="08F18543" w14:textId="2FC0496C" w:rsidR="00865ED7" w:rsidRDefault="00865ED7" w:rsidP="008F0196">
      <w:pPr>
        <w:pStyle w:val="Caption"/>
        <w:keepNext/>
      </w:pPr>
      <w:r>
        <w:rPr>
          <w:noProof/>
        </w:rPr>
        <w:drawing>
          <wp:inline distT="0" distB="0" distL="0" distR="0" wp14:anchorId="0CE84925" wp14:editId="4C758927">
            <wp:extent cx="5812790" cy="3312941"/>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9421" cy="3316720"/>
                    </a:xfrm>
                    <a:prstGeom prst="rect">
                      <a:avLst/>
                    </a:prstGeom>
                    <a:noFill/>
                    <a:ln>
                      <a:noFill/>
                    </a:ln>
                  </pic:spPr>
                </pic:pic>
              </a:graphicData>
            </a:graphic>
          </wp:inline>
        </w:drawing>
      </w:r>
      <w:r w:rsidR="008F0196">
        <w:t xml:space="preserve"> </w:t>
      </w:r>
    </w:p>
    <w:p w14:paraId="511F0206" w14:textId="77777777" w:rsidR="00583E59" w:rsidRDefault="00865ED7" w:rsidP="00583E59">
      <w:pPr>
        <w:pStyle w:val="Caption"/>
        <w:keepNext/>
      </w:pPr>
      <w:r>
        <w:rPr>
          <w:noProof/>
        </w:rPr>
        <w:drawing>
          <wp:inline distT="0" distB="0" distL="0" distR="0" wp14:anchorId="6575DEFF" wp14:editId="12076D05">
            <wp:extent cx="5781675" cy="32285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3647" cy="3229637"/>
                    </a:xfrm>
                    <a:prstGeom prst="rect">
                      <a:avLst/>
                    </a:prstGeom>
                    <a:noFill/>
                    <a:ln>
                      <a:noFill/>
                    </a:ln>
                  </pic:spPr>
                </pic:pic>
              </a:graphicData>
            </a:graphic>
          </wp:inline>
        </w:drawing>
      </w:r>
    </w:p>
    <w:p w14:paraId="153F35BC" w14:textId="302512A2" w:rsidR="008F0196" w:rsidRDefault="00583E59" w:rsidP="00583E59">
      <w:pPr>
        <w:pStyle w:val="Caption"/>
      </w:pPr>
      <w:bookmarkStart w:id="105" w:name="_Toc79673000"/>
      <w:bookmarkStart w:id="106" w:name="_Toc79673055"/>
      <w:r>
        <w:t>Hình 7.</w:t>
      </w:r>
      <w:r w:rsidR="00AC4A99">
        <w:fldChar w:fldCharType="begin"/>
      </w:r>
      <w:r w:rsidR="00AC4A99">
        <w:instrText xml:space="preserve"> SEQ Hình_7. \* ARABIC </w:instrText>
      </w:r>
      <w:r w:rsidR="00AC4A99">
        <w:fldChar w:fldCharType="separate"/>
      </w:r>
      <w:r w:rsidR="00C46EA5">
        <w:rPr>
          <w:noProof/>
        </w:rPr>
        <w:t>25</w:t>
      </w:r>
      <w:r w:rsidR="00AC4A99">
        <w:rPr>
          <w:noProof/>
        </w:rPr>
        <w:fldChar w:fldCharType="end"/>
      </w:r>
      <w:r w:rsidRPr="00583E59">
        <w:t xml:space="preserve"> </w:t>
      </w:r>
      <w:r>
        <w:t>Giao diện điều chỉnh AAA Servers của WLAN</w:t>
      </w:r>
      <w:bookmarkEnd w:id="105"/>
      <w:bookmarkEnd w:id="106"/>
    </w:p>
    <w:p w14:paraId="6CA70587" w14:textId="77777777" w:rsidR="00AB0F58" w:rsidRDefault="00AB0F58" w:rsidP="0002015B">
      <w:pPr>
        <w:pStyle w:val="Nidungvnbn"/>
        <w:numPr>
          <w:ilvl w:val="0"/>
          <w:numId w:val="9"/>
        </w:numPr>
      </w:pPr>
      <w:r w:rsidRPr="00AB0F58">
        <w:lastRenderedPageBreak/>
        <w:t>Trong tab Advanced, hãy chuyển đến phần FlexConnect section. Bật tính năng Chuyển mạch FlexConnect Local và FlexConnect Local Auth.</w:t>
      </w:r>
    </w:p>
    <w:p w14:paraId="04E348CD" w14:textId="77777777" w:rsidR="00583E59" w:rsidRDefault="00865ED7" w:rsidP="00583E59">
      <w:pPr>
        <w:pStyle w:val="Caption"/>
        <w:keepNext/>
      </w:pPr>
      <w:r>
        <w:rPr>
          <w:noProof/>
        </w:rPr>
        <w:drawing>
          <wp:inline distT="0" distB="0" distL="0" distR="0" wp14:anchorId="51E94B7B" wp14:editId="2CFA7A56">
            <wp:extent cx="5812617" cy="303739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18940" cy="3040702"/>
                    </a:xfrm>
                    <a:prstGeom prst="rect">
                      <a:avLst/>
                    </a:prstGeom>
                    <a:noFill/>
                    <a:ln>
                      <a:noFill/>
                    </a:ln>
                  </pic:spPr>
                </pic:pic>
              </a:graphicData>
            </a:graphic>
          </wp:inline>
        </w:drawing>
      </w:r>
    </w:p>
    <w:p w14:paraId="501A8712" w14:textId="3AA6FA95" w:rsidR="008F0196" w:rsidRDefault="00EC0389" w:rsidP="00583E59">
      <w:pPr>
        <w:pStyle w:val="Caption"/>
      </w:pPr>
      <w:bookmarkStart w:id="107" w:name="_Toc79673001"/>
      <w:bookmarkStart w:id="108" w:name="_Toc79673056"/>
      <w:r>
        <w:t>Hình 7.</w:t>
      </w:r>
      <w:r w:rsidR="00AC4A99">
        <w:fldChar w:fldCharType="begin"/>
      </w:r>
      <w:r w:rsidR="00AC4A99">
        <w:instrText xml:space="preserve"> SEQ Hình_7. \* ARABIC </w:instrText>
      </w:r>
      <w:r w:rsidR="00AC4A99">
        <w:fldChar w:fldCharType="separate"/>
      </w:r>
      <w:r w:rsidR="00C46EA5">
        <w:rPr>
          <w:noProof/>
        </w:rPr>
        <w:t>26</w:t>
      </w:r>
      <w:r w:rsidR="00AC4A99">
        <w:rPr>
          <w:noProof/>
        </w:rPr>
        <w:fldChar w:fldCharType="end"/>
      </w:r>
      <w:r w:rsidR="00583E59" w:rsidRPr="00583E59">
        <w:t xml:space="preserve"> </w:t>
      </w:r>
      <w:r w:rsidR="00583E59">
        <w:t>Giao diện điều chỉnh Advanced của WLAN</w:t>
      </w:r>
      <w:bookmarkEnd w:id="107"/>
      <w:bookmarkEnd w:id="108"/>
    </w:p>
    <w:p w14:paraId="30745975" w14:textId="7A98B445" w:rsidR="00865ED7" w:rsidRDefault="00865ED7" w:rsidP="0002015B">
      <w:pPr>
        <w:pStyle w:val="Nidungvnbn"/>
        <w:numPr>
          <w:ilvl w:val="0"/>
          <w:numId w:val="8"/>
        </w:numPr>
      </w:pPr>
      <w:r>
        <w:t>Tiếp theo làm tương tự như thế cho WLAN3, WLAN4, WLAN5 sẽ được kết quả như hình:</w:t>
      </w:r>
    </w:p>
    <w:p w14:paraId="30660E5B" w14:textId="2033F48F" w:rsidR="00D97F4B" w:rsidRDefault="00865ED7" w:rsidP="008F0196">
      <w:pPr>
        <w:pStyle w:val="Caption"/>
      </w:pPr>
      <w:r>
        <w:rPr>
          <w:noProof/>
        </w:rPr>
        <w:drawing>
          <wp:inline distT="0" distB="0" distL="0" distR="0" wp14:anchorId="30B2AA7A" wp14:editId="4EBD051B">
            <wp:extent cx="5784850" cy="288925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4850" cy="2889250"/>
                    </a:xfrm>
                    <a:prstGeom prst="rect">
                      <a:avLst/>
                    </a:prstGeom>
                    <a:noFill/>
                    <a:ln>
                      <a:noFill/>
                    </a:ln>
                  </pic:spPr>
                </pic:pic>
              </a:graphicData>
            </a:graphic>
          </wp:inline>
        </w:drawing>
      </w:r>
    </w:p>
    <w:p w14:paraId="27EC10DF" w14:textId="7EE93BB3" w:rsidR="00D97F4B" w:rsidRPr="00D97F4B" w:rsidRDefault="00D97F4B" w:rsidP="0002015B">
      <w:pPr>
        <w:pStyle w:val="Nidungvnbn"/>
        <w:numPr>
          <w:ilvl w:val="0"/>
          <w:numId w:val="1"/>
        </w:numPr>
      </w:pPr>
      <w:r w:rsidRPr="00D97F4B">
        <w:lastRenderedPageBreak/>
        <w:t>Tạo WLAN câu hình Security: PSK- WPA2-Personal</w:t>
      </w:r>
    </w:p>
    <w:p w14:paraId="264FF29C" w14:textId="77777777" w:rsidR="00D97F4B" w:rsidRDefault="00D97F4B" w:rsidP="0002015B">
      <w:pPr>
        <w:pStyle w:val="Nidungvnbn"/>
        <w:numPr>
          <w:ilvl w:val="0"/>
          <w:numId w:val="7"/>
        </w:numPr>
      </w:pPr>
      <w:r w:rsidRPr="000F179E">
        <w:t xml:space="preserve">Định cấu hình mạng WLAN để sử dụng máy chủ RADIUS để xác thực. </w:t>
      </w:r>
    </w:p>
    <w:p w14:paraId="734CB1ED" w14:textId="77777777" w:rsidR="00D97F4B" w:rsidRDefault="00D97F4B" w:rsidP="0002015B">
      <w:pPr>
        <w:pStyle w:val="Nidungvnbn"/>
        <w:numPr>
          <w:ilvl w:val="0"/>
          <w:numId w:val="7"/>
        </w:numPr>
      </w:pPr>
      <w:r w:rsidRPr="00D97F4B">
        <w:t xml:space="preserve">Trong tab WLANS, chuyển đến phần Create New </w:t>
      </w:r>
    </w:p>
    <w:p w14:paraId="26317CAA" w14:textId="77777777" w:rsidR="00583E59" w:rsidRDefault="00D97F4B" w:rsidP="00583E59">
      <w:pPr>
        <w:pStyle w:val="Caption"/>
        <w:keepNext/>
      </w:pPr>
      <w:r>
        <w:rPr>
          <w:noProof/>
        </w:rPr>
        <w:drawing>
          <wp:inline distT="0" distB="0" distL="0" distR="0" wp14:anchorId="400B2C06" wp14:editId="2D9A6243">
            <wp:extent cx="5781675" cy="277836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84114" cy="2779541"/>
                    </a:xfrm>
                    <a:prstGeom prst="rect">
                      <a:avLst/>
                    </a:prstGeom>
                    <a:noFill/>
                    <a:ln>
                      <a:noFill/>
                    </a:ln>
                  </pic:spPr>
                </pic:pic>
              </a:graphicData>
            </a:graphic>
          </wp:inline>
        </w:drawing>
      </w:r>
    </w:p>
    <w:p w14:paraId="7E64E01D" w14:textId="104A2981" w:rsidR="00C4410E" w:rsidRDefault="00583E59" w:rsidP="00583E59">
      <w:pPr>
        <w:pStyle w:val="Caption"/>
      </w:pPr>
      <w:bookmarkStart w:id="109" w:name="_Toc79673002"/>
      <w:bookmarkStart w:id="110" w:name="_Toc79673057"/>
      <w:r>
        <w:t>Hình 7.</w:t>
      </w:r>
      <w:r w:rsidR="00AC4A99">
        <w:fldChar w:fldCharType="begin"/>
      </w:r>
      <w:r w:rsidR="00AC4A99">
        <w:instrText xml:space="preserve"> SEQ Hình_7. \* ARABIC </w:instrText>
      </w:r>
      <w:r w:rsidR="00AC4A99">
        <w:fldChar w:fldCharType="separate"/>
      </w:r>
      <w:r w:rsidR="00C46EA5">
        <w:rPr>
          <w:noProof/>
        </w:rPr>
        <w:t>27</w:t>
      </w:r>
      <w:r w:rsidR="00AC4A99">
        <w:rPr>
          <w:noProof/>
        </w:rPr>
        <w:fldChar w:fldCharType="end"/>
      </w:r>
      <w:r w:rsidRPr="00583E59">
        <w:t xml:space="preserve"> </w:t>
      </w:r>
      <w:r>
        <w:t>Cấu hình WLAN sercurity PSK</w:t>
      </w:r>
      <w:bookmarkEnd w:id="109"/>
      <w:bookmarkEnd w:id="110"/>
    </w:p>
    <w:p w14:paraId="5528A18B" w14:textId="240B4646" w:rsidR="00D97F4B" w:rsidRDefault="00D97F4B" w:rsidP="0002015B">
      <w:pPr>
        <w:pStyle w:val="Nidungvnbn"/>
        <w:numPr>
          <w:ilvl w:val="0"/>
          <w:numId w:val="6"/>
        </w:numPr>
      </w:pPr>
      <w:r w:rsidRPr="00D97F4B">
        <w:t xml:space="preserve">Nhập thông tin : </w:t>
      </w:r>
      <w:r>
        <w:t>Profile Nam</w:t>
      </w:r>
      <w:r w:rsidRPr="00D97F4B">
        <w:t xml:space="preserve">, </w:t>
      </w:r>
      <w:r>
        <w:t>WLAN, ID</w:t>
      </w:r>
      <w:r w:rsidRPr="00D97F4B">
        <w:t xml:space="preserve"> </w:t>
      </w:r>
    </w:p>
    <w:p w14:paraId="10C9E825" w14:textId="018ACB3F" w:rsidR="00D97F4B" w:rsidRPr="00D97F4B" w:rsidRDefault="00D97F4B" w:rsidP="00C57576">
      <w:pPr>
        <w:pStyle w:val="Caption"/>
      </w:pPr>
      <w:r>
        <w:rPr>
          <w:noProof/>
        </w:rPr>
        <w:drawing>
          <wp:inline distT="0" distB="0" distL="0" distR="0" wp14:anchorId="606432E9" wp14:editId="75832C52">
            <wp:extent cx="5788564" cy="3179298"/>
            <wp:effectExtent l="0" t="0" r="317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93433" cy="3181972"/>
                    </a:xfrm>
                    <a:prstGeom prst="rect">
                      <a:avLst/>
                    </a:prstGeom>
                    <a:noFill/>
                    <a:ln>
                      <a:noFill/>
                    </a:ln>
                  </pic:spPr>
                </pic:pic>
              </a:graphicData>
            </a:graphic>
          </wp:inline>
        </w:drawing>
      </w:r>
    </w:p>
    <w:p w14:paraId="3A1D87A2" w14:textId="77777777" w:rsidR="00D97F4B" w:rsidRDefault="00D97F4B" w:rsidP="0002015B">
      <w:pPr>
        <w:pStyle w:val="Nidungvnbn"/>
        <w:numPr>
          <w:ilvl w:val="0"/>
          <w:numId w:val="5"/>
        </w:numPr>
      </w:pPr>
      <w:r w:rsidRPr="00D97F4B">
        <w:lastRenderedPageBreak/>
        <w:t>Nhấn vào WLAN 2 để điều chỉnh thông tin khi mới tạo xong</w:t>
      </w:r>
    </w:p>
    <w:p w14:paraId="5CDA8E4A" w14:textId="47919C73" w:rsidR="00D97F4B" w:rsidRPr="00D97F4B" w:rsidRDefault="00D97F4B" w:rsidP="00C57576">
      <w:pPr>
        <w:pStyle w:val="Caption"/>
      </w:pPr>
      <w:r>
        <w:rPr>
          <w:noProof/>
        </w:rPr>
        <w:drawing>
          <wp:inline distT="0" distB="0" distL="0" distR="0" wp14:anchorId="382BD360" wp14:editId="3A897144">
            <wp:extent cx="5790503" cy="356616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6029" cy="3569563"/>
                    </a:xfrm>
                    <a:prstGeom prst="rect">
                      <a:avLst/>
                    </a:prstGeom>
                    <a:noFill/>
                    <a:ln>
                      <a:noFill/>
                    </a:ln>
                  </pic:spPr>
                </pic:pic>
              </a:graphicData>
            </a:graphic>
          </wp:inline>
        </w:drawing>
      </w:r>
    </w:p>
    <w:p w14:paraId="1FC567EB" w14:textId="674675A9" w:rsidR="00D97F4B" w:rsidRDefault="00D97F4B" w:rsidP="0002015B">
      <w:pPr>
        <w:pStyle w:val="Nidungvnbn"/>
        <w:numPr>
          <w:ilvl w:val="0"/>
          <w:numId w:val="4"/>
        </w:numPr>
      </w:pPr>
      <w:r w:rsidRPr="00D97F4B">
        <w:t>Chọn Enable và Interface là</w:t>
      </w:r>
      <w:r w:rsidR="005A099C">
        <w:t xml:space="preserve"> WLAN-6</w:t>
      </w:r>
    </w:p>
    <w:p w14:paraId="5F93C1BF" w14:textId="42DB92CF" w:rsidR="00D97F4B" w:rsidRDefault="005A099C" w:rsidP="00C57576">
      <w:pPr>
        <w:pStyle w:val="Caption"/>
      </w:pPr>
      <w:r>
        <w:rPr>
          <w:noProof/>
        </w:rPr>
        <w:drawing>
          <wp:inline distT="0" distB="0" distL="0" distR="0" wp14:anchorId="389CA42D" wp14:editId="612AD288">
            <wp:extent cx="5788660" cy="28841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88660" cy="2884170"/>
                    </a:xfrm>
                    <a:prstGeom prst="rect">
                      <a:avLst/>
                    </a:prstGeom>
                    <a:noFill/>
                    <a:ln>
                      <a:noFill/>
                    </a:ln>
                  </pic:spPr>
                </pic:pic>
              </a:graphicData>
            </a:graphic>
          </wp:inline>
        </w:drawing>
      </w:r>
    </w:p>
    <w:p w14:paraId="42B0EF3C" w14:textId="77777777" w:rsidR="00937826" w:rsidRDefault="00937826" w:rsidP="00937826"/>
    <w:p w14:paraId="18D6A804" w14:textId="77777777" w:rsidR="00937826" w:rsidRPr="00937826" w:rsidRDefault="00937826" w:rsidP="00937826"/>
    <w:p w14:paraId="1A96FBF1" w14:textId="77777777" w:rsidR="00D97F4B" w:rsidRPr="00D97F4B" w:rsidRDefault="00D97F4B" w:rsidP="0002015B">
      <w:pPr>
        <w:pStyle w:val="Nidungvnbn"/>
        <w:numPr>
          <w:ilvl w:val="0"/>
          <w:numId w:val="3"/>
        </w:numPr>
      </w:pPr>
      <w:r w:rsidRPr="00D97F4B">
        <w:lastRenderedPageBreak/>
        <w:t>Trong tab Sercurity chọn Layer 2 Sercurity thành WPA+ WPA2</w:t>
      </w:r>
    </w:p>
    <w:p w14:paraId="2D4C06FF" w14:textId="656CE683" w:rsidR="00D97F4B" w:rsidRDefault="00D97F4B" w:rsidP="0002015B">
      <w:pPr>
        <w:pStyle w:val="Nidungvnbn"/>
        <w:numPr>
          <w:ilvl w:val="0"/>
          <w:numId w:val="3"/>
        </w:numPr>
      </w:pPr>
      <w:r w:rsidRPr="00D97F4B">
        <w:t xml:space="preserve">Chọn WPA2 Policy, PSK, đặt pass </w:t>
      </w:r>
      <w:r w:rsidR="005A099C">
        <w:t>letan123</w:t>
      </w:r>
    </w:p>
    <w:p w14:paraId="151CCD2F" w14:textId="15F90EF4" w:rsidR="005A099C" w:rsidRDefault="005A099C" w:rsidP="00C57576">
      <w:pPr>
        <w:pStyle w:val="Caption"/>
      </w:pPr>
      <w:r>
        <w:rPr>
          <w:noProof/>
        </w:rPr>
        <w:drawing>
          <wp:inline distT="0" distB="0" distL="0" distR="0" wp14:anchorId="66EC1B2F" wp14:editId="23DAA502">
            <wp:extent cx="5788660" cy="28206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88660" cy="2820670"/>
                    </a:xfrm>
                    <a:prstGeom prst="rect">
                      <a:avLst/>
                    </a:prstGeom>
                    <a:noFill/>
                    <a:ln>
                      <a:noFill/>
                    </a:ln>
                  </pic:spPr>
                </pic:pic>
              </a:graphicData>
            </a:graphic>
          </wp:inline>
        </w:drawing>
      </w:r>
    </w:p>
    <w:p w14:paraId="2A22BED6" w14:textId="77777777" w:rsidR="00583E59" w:rsidRDefault="005A099C" w:rsidP="00583E59">
      <w:pPr>
        <w:pStyle w:val="Caption"/>
        <w:keepNext/>
      </w:pPr>
      <w:r>
        <w:rPr>
          <w:noProof/>
        </w:rPr>
        <w:drawing>
          <wp:inline distT="0" distB="0" distL="0" distR="0" wp14:anchorId="147629FA" wp14:editId="6933545C">
            <wp:extent cx="5787040" cy="3347499"/>
            <wp:effectExtent l="0" t="0" r="444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01807" cy="3356041"/>
                    </a:xfrm>
                    <a:prstGeom prst="rect">
                      <a:avLst/>
                    </a:prstGeom>
                    <a:noFill/>
                    <a:ln>
                      <a:noFill/>
                    </a:ln>
                  </pic:spPr>
                </pic:pic>
              </a:graphicData>
            </a:graphic>
          </wp:inline>
        </w:drawing>
      </w:r>
    </w:p>
    <w:p w14:paraId="42B4AF84" w14:textId="4692CD3A" w:rsidR="00CC32A8" w:rsidRDefault="00583E59" w:rsidP="00583E59">
      <w:pPr>
        <w:pStyle w:val="Caption"/>
      </w:pPr>
      <w:bookmarkStart w:id="111" w:name="_Toc79673003"/>
      <w:bookmarkStart w:id="112" w:name="_Toc79673058"/>
      <w:r>
        <w:t>Hình 7.</w:t>
      </w:r>
      <w:r w:rsidR="00AC4A99">
        <w:fldChar w:fldCharType="begin"/>
      </w:r>
      <w:r w:rsidR="00AC4A99">
        <w:instrText xml:space="preserve"> SEQ Hình_7. \* ARABIC </w:instrText>
      </w:r>
      <w:r w:rsidR="00AC4A99">
        <w:fldChar w:fldCharType="separate"/>
      </w:r>
      <w:r w:rsidR="00C46EA5">
        <w:rPr>
          <w:noProof/>
        </w:rPr>
        <w:t>28</w:t>
      </w:r>
      <w:r w:rsidR="00AC4A99">
        <w:rPr>
          <w:noProof/>
        </w:rPr>
        <w:fldChar w:fldCharType="end"/>
      </w:r>
      <w:r w:rsidRPr="00583E59">
        <w:t xml:space="preserve"> </w:t>
      </w:r>
      <w:r>
        <w:t>Cấu hình giao diện WLAN chọn PSK</w:t>
      </w:r>
      <w:bookmarkEnd w:id="111"/>
      <w:bookmarkEnd w:id="112"/>
    </w:p>
    <w:p w14:paraId="18BF2084" w14:textId="77777777" w:rsidR="00CC32A8" w:rsidRDefault="00CC32A8" w:rsidP="00CC32A8"/>
    <w:p w14:paraId="774F265E" w14:textId="77777777" w:rsidR="00CC32A8" w:rsidRPr="00CC32A8" w:rsidRDefault="00CC32A8" w:rsidP="00CC32A8"/>
    <w:p w14:paraId="4E139D8A" w14:textId="40DF7D2A" w:rsidR="00CC32A8" w:rsidRDefault="00D97F4B" w:rsidP="0002015B">
      <w:pPr>
        <w:pStyle w:val="Nidungvnbn"/>
        <w:numPr>
          <w:ilvl w:val="0"/>
          <w:numId w:val="2"/>
        </w:numPr>
      </w:pPr>
      <w:r w:rsidRPr="00D97F4B">
        <w:lastRenderedPageBreak/>
        <w:t>Trong tab Advanced, hãy chuyển đến phần FlexConnect section. Bật tính năng Chuyển mạch FlexConnect Local và FlexConnect Local Auth.</w:t>
      </w:r>
    </w:p>
    <w:p w14:paraId="0FC29151" w14:textId="500AA964" w:rsidR="00C57576" w:rsidRDefault="005A099C" w:rsidP="00C57576">
      <w:pPr>
        <w:pStyle w:val="Caption"/>
      </w:pPr>
      <w:r>
        <w:rPr>
          <w:noProof/>
        </w:rPr>
        <w:drawing>
          <wp:inline distT="0" distB="0" distL="0" distR="0" wp14:anchorId="69DBDA18" wp14:editId="1098DCA2">
            <wp:extent cx="5788660" cy="25209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15666" cy="2532711"/>
                    </a:xfrm>
                    <a:prstGeom prst="rect">
                      <a:avLst/>
                    </a:prstGeom>
                    <a:noFill/>
                    <a:ln>
                      <a:noFill/>
                    </a:ln>
                  </pic:spPr>
                </pic:pic>
              </a:graphicData>
            </a:graphic>
          </wp:inline>
        </w:drawing>
      </w:r>
    </w:p>
    <w:p w14:paraId="618FA533" w14:textId="77777777" w:rsidR="00CC32A8" w:rsidRPr="00CC32A8" w:rsidRDefault="00CC32A8" w:rsidP="00CC32A8"/>
    <w:p w14:paraId="7B6E6D28" w14:textId="77777777" w:rsidR="008D5FEE" w:rsidRPr="000F179E" w:rsidRDefault="008D5FEE" w:rsidP="00F91213">
      <w:pPr>
        <w:pStyle w:val="Nidungvnbn"/>
        <w:ind w:firstLine="0"/>
      </w:pPr>
      <w:r w:rsidRPr="000F179E">
        <w:t xml:space="preserve">Bước 5: Định cấu hình các host để kết nối với mạng WLAN. </w:t>
      </w:r>
    </w:p>
    <w:p w14:paraId="05BA10DF" w14:textId="3CA455F2" w:rsidR="00D97F4B" w:rsidRPr="00C57576" w:rsidRDefault="00AC1F1A" w:rsidP="0002015B">
      <w:pPr>
        <w:pStyle w:val="Nidungvnbn"/>
        <w:numPr>
          <w:ilvl w:val="0"/>
          <w:numId w:val="28"/>
        </w:numPr>
      </w:pPr>
      <w:r w:rsidRPr="00C57576">
        <w:t>Phòng giám đốc</w:t>
      </w:r>
    </w:p>
    <w:p w14:paraId="24805632" w14:textId="69779846" w:rsidR="00AC1F1A" w:rsidRDefault="00AC1F1A" w:rsidP="009254AB">
      <w:pPr>
        <w:pStyle w:val="Nidungvnbn"/>
      </w:pPr>
      <w:r w:rsidRPr="00AC1F1A">
        <w:t>Máy Laptop GD kết nối với Wireless VLAN 2</w:t>
      </w:r>
    </w:p>
    <w:p w14:paraId="69F8A85C" w14:textId="4E19452D" w:rsidR="009254AB" w:rsidRDefault="009254AB" w:rsidP="0002015B">
      <w:pPr>
        <w:pStyle w:val="Nidungvnbn"/>
        <w:numPr>
          <w:ilvl w:val="0"/>
          <w:numId w:val="2"/>
        </w:numPr>
      </w:pPr>
      <w:r>
        <w:t xml:space="preserve">Vào </w:t>
      </w:r>
      <w:r w:rsidR="002700CC" w:rsidRPr="00AC1F1A">
        <w:t xml:space="preserve">Laptop GD </w:t>
      </w:r>
      <w:r>
        <w:t xml:space="preserve">di chuyển đến Desktop </w:t>
      </w:r>
      <w:r w:rsidRPr="000A18CF">
        <w:sym w:font="Wingdings" w:char="F0E0"/>
      </w:r>
      <w:r>
        <w:t xml:space="preserve"> chọn Edit</w:t>
      </w:r>
    </w:p>
    <w:p w14:paraId="43B6054A" w14:textId="77777777" w:rsidR="00583E59" w:rsidRDefault="00AC1F1A" w:rsidP="00583E59">
      <w:pPr>
        <w:pStyle w:val="Caption"/>
        <w:keepNext/>
      </w:pPr>
      <w:r>
        <w:rPr>
          <w:noProof/>
        </w:rPr>
        <w:drawing>
          <wp:inline distT="0" distB="0" distL="0" distR="0" wp14:anchorId="066CA454" wp14:editId="33138536">
            <wp:extent cx="5810885" cy="284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2124" cy="2855198"/>
                    </a:xfrm>
                    <a:prstGeom prst="rect">
                      <a:avLst/>
                    </a:prstGeom>
                    <a:noFill/>
                    <a:ln>
                      <a:noFill/>
                    </a:ln>
                  </pic:spPr>
                </pic:pic>
              </a:graphicData>
            </a:graphic>
          </wp:inline>
        </w:drawing>
      </w:r>
    </w:p>
    <w:p w14:paraId="41740136" w14:textId="0278D0CE" w:rsidR="00CC32A8" w:rsidRDefault="00583E59" w:rsidP="00583E59">
      <w:pPr>
        <w:pStyle w:val="Caption"/>
      </w:pPr>
      <w:bookmarkStart w:id="113" w:name="_Toc79673004"/>
      <w:bookmarkStart w:id="114" w:name="_Toc79673059"/>
      <w:r>
        <w:t>Hình 7.</w:t>
      </w:r>
      <w:r w:rsidR="00AC4A99">
        <w:fldChar w:fldCharType="begin"/>
      </w:r>
      <w:r w:rsidR="00AC4A99">
        <w:instrText xml:space="preserve"> SEQ Hình_7. \* ARABIC </w:instrText>
      </w:r>
      <w:r w:rsidR="00AC4A99">
        <w:fldChar w:fldCharType="separate"/>
      </w:r>
      <w:r w:rsidR="00C46EA5">
        <w:rPr>
          <w:noProof/>
        </w:rPr>
        <w:t>29</w:t>
      </w:r>
      <w:r w:rsidR="00AC4A99">
        <w:rPr>
          <w:noProof/>
        </w:rPr>
        <w:fldChar w:fldCharType="end"/>
      </w:r>
      <w:r w:rsidRPr="00583E59">
        <w:t xml:space="preserve"> </w:t>
      </w:r>
      <w:r>
        <w:t>Cấu hình Edit Wireless Network Laptop</w:t>
      </w:r>
      <w:bookmarkEnd w:id="113"/>
      <w:bookmarkEnd w:id="114"/>
    </w:p>
    <w:p w14:paraId="3D87C7EF" w14:textId="353C1B28" w:rsidR="009254AB" w:rsidRPr="009254AB" w:rsidRDefault="009254AB" w:rsidP="0002015B">
      <w:pPr>
        <w:pStyle w:val="Nidungvnbn"/>
        <w:numPr>
          <w:ilvl w:val="0"/>
          <w:numId w:val="2"/>
        </w:numPr>
      </w:pPr>
      <w:r>
        <w:lastRenderedPageBreak/>
        <w:t xml:space="preserve">Chọn Giam doc và bấm </w:t>
      </w:r>
      <w:r w:rsidRPr="000A18CF">
        <w:t>Advanced Setup</w:t>
      </w:r>
    </w:p>
    <w:p w14:paraId="6D7CB0B1" w14:textId="77777777" w:rsidR="00583E59" w:rsidRDefault="00AC1F1A" w:rsidP="00583E59">
      <w:pPr>
        <w:pStyle w:val="Caption"/>
        <w:keepNext/>
      </w:pPr>
      <w:r>
        <w:rPr>
          <w:noProof/>
        </w:rPr>
        <w:drawing>
          <wp:inline distT="0" distB="0" distL="0" distR="0" wp14:anchorId="117900B3" wp14:editId="4157AC60">
            <wp:extent cx="5780407" cy="284167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908" cy="2847328"/>
                    </a:xfrm>
                    <a:prstGeom prst="rect">
                      <a:avLst/>
                    </a:prstGeom>
                    <a:noFill/>
                    <a:ln>
                      <a:noFill/>
                    </a:ln>
                  </pic:spPr>
                </pic:pic>
              </a:graphicData>
            </a:graphic>
          </wp:inline>
        </w:drawing>
      </w:r>
    </w:p>
    <w:p w14:paraId="2BFA41A3" w14:textId="041838A6" w:rsidR="00CC32A8" w:rsidRDefault="00583E59" w:rsidP="00583E59">
      <w:pPr>
        <w:pStyle w:val="Caption"/>
      </w:pPr>
      <w:bookmarkStart w:id="115" w:name="_Toc79673005"/>
      <w:bookmarkStart w:id="116" w:name="_Toc79673060"/>
      <w:r>
        <w:t>Hình 7.</w:t>
      </w:r>
      <w:r w:rsidR="00AC4A99">
        <w:fldChar w:fldCharType="begin"/>
      </w:r>
      <w:r w:rsidR="00AC4A99">
        <w:instrText xml:space="preserve"> SEQ Hình_7. \* ARABIC </w:instrText>
      </w:r>
      <w:r w:rsidR="00AC4A99">
        <w:fldChar w:fldCharType="separate"/>
      </w:r>
      <w:r w:rsidR="00C46EA5">
        <w:rPr>
          <w:noProof/>
        </w:rPr>
        <w:t>30</w:t>
      </w:r>
      <w:r w:rsidR="00AC4A99">
        <w:rPr>
          <w:noProof/>
        </w:rPr>
        <w:fldChar w:fldCharType="end"/>
      </w:r>
      <w:r w:rsidRPr="00583E59">
        <w:t xml:space="preserve"> </w:t>
      </w:r>
      <w:r>
        <w:t>Cấu hình tạo Profile</w:t>
      </w:r>
      <w:bookmarkEnd w:id="115"/>
      <w:bookmarkEnd w:id="116"/>
      <w:r>
        <w:t xml:space="preserve"> </w:t>
      </w:r>
    </w:p>
    <w:p w14:paraId="67C300FB" w14:textId="4526D725" w:rsidR="009254AB" w:rsidRPr="009254AB" w:rsidRDefault="009254AB" w:rsidP="0002015B">
      <w:pPr>
        <w:pStyle w:val="Nidungvnbn"/>
        <w:numPr>
          <w:ilvl w:val="0"/>
          <w:numId w:val="2"/>
        </w:numPr>
      </w:pPr>
      <w:r w:rsidRPr="009254AB">
        <w:t xml:space="preserve">Tiếp theo kiểm tra và bấm Next </w:t>
      </w:r>
    </w:p>
    <w:p w14:paraId="171C12E0" w14:textId="77777777" w:rsidR="00CC32A8" w:rsidRDefault="00AC1F1A" w:rsidP="00CC32A8">
      <w:pPr>
        <w:pStyle w:val="Caption"/>
        <w:keepNext/>
      </w:pPr>
      <w:r>
        <w:rPr>
          <w:noProof/>
        </w:rPr>
        <w:drawing>
          <wp:inline distT="0" distB="0" distL="0" distR="0" wp14:anchorId="694AE90A" wp14:editId="179BFA1C">
            <wp:extent cx="5779749" cy="3458817"/>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5419" cy="3468195"/>
                    </a:xfrm>
                    <a:prstGeom prst="rect">
                      <a:avLst/>
                    </a:prstGeom>
                    <a:noFill/>
                    <a:ln>
                      <a:noFill/>
                    </a:ln>
                  </pic:spPr>
                </pic:pic>
              </a:graphicData>
            </a:graphic>
          </wp:inline>
        </w:drawing>
      </w:r>
    </w:p>
    <w:p w14:paraId="31613BC0" w14:textId="77777777" w:rsidR="009254AB" w:rsidRDefault="009254AB" w:rsidP="009254AB"/>
    <w:p w14:paraId="7A3DEF7E" w14:textId="77777777" w:rsidR="009254AB" w:rsidRPr="009254AB" w:rsidRDefault="009254AB" w:rsidP="009254AB"/>
    <w:p w14:paraId="791AFF74" w14:textId="7F85D2D8" w:rsidR="00AC1F1A" w:rsidRDefault="00AC1F1A" w:rsidP="00021029">
      <w:pPr>
        <w:pStyle w:val="Caption"/>
      </w:pPr>
      <w:r>
        <w:rPr>
          <w:noProof/>
        </w:rPr>
        <w:drawing>
          <wp:inline distT="0" distB="0" distL="0" distR="0" wp14:anchorId="781F2DCA" wp14:editId="42877FF9">
            <wp:extent cx="5788660" cy="3249637"/>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2043" cy="3251536"/>
                    </a:xfrm>
                    <a:prstGeom prst="rect">
                      <a:avLst/>
                    </a:prstGeom>
                    <a:noFill/>
                    <a:ln>
                      <a:noFill/>
                    </a:ln>
                  </pic:spPr>
                </pic:pic>
              </a:graphicData>
            </a:graphic>
          </wp:inline>
        </w:drawing>
      </w:r>
    </w:p>
    <w:p w14:paraId="6345450D" w14:textId="046917CC" w:rsidR="009254AB" w:rsidRPr="009254AB" w:rsidRDefault="009254AB" w:rsidP="0002015B">
      <w:pPr>
        <w:pStyle w:val="Nidungvnbn"/>
        <w:numPr>
          <w:ilvl w:val="0"/>
          <w:numId w:val="2"/>
        </w:numPr>
      </w:pPr>
      <w:r>
        <w:t xml:space="preserve">Chọn </w:t>
      </w:r>
      <w:r w:rsidRPr="000A18CF">
        <w:t>Security</w:t>
      </w:r>
      <w:r>
        <w:t xml:space="preserve"> đổi thành </w:t>
      </w:r>
      <w:r w:rsidRPr="000A18CF">
        <w:t>WPA2-Enterprise</w:t>
      </w:r>
      <w:r>
        <w:t xml:space="preserve"> </w:t>
      </w:r>
      <w:r w:rsidRPr="000A18CF">
        <w:sym w:font="Wingdings" w:char="F0E0"/>
      </w:r>
      <w:r>
        <w:t>Next</w:t>
      </w:r>
    </w:p>
    <w:p w14:paraId="6C3A14FE" w14:textId="77777777" w:rsidR="00583E59" w:rsidRDefault="00AC1F1A" w:rsidP="00583E59">
      <w:pPr>
        <w:pStyle w:val="Caption"/>
        <w:keepNext/>
      </w:pPr>
      <w:r>
        <w:rPr>
          <w:noProof/>
        </w:rPr>
        <w:drawing>
          <wp:inline distT="0" distB="0" distL="0" distR="0" wp14:anchorId="479BEFBE" wp14:editId="1B436C17">
            <wp:extent cx="5783926" cy="303862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2862" cy="3043316"/>
                    </a:xfrm>
                    <a:prstGeom prst="rect">
                      <a:avLst/>
                    </a:prstGeom>
                    <a:noFill/>
                    <a:ln>
                      <a:noFill/>
                    </a:ln>
                  </pic:spPr>
                </pic:pic>
              </a:graphicData>
            </a:graphic>
          </wp:inline>
        </w:drawing>
      </w:r>
    </w:p>
    <w:p w14:paraId="35EBF493" w14:textId="3DE4A61D" w:rsidR="00583E59" w:rsidRDefault="00583E59" w:rsidP="00583E59">
      <w:pPr>
        <w:pStyle w:val="Caption"/>
      </w:pPr>
      <w:bookmarkStart w:id="117" w:name="_Toc79673006"/>
      <w:bookmarkStart w:id="118" w:name="_Toc79673061"/>
      <w:r>
        <w:t>Hình 7.</w:t>
      </w:r>
      <w:r w:rsidR="00AC4A99">
        <w:fldChar w:fldCharType="begin"/>
      </w:r>
      <w:r w:rsidR="00AC4A99">
        <w:instrText xml:space="preserve"> SEQ Hình_7. \* ARABIC </w:instrText>
      </w:r>
      <w:r w:rsidR="00AC4A99">
        <w:fldChar w:fldCharType="separate"/>
      </w:r>
      <w:r w:rsidR="00C46EA5">
        <w:rPr>
          <w:noProof/>
        </w:rPr>
        <w:t>31</w:t>
      </w:r>
      <w:r w:rsidR="00AC4A99">
        <w:rPr>
          <w:noProof/>
        </w:rPr>
        <w:fldChar w:fldCharType="end"/>
      </w:r>
      <w:r w:rsidRPr="00583E59">
        <w:t xml:space="preserve"> </w:t>
      </w:r>
      <w:r>
        <w:t>Cấu hình chọn Wireless Sercurity</w:t>
      </w:r>
      <w:bookmarkEnd w:id="117"/>
      <w:bookmarkEnd w:id="118"/>
    </w:p>
    <w:p w14:paraId="374E3E33" w14:textId="77777777" w:rsidR="00937826" w:rsidRDefault="00937826" w:rsidP="00937826"/>
    <w:p w14:paraId="4FB50A49" w14:textId="77777777" w:rsidR="00937826" w:rsidRPr="00937826" w:rsidRDefault="00937826" w:rsidP="00937826"/>
    <w:p w14:paraId="5384D8EC" w14:textId="147F4CA4" w:rsidR="009254AB" w:rsidRPr="009254AB" w:rsidRDefault="009254AB" w:rsidP="0002015B">
      <w:pPr>
        <w:pStyle w:val="Nidungvnbn"/>
        <w:numPr>
          <w:ilvl w:val="0"/>
          <w:numId w:val="2"/>
        </w:numPr>
      </w:pPr>
      <w:r w:rsidRPr="009254AB">
        <w:lastRenderedPageBreak/>
        <w:t xml:space="preserve">Nhập Login Name : Giamdoc và Password là giamdoc123 </w:t>
      </w:r>
      <w:r w:rsidRPr="009254AB">
        <w:sym w:font="Wingdings" w:char="F0E0"/>
      </w:r>
      <w:r w:rsidRPr="009254AB">
        <w:t xml:space="preserve"> Next</w:t>
      </w:r>
    </w:p>
    <w:p w14:paraId="350D5826" w14:textId="77777777" w:rsidR="00583E59" w:rsidRDefault="00726193" w:rsidP="00583E59">
      <w:pPr>
        <w:pStyle w:val="Caption"/>
        <w:keepNext/>
      </w:pPr>
      <w:r>
        <w:rPr>
          <w:noProof/>
        </w:rPr>
        <w:drawing>
          <wp:inline distT="0" distB="0" distL="0" distR="0" wp14:anchorId="54BC05FE" wp14:editId="0DC65030">
            <wp:extent cx="5788025" cy="291465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3057" cy="2917184"/>
                    </a:xfrm>
                    <a:prstGeom prst="rect">
                      <a:avLst/>
                    </a:prstGeom>
                    <a:noFill/>
                    <a:ln>
                      <a:noFill/>
                    </a:ln>
                  </pic:spPr>
                </pic:pic>
              </a:graphicData>
            </a:graphic>
          </wp:inline>
        </w:drawing>
      </w:r>
    </w:p>
    <w:p w14:paraId="2F2694FE" w14:textId="5BBA3BE1" w:rsidR="00CC32A8" w:rsidRDefault="00583E59" w:rsidP="00583E59">
      <w:pPr>
        <w:pStyle w:val="Caption"/>
      </w:pPr>
      <w:bookmarkStart w:id="119" w:name="_Toc79673007"/>
      <w:bookmarkStart w:id="120" w:name="_Toc79673062"/>
      <w:r>
        <w:t>Hình 7.</w:t>
      </w:r>
      <w:r w:rsidR="00AC4A99">
        <w:fldChar w:fldCharType="begin"/>
      </w:r>
      <w:r w:rsidR="00AC4A99">
        <w:instrText xml:space="preserve"> SEQ Hình_7. \* ARABIC </w:instrText>
      </w:r>
      <w:r w:rsidR="00AC4A99">
        <w:fldChar w:fldCharType="separate"/>
      </w:r>
      <w:r w:rsidR="00C46EA5">
        <w:rPr>
          <w:noProof/>
        </w:rPr>
        <w:t>32</w:t>
      </w:r>
      <w:r w:rsidR="00AC4A99">
        <w:rPr>
          <w:noProof/>
        </w:rPr>
        <w:fldChar w:fldCharType="end"/>
      </w:r>
      <w:r w:rsidRPr="00583E59">
        <w:t xml:space="preserve"> </w:t>
      </w:r>
      <w:r>
        <w:t>Cấu hình nhập username và password</w:t>
      </w:r>
      <w:bookmarkEnd w:id="119"/>
      <w:bookmarkEnd w:id="120"/>
      <w:r>
        <w:t xml:space="preserve"> </w:t>
      </w:r>
    </w:p>
    <w:p w14:paraId="5D76A879" w14:textId="31781BDC" w:rsidR="009254AB" w:rsidRPr="009254AB" w:rsidRDefault="00A81E6B" w:rsidP="0002015B">
      <w:pPr>
        <w:pStyle w:val="Nidungvnbn"/>
        <w:numPr>
          <w:ilvl w:val="0"/>
          <w:numId w:val="2"/>
        </w:numPr>
      </w:pPr>
      <w:r>
        <w:t>Bấm save để lưu lại cấu hình đã làm</w:t>
      </w:r>
    </w:p>
    <w:p w14:paraId="57B2EEF8" w14:textId="250A9D57" w:rsidR="00726193" w:rsidRDefault="00726193" w:rsidP="00021029">
      <w:pPr>
        <w:pStyle w:val="Caption"/>
      </w:pPr>
      <w:r>
        <w:rPr>
          <w:noProof/>
        </w:rPr>
        <w:drawing>
          <wp:inline distT="0" distB="0" distL="0" distR="0" wp14:anchorId="20916C25" wp14:editId="16ABF22F">
            <wp:extent cx="5787882" cy="3495821"/>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3699" cy="3499335"/>
                    </a:xfrm>
                    <a:prstGeom prst="rect">
                      <a:avLst/>
                    </a:prstGeom>
                    <a:noFill/>
                    <a:ln>
                      <a:noFill/>
                    </a:ln>
                  </pic:spPr>
                </pic:pic>
              </a:graphicData>
            </a:graphic>
          </wp:inline>
        </w:drawing>
      </w:r>
    </w:p>
    <w:p w14:paraId="3E6FCD51" w14:textId="2B2D6823" w:rsidR="00A81E6B" w:rsidRPr="00A81E6B" w:rsidRDefault="00A81E6B" w:rsidP="0002015B">
      <w:pPr>
        <w:pStyle w:val="Nidungvnbn"/>
        <w:numPr>
          <w:ilvl w:val="0"/>
          <w:numId w:val="2"/>
        </w:numPr>
      </w:pPr>
      <w:r>
        <w:lastRenderedPageBreak/>
        <w:t>Bấm Connect to Network để kết nối wifi</w:t>
      </w:r>
    </w:p>
    <w:p w14:paraId="516B1627" w14:textId="77777777" w:rsidR="00583E59" w:rsidRDefault="00726193" w:rsidP="00583E59">
      <w:pPr>
        <w:pStyle w:val="Caption"/>
        <w:keepNext/>
      </w:pPr>
      <w:r>
        <w:rPr>
          <w:noProof/>
        </w:rPr>
        <w:drawing>
          <wp:inline distT="0" distB="0" distL="0" distR="0" wp14:anchorId="39C07EEC" wp14:editId="5BCBEBA6">
            <wp:extent cx="5787944" cy="290497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5409" cy="2908725"/>
                    </a:xfrm>
                    <a:prstGeom prst="rect">
                      <a:avLst/>
                    </a:prstGeom>
                    <a:noFill/>
                    <a:ln>
                      <a:noFill/>
                    </a:ln>
                  </pic:spPr>
                </pic:pic>
              </a:graphicData>
            </a:graphic>
          </wp:inline>
        </w:drawing>
      </w:r>
    </w:p>
    <w:p w14:paraId="2CB2149A" w14:textId="51577722" w:rsidR="00CC32A8" w:rsidRDefault="00583E59" w:rsidP="00583E59">
      <w:pPr>
        <w:pStyle w:val="Caption"/>
      </w:pPr>
      <w:bookmarkStart w:id="121" w:name="_Toc79673008"/>
      <w:bookmarkStart w:id="122" w:name="_Toc79673063"/>
      <w:r>
        <w:t>Hình 7.</w:t>
      </w:r>
      <w:r w:rsidR="00AC4A99">
        <w:fldChar w:fldCharType="begin"/>
      </w:r>
      <w:r w:rsidR="00AC4A99">
        <w:instrText xml:space="preserve"> SEQ Hình_7. \* ARABIC </w:instrText>
      </w:r>
      <w:r w:rsidR="00AC4A99">
        <w:fldChar w:fldCharType="separate"/>
      </w:r>
      <w:r w:rsidR="00C46EA5">
        <w:rPr>
          <w:noProof/>
        </w:rPr>
        <w:t>33</w:t>
      </w:r>
      <w:r w:rsidR="00AC4A99">
        <w:rPr>
          <w:noProof/>
        </w:rPr>
        <w:fldChar w:fldCharType="end"/>
      </w:r>
      <w:r w:rsidRPr="00583E59">
        <w:t xml:space="preserve"> </w:t>
      </w:r>
      <w:r>
        <w:t>Giao diện kết nối đến wirelesss</w:t>
      </w:r>
      <w:bookmarkEnd w:id="121"/>
      <w:bookmarkEnd w:id="122"/>
    </w:p>
    <w:p w14:paraId="3808D394" w14:textId="45A99414" w:rsidR="00A81E6B" w:rsidRPr="00A81E6B" w:rsidRDefault="00A81E6B" w:rsidP="0002015B">
      <w:pPr>
        <w:pStyle w:val="Nidungvnbn"/>
        <w:numPr>
          <w:ilvl w:val="0"/>
          <w:numId w:val="2"/>
        </w:numPr>
      </w:pPr>
      <w:r>
        <w:t>Khi kết nối được sẽ hiện thành công và có đường dây ảo kết nối từ host đến AP</w:t>
      </w:r>
    </w:p>
    <w:p w14:paraId="6211CD3D" w14:textId="0F6B17E4" w:rsidR="00E43956" w:rsidRDefault="00E43956" w:rsidP="00021029">
      <w:pPr>
        <w:pStyle w:val="Caption"/>
      </w:pPr>
      <w:r>
        <w:rPr>
          <w:noProof/>
        </w:rPr>
        <w:drawing>
          <wp:inline distT="0" distB="0" distL="0" distR="0" wp14:anchorId="0F23A219" wp14:editId="1C56A598">
            <wp:extent cx="5787818" cy="2894274"/>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6187" cy="2898459"/>
                    </a:xfrm>
                    <a:prstGeom prst="rect">
                      <a:avLst/>
                    </a:prstGeom>
                    <a:noFill/>
                    <a:ln>
                      <a:noFill/>
                    </a:ln>
                  </pic:spPr>
                </pic:pic>
              </a:graphicData>
            </a:graphic>
          </wp:inline>
        </w:drawing>
      </w:r>
    </w:p>
    <w:p w14:paraId="60129922" w14:textId="77777777" w:rsidR="00726193" w:rsidRPr="00AC1F1A" w:rsidRDefault="00726193" w:rsidP="00AC1F1A">
      <w:pPr>
        <w:pStyle w:val="Nidungvnbn"/>
      </w:pPr>
    </w:p>
    <w:p w14:paraId="78049957" w14:textId="093C4D8C" w:rsidR="00AC1F1A" w:rsidRDefault="00AC1F1A" w:rsidP="00A81E6B">
      <w:pPr>
        <w:pStyle w:val="Nidungvnbn"/>
        <w:ind w:firstLine="0"/>
      </w:pPr>
      <w:r w:rsidRPr="00AC1F1A">
        <w:lastRenderedPageBreak/>
        <w:t>Máy PC GD kết nối với Wireless VLAN 2</w:t>
      </w:r>
    </w:p>
    <w:p w14:paraId="6120D4D9" w14:textId="729AA8BD" w:rsidR="00A81E6B" w:rsidRPr="00AC1F1A" w:rsidRDefault="002700CC" w:rsidP="0002015B">
      <w:pPr>
        <w:pStyle w:val="Nidungvnbn"/>
        <w:numPr>
          <w:ilvl w:val="0"/>
          <w:numId w:val="2"/>
        </w:numPr>
      </w:pPr>
      <w:r>
        <w:t xml:space="preserve">Vào </w:t>
      </w:r>
      <w:r w:rsidRPr="00AC1F1A">
        <w:t xml:space="preserve">PC GD </w:t>
      </w:r>
      <w:r>
        <w:t xml:space="preserve">di chuyển đến Desktop </w:t>
      </w:r>
      <w:r w:rsidRPr="000A18CF">
        <w:sym w:font="Wingdings" w:char="F0E0"/>
      </w:r>
      <w:r>
        <w:t xml:space="preserve"> chọn Edit</w:t>
      </w:r>
    </w:p>
    <w:p w14:paraId="4BB84A3B" w14:textId="40E2608A" w:rsidR="00AC1F1A" w:rsidRDefault="00E43956" w:rsidP="00021029">
      <w:pPr>
        <w:pStyle w:val="Caption"/>
      </w:pPr>
      <w:r>
        <w:rPr>
          <w:noProof/>
        </w:rPr>
        <w:drawing>
          <wp:inline distT="0" distB="0" distL="0" distR="0" wp14:anchorId="33247E42" wp14:editId="6CCFE822">
            <wp:extent cx="5811954" cy="29612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6934" cy="2963786"/>
                    </a:xfrm>
                    <a:prstGeom prst="rect">
                      <a:avLst/>
                    </a:prstGeom>
                    <a:noFill/>
                    <a:ln>
                      <a:noFill/>
                    </a:ln>
                  </pic:spPr>
                </pic:pic>
              </a:graphicData>
            </a:graphic>
          </wp:inline>
        </w:drawing>
      </w:r>
    </w:p>
    <w:p w14:paraId="3E8E9AC2" w14:textId="77777777" w:rsidR="002700CC" w:rsidRPr="009254AB" w:rsidRDefault="002700CC" w:rsidP="0002015B">
      <w:pPr>
        <w:pStyle w:val="Nidungvnbn"/>
        <w:numPr>
          <w:ilvl w:val="0"/>
          <w:numId w:val="2"/>
        </w:numPr>
      </w:pPr>
      <w:r>
        <w:t xml:space="preserve">Chọn Giam doc và bấm </w:t>
      </w:r>
      <w:r w:rsidRPr="000A18CF">
        <w:t>Advanced Setup</w:t>
      </w:r>
    </w:p>
    <w:p w14:paraId="5FE3BB20" w14:textId="77777777" w:rsidR="002700CC" w:rsidRPr="002700CC" w:rsidRDefault="002700CC" w:rsidP="002700CC"/>
    <w:p w14:paraId="479E6DD1" w14:textId="3659C0EE" w:rsidR="00E43956" w:rsidRDefault="00E43956" w:rsidP="00021029">
      <w:pPr>
        <w:pStyle w:val="Caption"/>
      </w:pPr>
      <w:r>
        <w:rPr>
          <w:noProof/>
        </w:rPr>
        <w:drawing>
          <wp:inline distT="0" distB="0" distL="0" distR="0" wp14:anchorId="72E4A83A" wp14:editId="1BDCC048">
            <wp:extent cx="5788502" cy="3256671"/>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3808" cy="3259656"/>
                    </a:xfrm>
                    <a:prstGeom prst="rect">
                      <a:avLst/>
                    </a:prstGeom>
                    <a:noFill/>
                    <a:ln>
                      <a:noFill/>
                    </a:ln>
                  </pic:spPr>
                </pic:pic>
              </a:graphicData>
            </a:graphic>
          </wp:inline>
        </w:drawing>
      </w:r>
    </w:p>
    <w:p w14:paraId="7EC945DF" w14:textId="77777777" w:rsidR="002700CC" w:rsidRDefault="002700CC" w:rsidP="002700CC"/>
    <w:p w14:paraId="0A8A734D" w14:textId="7DADFEE2" w:rsidR="002700CC" w:rsidRPr="002700CC" w:rsidRDefault="002700CC" w:rsidP="0002015B">
      <w:pPr>
        <w:pStyle w:val="Nidungvnbn"/>
        <w:numPr>
          <w:ilvl w:val="0"/>
          <w:numId w:val="2"/>
        </w:numPr>
      </w:pPr>
      <w:r>
        <w:lastRenderedPageBreak/>
        <w:t xml:space="preserve">Chọn </w:t>
      </w:r>
      <w:r w:rsidRPr="000A18CF">
        <w:t>Security</w:t>
      </w:r>
      <w:r>
        <w:t xml:space="preserve"> đổi thành </w:t>
      </w:r>
      <w:r w:rsidRPr="000A18CF">
        <w:t>WPA2-Enterprise</w:t>
      </w:r>
      <w:r>
        <w:t xml:space="preserve"> </w:t>
      </w:r>
      <w:r w:rsidRPr="000A18CF">
        <w:sym w:font="Wingdings" w:char="F0E0"/>
      </w:r>
      <w:r>
        <w:t>Next</w:t>
      </w:r>
    </w:p>
    <w:p w14:paraId="2C4B3AA3" w14:textId="0CC52329" w:rsidR="00E43956" w:rsidRDefault="00E43956" w:rsidP="00021029">
      <w:pPr>
        <w:pStyle w:val="Caption"/>
      </w:pPr>
      <w:r>
        <w:rPr>
          <w:noProof/>
        </w:rPr>
        <w:drawing>
          <wp:inline distT="0" distB="0" distL="0" distR="0" wp14:anchorId="045B610C" wp14:editId="4AF0EBB0">
            <wp:extent cx="5780943" cy="2848708"/>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0713" cy="2853522"/>
                    </a:xfrm>
                    <a:prstGeom prst="rect">
                      <a:avLst/>
                    </a:prstGeom>
                    <a:noFill/>
                    <a:ln>
                      <a:noFill/>
                    </a:ln>
                  </pic:spPr>
                </pic:pic>
              </a:graphicData>
            </a:graphic>
          </wp:inline>
        </w:drawing>
      </w:r>
    </w:p>
    <w:p w14:paraId="20EC9EA5" w14:textId="77777777" w:rsidR="002B3B06" w:rsidRDefault="002B3B06" w:rsidP="002B3B06"/>
    <w:p w14:paraId="308EE600" w14:textId="77777777" w:rsidR="002B3B06" w:rsidRPr="002B3B06" w:rsidRDefault="002B3B06" w:rsidP="002B3B06"/>
    <w:p w14:paraId="55DD42BB" w14:textId="7C990C54" w:rsidR="002700CC" w:rsidRPr="002700CC" w:rsidRDefault="002700CC" w:rsidP="0002015B">
      <w:pPr>
        <w:pStyle w:val="Nidungvnbn"/>
        <w:numPr>
          <w:ilvl w:val="0"/>
          <w:numId w:val="2"/>
        </w:numPr>
      </w:pPr>
      <w:r w:rsidRPr="009254AB">
        <w:t xml:space="preserve">Nhập Login Name : Giamdoc và Password là giamdoc123 </w:t>
      </w:r>
      <w:r w:rsidRPr="009254AB">
        <w:sym w:font="Wingdings" w:char="F0E0"/>
      </w:r>
      <w:r w:rsidRPr="009254AB">
        <w:t xml:space="preserve"> Next</w:t>
      </w:r>
    </w:p>
    <w:p w14:paraId="01E297FE" w14:textId="28A590F1" w:rsidR="00E43956" w:rsidRDefault="00E43956" w:rsidP="00021029">
      <w:pPr>
        <w:pStyle w:val="Caption"/>
      </w:pPr>
      <w:r>
        <w:rPr>
          <w:noProof/>
        </w:rPr>
        <w:drawing>
          <wp:inline distT="0" distB="0" distL="0" distR="0" wp14:anchorId="38671F53" wp14:editId="5F94430D">
            <wp:extent cx="5788660" cy="3193367"/>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2779" cy="3195639"/>
                    </a:xfrm>
                    <a:prstGeom prst="rect">
                      <a:avLst/>
                    </a:prstGeom>
                    <a:noFill/>
                    <a:ln>
                      <a:noFill/>
                    </a:ln>
                  </pic:spPr>
                </pic:pic>
              </a:graphicData>
            </a:graphic>
          </wp:inline>
        </w:drawing>
      </w:r>
    </w:p>
    <w:p w14:paraId="0BFEF597" w14:textId="77777777" w:rsidR="00937826" w:rsidRPr="00937826" w:rsidRDefault="00937826" w:rsidP="00937826"/>
    <w:p w14:paraId="23405A66" w14:textId="77777777" w:rsidR="002700CC" w:rsidRDefault="002700CC" w:rsidP="002700CC"/>
    <w:p w14:paraId="27E4EF8E" w14:textId="77777777" w:rsidR="002700CC" w:rsidRPr="009254AB" w:rsidRDefault="002700CC" w:rsidP="0002015B">
      <w:pPr>
        <w:pStyle w:val="Nidungvnbn"/>
        <w:numPr>
          <w:ilvl w:val="0"/>
          <w:numId w:val="2"/>
        </w:numPr>
      </w:pPr>
      <w:r>
        <w:lastRenderedPageBreak/>
        <w:t>Bấm save để lưu lại cấu hình đã làm</w:t>
      </w:r>
    </w:p>
    <w:p w14:paraId="76D8C18F" w14:textId="57E52D5E" w:rsidR="002700CC" w:rsidRDefault="002700CC" w:rsidP="0002015B">
      <w:pPr>
        <w:pStyle w:val="Nidungvnbn"/>
        <w:numPr>
          <w:ilvl w:val="0"/>
          <w:numId w:val="2"/>
        </w:numPr>
      </w:pPr>
      <w:r>
        <w:t>Bấm Connect to Network để kết nối wifi</w:t>
      </w:r>
    </w:p>
    <w:p w14:paraId="7486883A" w14:textId="77777777" w:rsidR="002700CC" w:rsidRPr="002700CC" w:rsidRDefault="002700CC" w:rsidP="002700CC"/>
    <w:p w14:paraId="72B6303C" w14:textId="34796FDB" w:rsidR="00E43956" w:rsidRDefault="00E43956" w:rsidP="00021029">
      <w:pPr>
        <w:pStyle w:val="Caption"/>
      </w:pPr>
      <w:r>
        <w:rPr>
          <w:noProof/>
        </w:rPr>
        <w:drawing>
          <wp:inline distT="0" distB="0" distL="0" distR="0" wp14:anchorId="656E900E" wp14:editId="20E4E3CC">
            <wp:extent cx="5788567" cy="2736850"/>
            <wp:effectExtent l="0" t="0" r="317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3863" cy="2739354"/>
                    </a:xfrm>
                    <a:prstGeom prst="rect">
                      <a:avLst/>
                    </a:prstGeom>
                    <a:noFill/>
                    <a:ln>
                      <a:noFill/>
                    </a:ln>
                  </pic:spPr>
                </pic:pic>
              </a:graphicData>
            </a:graphic>
          </wp:inline>
        </w:drawing>
      </w:r>
    </w:p>
    <w:p w14:paraId="102E78AD" w14:textId="77777777" w:rsidR="002700CC" w:rsidRPr="00A81E6B" w:rsidRDefault="002700CC" w:rsidP="0002015B">
      <w:pPr>
        <w:pStyle w:val="Nidungvnbn"/>
        <w:numPr>
          <w:ilvl w:val="0"/>
          <w:numId w:val="2"/>
        </w:numPr>
      </w:pPr>
      <w:r>
        <w:t>Khi kết nối được sẽ hiện thành công và có đường dây ảo kết nối từ host đến AP</w:t>
      </w:r>
    </w:p>
    <w:p w14:paraId="536F6DB4" w14:textId="77777777" w:rsidR="00583E59" w:rsidRDefault="002700CC" w:rsidP="00583E59">
      <w:pPr>
        <w:pStyle w:val="Caption"/>
        <w:keepNext/>
      </w:pPr>
      <w:r>
        <w:rPr>
          <w:noProof/>
        </w:rPr>
        <w:drawing>
          <wp:inline distT="0" distB="0" distL="0" distR="0" wp14:anchorId="19C6C54A" wp14:editId="5B7DB0DB">
            <wp:extent cx="5787528" cy="2949934"/>
            <wp:effectExtent l="0" t="0" r="381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7423" cy="2954978"/>
                    </a:xfrm>
                    <a:prstGeom prst="rect">
                      <a:avLst/>
                    </a:prstGeom>
                    <a:noFill/>
                    <a:ln>
                      <a:noFill/>
                    </a:ln>
                  </pic:spPr>
                </pic:pic>
              </a:graphicData>
            </a:graphic>
          </wp:inline>
        </w:drawing>
      </w:r>
    </w:p>
    <w:p w14:paraId="6888A354" w14:textId="7DD4C296" w:rsidR="00CC32A8" w:rsidRDefault="00583E59" w:rsidP="00583E59">
      <w:pPr>
        <w:pStyle w:val="Caption"/>
      </w:pPr>
      <w:bookmarkStart w:id="123" w:name="_Toc79673009"/>
      <w:bookmarkStart w:id="124" w:name="_Toc79673064"/>
      <w:r>
        <w:t>Hình 7.</w:t>
      </w:r>
      <w:r w:rsidR="00AC4A99">
        <w:fldChar w:fldCharType="begin"/>
      </w:r>
      <w:r w:rsidR="00AC4A99">
        <w:instrText xml:space="preserve"> SEQ Hình_7. \* ARABIC </w:instrText>
      </w:r>
      <w:r w:rsidR="00AC4A99">
        <w:fldChar w:fldCharType="separate"/>
      </w:r>
      <w:r w:rsidR="00C46EA5">
        <w:rPr>
          <w:noProof/>
        </w:rPr>
        <w:t>34</w:t>
      </w:r>
      <w:r w:rsidR="00AC4A99">
        <w:rPr>
          <w:noProof/>
        </w:rPr>
        <w:fldChar w:fldCharType="end"/>
      </w:r>
      <w:r>
        <w:t xml:space="preserve"> Kết quả khi kết nối Wireless Netword laptop</w:t>
      </w:r>
      <w:bookmarkEnd w:id="123"/>
      <w:bookmarkEnd w:id="124"/>
    </w:p>
    <w:p w14:paraId="5331E829" w14:textId="1F22DA4A" w:rsidR="00AC1F1A" w:rsidRPr="00AC1F1A" w:rsidRDefault="00AC1F1A" w:rsidP="0002015B">
      <w:pPr>
        <w:pStyle w:val="Nidungvnbn"/>
        <w:numPr>
          <w:ilvl w:val="0"/>
          <w:numId w:val="29"/>
        </w:numPr>
      </w:pPr>
      <w:r w:rsidRPr="00AC1F1A">
        <w:lastRenderedPageBreak/>
        <w:t>Phòng Kinh doanh</w:t>
      </w:r>
    </w:p>
    <w:p w14:paraId="3D35B786" w14:textId="7261FC1E" w:rsidR="00AC1F1A" w:rsidRDefault="00AC1F1A" w:rsidP="00AC1F1A">
      <w:pPr>
        <w:pStyle w:val="Nidungvnbn"/>
      </w:pPr>
      <w:r w:rsidRPr="00AC1F1A">
        <w:t>Máy Laptop KD kết nối với Wireless VLAN 3</w:t>
      </w:r>
    </w:p>
    <w:p w14:paraId="7CD0861D" w14:textId="42532E79" w:rsidR="002700CC" w:rsidRDefault="002700CC" w:rsidP="0002015B">
      <w:pPr>
        <w:pStyle w:val="Nidungvnbn"/>
        <w:numPr>
          <w:ilvl w:val="0"/>
          <w:numId w:val="2"/>
        </w:numPr>
      </w:pPr>
      <w:r>
        <w:t xml:space="preserve">Vào </w:t>
      </w:r>
      <w:r w:rsidRPr="00AC1F1A">
        <w:t>Laptop KD</w:t>
      </w:r>
      <w:r>
        <w:t xml:space="preserve"> di chuyển đến Desktop </w:t>
      </w:r>
      <w:r w:rsidRPr="000A18CF">
        <w:sym w:font="Wingdings" w:char="F0E0"/>
      </w:r>
      <w:r>
        <w:t xml:space="preserve"> chọn Edit</w:t>
      </w:r>
    </w:p>
    <w:p w14:paraId="6B839059" w14:textId="40E80D27" w:rsidR="00E43956" w:rsidRDefault="00E43956" w:rsidP="00021029">
      <w:pPr>
        <w:pStyle w:val="Caption"/>
      </w:pPr>
      <w:r>
        <w:rPr>
          <w:noProof/>
        </w:rPr>
        <w:drawing>
          <wp:inline distT="0" distB="0" distL="0" distR="0" wp14:anchorId="223C3B81" wp14:editId="66FE3125">
            <wp:extent cx="5788403" cy="2722098"/>
            <wp:effectExtent l="0" t="0" r="317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6079" cy="2725708"/>
                    </a:xfrm>
                    <a:prstGeom prst="rect">
                      <a:avLst/>
                    </a:prstGeom>
                    <a:noFill/>
                    <a:ln>
                      <a:noFill/>
                    </a:ln>
                  </pic:spPr>
                </pic:pic>
              </a:graphicData>
            </a:graphic>
          </wp:inline>
        </w:drawing>
      </w:r>
    </w:p>
    <w:p w14:paraId="12BA0A1B" w14:textId="3DE7722B" w:rsidR="002700CC" w:rsidRPr="002700CC" w:rsidRDefault="002700CC" w:rsidP="0002015B">
      <w:pPr>
        <w:pStyle w:val="Nidungvnbn"/>
        <w:numPr>
          <w:ilvl w:val="0"/>
          <w:numId w:val="2"/>
        </w:numPr>
      </w:pPr>
      <w:r>
        <w:t xml:space="preserve">Chọn Kinh doanh và bấm </w:t>
      </w:r>
      <w:r w:rsidRPr="000A18CF">
        <w:t>Advanced Setup</w:t>
      </w:r>
    </w:p>
    <w:p w14:paraId="7813FB33" w14:textId="50404B55" w:rsidR="00E43956" w:rsidRDefault="00E43956" w:rsidP="00021029">
      <w:pPr>
        <w:pStyle w:val="Caption"/>
      </w:pPr>
      <w:r>
        <w:rPr>
          <w:noProof/>
        </w:rPr>
        <w:drawing>
          <wp:inline distT="0" distB="0" distL="0" distR="0" wp14:anchorId="001934D5" wp14:editId="2FACC001">
            <wp:extent cx="5788660" cy="3369213"/>
            <wp:effectExtent l="0" t="0" r="254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15" cy="3370700"/>
                    </a:xfrm>
                    <a:prstGeom prst="rect">
                      <a:avLst/>
                    </a:prstGeom>
                    <a:noFill/>
                    <a:ln>
                      <a:noFill/>
                    </a:ln>
                  </pic:spPr>
                </pic:pic>
              </a:graphicData>
            </a:graphic>
          </wp:inline>
        </w:drawing>
      </w:r>
    </w:p>
    <w:p w14:paraId="0803D47E" w14:textId="77777777" w:rsidR="00937826" w:rsidRPr="00937826" w:rsidRDefault="00937826" w:rsidP="00937826"/>
    <w:p w14:paraId="6F760CE3" w14:textId="262A11B5" w:rsidR="002700CC" w:rsidRPr="002700CC" w:rsidRDefault="002700CC" w:rsidP="0002015B">
      <w:pPr>
        <w:pStyle w:val="Nidungvnbn"/>
        <w:numPr>
          <w:ilvl w:val="0"/>
          <w:numId w:val="2"/>
        </w:numPr>
      </w:pPr>
      <w:r>
        <w:lastRenderedPageBreak/>
        <w:t xml:space="preserve">Chọn </w:t>
      </w:r>
      <w:r w:rsidRPr="000A18CF">
        <w:t>Security</w:t>
      </w:r>
      <w:r>
        <w:t xml:space="preserve"> đổi thành </w:t>
      </w:r>
      <w:r w:rsidRPr="000A18CF">
        <w:t>WPA2-Enterprise</w:t>
      </w:r>
      <w:r>
        <w:t xml:space="preserve"> </w:t>
      </w:r>
      <w:r w:rsidRPr="000A18CF">
        <w:sym w:font="Wingdings" w:char="F0E0"/>
      </w:r>
      <w:r>
        <w:t>Next</w:t>
      </w:r>
    </w:p>
    <w:p w14:paraId="4A1E538A" w14:textId="787875FC" w:rsidR="00E43956" w:rsidRDefault="00E43956" w:rsidP="00021029">
      <w:pPr>
        <w:pStyle w:val="Caption"/>
      </w:pPr>
      <w:r>
        <w:rPr>
          <w:noProof/>
        </w:rPr>
        <w:drawing>
          <wp:inline distT="0" distB="0" distL="0" distR="0" wp14:anchorId="4815CAE4" wp14:editId="38102A18">
            <wp:extent cx="5788423" cy="3123028"/>
            <wp:effectExtent l="0" t="0" r="317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4595" cy="3126358"/>
                    </a:xfrm>
                    <a:prstGeom prst="rect">
                      <a:avLst/>
                    </a:prstGeom>
                    <a:noFill/>
                    <a:ln>
                      <a:noFill/>
                    </a:ln>
                  </pic:spPr>
                </pic:pic>
              </a:graphicData>
            </a:graphic>
          </wp:inline>
        </w:drawing>
      </w:r>
    </w:p>
    <w:p w14:paraId="7313A50C" w14:textId="77777777" w:rsidR="002E66F1" w:rsidRPr="002E66F1" w:rsidRDefault="002E66F1" w:rsidP="002E66F1"/>
    <w:p w14:paraId="57A37198" w14:textId="2625061A" w:rsidR="002700CC" w:rsidRPr="009254AB" w:rsidRDefault="002700CC" w:rsidP="0002015B">
      <w:pPr>
        <w:pStyle w:val="Nidungvnbn"/>
        <w:numPr>
          <w:ilvl w:val="0"/>
          <w:numId w:val="2"/>
        </w:numPr>
      </w:pPr>
      <w:r w:rsidRPr="009254AB">
        <w:t xml:space="preserve">Nhập Login Name : </w:t>
      </w:r>
      <w:r>
        <w:t>Kinhdoanh</w:t>
      </w:r>
      <w:r w:rsidRPr="009254AB">
        <w:t xml:space="preserve"> và Password là </w:t>
      </w:r>
      <w:r>
        <w:t>kinhdoanh</w:t>
      </w:r>
      <w:r w:rsidRPr="009254AB">
        <w:t xml:space="preserve">123 </w:t>
      </w:r>
      <w:r w:rsidRPr="009254AB">
        <w:sym w:font="Wingdings" w:char="F0E0"/>
      </w:r>
      <w:r w:rsidRPr="009254AB">
        <w:t xml:space="preserve"> Next</w:t>
      </w:r>
    </w:p>
    <w:p w14:paraId="0735B4AE" w14:textId="77777777" w:rsidR="002700CC" w:rsidRPr="002700CC" w:rsidRDefault="002700CC" w:rsidP="002700CC"/>
    <w:p w14:paraId="405330F8" w14:textId="2C9E737E" w:rsidR="00E43956" w:rsidRDefault="00E43956" w:rsidP="00021029">
      <w:pPr>
        <w:pStyle w:val="Caption"/>
      </w:pPr>
      <w:r>
        <w:rPr>
          <w:noProof/>
        </w:rPr>
        <w:drawing>
          <wp:inline distT="0" distB="0" distL="0" distR="0" wp14:anchorId="589A1D22" wp14:editId="0614937F">
            <wp:extent cx="5780220" cy="328480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3327" cy="3292255"/>
                    </a:xfrm>
                    <a:prstGeom prst="rect">
                      <a:avLst/>
                    </a:prstGeom>
                    <a:noFill/>
                    <a:ln>
                      <a:noFill/>
                    </a:ln>
                  </pic:spPr>
                </pic:pic>
              </a:graphicData>
            </a:graphic>
          </wp:inline>
        </w:drawing>
      </w:r>
    </w:p>
    <w:p w14:paraId="5E6B2C94" w14:textId="77777777" w:rsidR="002700CC" w:rsidRDefault="002700CC" w:rsidP="002700CC"/>
    <w:p w14:paraId="509A0182" w14:textId="4A3B6238" w:rsidR="002700CC" w:rsidRPr="002700CC" w:rsidRDefault="002700CC" w:rsidP="0002015B">
      <w:pPr>
        <w:pStyle w:val="Nidungvnbn"/>
        <w:numPr>
          <w:ilvl w:val="0"/>
          <w:numId w:val="2"/>
        </w:numPr>
      </w:pPr>
      <w:r>
        <w:t>Bấm Connect to Network để kết nối wifi</w:t>
      </w:r>
    </w:p>
    <w:p w14:paraId="55C183BC" w14:textId="1DF5BE25" w:rsidR="00E43956" w:rsidRDefault="00E43956" w:rsidP="00021029">
      <w:pPr>
        <w:pStyle w:val="Caption"/>
      </w:pPr>
      <w:r>
        <w:rPr>
          <w:noProof/>
        </w:rPr>
        <w:drawing>
          <wp:inline distT="0" distB="0" distL="0" distR="0" wp14:anchorId="4B7F8D98" wp14:editId="4028CEAF">
            <wp:extent cx="5788212" cy="292100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6264" cy="2925064"/>
                    </a:xfrm>
                    <a:prstGeom prst="rect">
                      <a:avLst/>
                    </a:prstGeom>
                    <a:noFill/>
                    <a:ln>
                      <a:noFill/>
                    </a:ln>
                  </pic:spPr>
                </pic:pic>
              </a:graphicData>
            </a:graphic>
          </wp:inline>
        </w:drawing>
      </w:r>
    </w:p>
    <w:p w14:paraId="6EAB662C" w14:textId="77777777" w:rsidR="002700CC" w:rsidRPr="00A81E6B" w:rsidRDefault="002700CC" w:rsidP="0002015B">
      <w:pPr>
        <w:pStyle w:val="Nidungvnbn"/>
        <w:numPr>
          <w:ilvl w:val="0"/>
          <w:numId w:val="2"/>
        </w:numPr>
      </w:pPr>
      <w:r>
        <w:t>Khi kết nối được sẽ hiện thành công và có đường dây ảo kết nối từ host đến AP</w:t>
      </w:r>
    </w:p>
    <w:p w14:paraId="214D67F0" w14:textId="1FB86466" w:rsidR="00E43956" w:rsidRPr="00AC1F1A" w:rsidRDefault="002700CC" w:rsidP="002E66F1">
      <w:pPr>
        <w:pStyle w:val="Caption"/>
      </w:pPr>
      <w:r>
        <w:rPr>
          <w:noProof/>
        </w:rPr>
        <w:drawing>
          <wp:inline distT="0" distB="0" distL="0" distR="0" wp14:anchorId="4A21B406" wp14:editId="2099EA9B">
            <wp:extent cx="5788222" cy="3516630"/>
            <wp:effectExtent l="0" t="0" r="317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4350" cy="3520353"/>
                    </a:xfrm>
                    <a:prstGeom prst="rect">
                      <a:avLst/>
                    </a:prstGeom>
                    <a:noFill/>
                    <a:ln>
                      <a:noFill/>
                    </a:ln>
                  </pic:spPr>
                </pic:pic>
              </a:graphicData>
            </a:graphic>
          </wp:inline>
        </w:drawing>
      </w:r>
    </w:p>
    <w:p w14:paraId="30EAD118" w14:textId="2B6DCEE8" w:rsidR="00AC1F1A" w:rsidRDefault="00AC1F1A" w:rsidP="00AC1F1A">
      <w:pPr>
        <w:pStyle w:val="Nidungvnbn"/>
      </w:pPr>
      <w:r w:rsidRPr="00AC1F1A">
        <w:lastRenderedPageBreak/>
        <w:t>Máy PC KD kết nối với Wireless VLAN 3</w:t>
      </w:r>
    </w:p>
    <w:p w14:paraId="7FF0503A" w14:textId="34270DFD" w:rsidR="002700CC" w:rsidRPr="00AC1F1A" w:rsidRDefault="002700CC" w:rsidP="0002015B">
      <w:pPr>
        <w:pStyle w:val="Nidungvnbn"/>
        <w:numPr>
          <w:ilvl w:val="0"/>
          <w:numId w:val="2"/>
        </w:numPr>
      </w:pPr>
      <w:r>
        <w:t xml:space="preserve">Vào </w:t>
      </w:r>
      <w:r w:rsidRPr="00AC1F1A">
        <w:t xml:space="preserve">PC KD </w:t>
      </w:r>
      <w:r>
        <w:t xml:space="preserve">di chuyển đến Desktop </w:t>
      </w:r>
      <w:r w:rsidRPr="000A18CF">
        <w:sym w:font="Wingdings" w:char="F0E0"/>
      </w:r>
      <w:r>
        <w:t xml:space="preserve"> chọn Edit</w:t>
      </w:r>
    </w:p>
    <w:p w14:paraId="6D32495F" w14:textId="2EAAC71E" w:rsidR="00AC1F1A" w:rsidRDefault="00E43956" w:rsidP="00021029">
      <w:pPr>
        <w:pStyle w:val="Caption"/>
      </w:pPr>
      <w:r>
        <w:rPr>
          <w:noProof/>
        </w:rPr>
        <w:drawing>
          <wp:inline distT="0" distB="0" distL="0" distR="0" wp14:anchorId="2B5F3857" wp14:editId="142BEE34">
            <wp:extent cx="5788178" cy="2890910"/>
            <wp:effectExtent l="0" t="0" r="317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468" cy="2892553"/>
                    </a:xfrm>
                    <a:prstGeom prst="rect">
                      <a:avLst/>
                    </a:prstGeom>
                    <a:noFill/>
                    <a:ln>
                      <a:noFill/>
                    </a:ln>
                  </pic:spPr>
                </pic:pic>
              </a:graphicData>
            </a:graphic>
          </wp:inline>
        </w:drawing>
      </w:r>
    </w:p>
    <w:p w14:paraId="1AEC5562" w14:textId="2591C50D" w:rsidR="002700CC" w:rsidRPr="009254AB" w:rsidRDefault="002700CC" w:rsidP="0002015B">
      <w:pPr>
        <w:pStyle w:val="Nidungvnbn"/>
        <w:numPr>
          <w:ilvl w:val="0"/>
          <w:numId w:val="2"/>
        </w:numPr>
      </w:pPr>
      <w:r>
        <w:t xml:space="preserve">Chọn Kinh doanh và bấm </w:t>
      </w:r>
      <w:r w:rsidRPr="000A18CF">
        <w:t>Advanced Setup</w:t>
      </w:r>
    </w:p>
    <w:p w14:paraId="745DFBC8" w14:textId="77777777" w:rsidR="002700CC" w:rsidRPr="002700CC" w:rsidRDefault="002700CC" w:rsidP="002700CC"/>
    <w:p w14:paraId="68A58949" w14:textId="342147CC" w:rsidR="00E43956" w:rsidRDefault="00E43956" w:rsidP="00021029">
      <w:pPr>
        <w:pStyle w:val="Caption"/>
      </w:pPr>
      <w:r>
        <w:rPr>
          <w:noProof/>
        </w:rPr>
        <w:drawing>
          <wp:inline distT="0" distB="0" distL="0" distR="0" wp14:anchorId="1A046C04" wp14:editId="5D954BE5">
            <wp:extent cx="5787044" cy="3235569"/>
            <wp:effectExtent l="0" t="0" r="444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5329" cy="3240201"/>
                    </a:xfrm>
                    <a:prstGeom prst="rect">
                      <a:avLst/>
                    </a:prstGeom>
                    <a:noFill/>
                    <a:ln>
                      <a:noFill/>
                    </a:ln>
                  </pic:spPr>
                </pic:pic>
              </a:graphicData>
            </a:graphic>
          </wp:inline>
        </w:drawing>
      </w:r>
    </w:p>
    <w:p w14:paraId="389E46C8" w14:textId="77777777" w:rsidR="002700CC" w:rsidRDefault="002700CC" w:rsidP="002700CC"/>
    <w:p w14:paraId="2B0E370E" w14:textId="1313E36C" w:rsidR="002700CC" w:rsidRPr="002700CC" w:rsidRDefault="002700CC" w:rsidP="0002015B">
      <w:pPr>
        <w:pStyle w:val="Nidungvnbn"/>
        <w:numPr>
          <w:ilvl w:val="0"/>
          <w:numId w:val="2"/>
        </w:numPr>
      </w:pPr>
      <w:r>
        <w:lastRenderedPageBreak/>
        <w:t xml:space="preserve">Chọn </w:t>
      </w:r>
      <w:r w:rsidRPr="000A18CF">
        <w:t>Security</w:t>
      </w:r>
      <w:r>
        <w:t xml:space="preserve"> đổi thành </w:t>
      </w:r>
      <w:r w:rsidRPr="000A18CF">
        <w:t>WPA2-Enterprise</w:t>
      </w:r>
      <w:r>
        <w:t xml:space="preserve"> </w:t>
      </w:r>
      <w:r w:rsidRPr="000A18CF">
        <w:sym w:font="Wingdings" w:char="F0E0"/>
      </w:r>
      <w:r>
        <w:t>Next</w:t>
      </w:r>
    </w:p>
    <w:p w14:paraId="7BCC34C6" w14:textId="02654BFC" w:rsidR="00E43956" w:rsidRDefault="00E43956" w:rsidP="00021029">
      <w:pPr>
        <w:pStyle w:val="Caption"/>
      </w:pPr>
      <w:r>
        <w:rPr>
          <w:noProof/>
        </w:rPr>
        <w:drawing>
          <wp:inline distT="0" distB="0" distL="0" distR="0" wp14:anchorId="58A2C339" wp14:editId="52810B71">
            <wp:extent cx="5788660" cy="2679895"/>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2138" cy="2681505"/>
                    </a:xfrm>
                    <a:prstGeom prst="rect">
                      <a:avLst/>
                    </a:prstGeom>
                    <a:noFill/>
                    <a:ln>
                      <a:noFill/>
                    </a:ln>
                  </pic:spPr>
                </pic:pic>
              </a:graphicData>
            </a:graphic>
          </wp:inline>
        </w:drawing>
      </w:r>
    </w:p>
    <w:p w14:paraId="128ACED6" w14:textId="77777777" w:rsidR="002E66F1" w:rsidRDefault="002E66F1" w:rsidP="002E66F1"/>
    <w:p w14:paraId="722D9E36" w14:textId="77777777" w:rsidR="002E66F1" w:rsidRDefault="002E66F1" w:rsidP="002E66F1"/>
    <w:p w14:paraId="5B1B7FD7" w14:textId="77777777" w:rsidR="002E66F1" w:rsidRPr="002E66F1" w:rsidRDefault="002E66F1" w:rsidP="002E66F1"/>
    <w:p w14:paraId="3BA0C365" w14:textId="5C3F44A9" w:rsidR="002700CC" w:rsidRPr="002700CC" w:rsidRDefault="002700CC" w:rsidP="0002015B">
      <w:pPr>
        <w:pStyle w:val="Nidungvnbn"/>
        <w:numPr>
          <w:ilvl w:val="0"/>
          <w:numId w:val="2"/>
        </w:numPr>
      </w:pPr>
      <w:r w:rsidRPr="009254AB">
        <w:t xml:space="preserve">Nhập Login Name : </w:t>
      </w:r>
      <w:r>
        <w:t>Kinhdoanh</w:t>
      </w:r>
      <w:r w:rsidRPr="009254AB">
        <w:t xml:space="preserve"> và Password là </w:t>
      </w:r>
      <w:r>
        <w:t>kinhdoanh</w:t>
      </w:r>
      <w:r w:rsidRPr="009254AB">
        <w:t xml:space="preserve">123 </w:t>
      </w:r>
      <w:r w:rsidRPr="009254AB">
        <w:sym w:font="Wingdings" w:char="F0E0"/>
      </w:r>
      <w:r w:rsidRPr="009254AB">
        <w:t xml:space="preserve"> Next</w:t>
      </w:r>
    </w:p>
    <w:p w14:paraId="0320B38E" w14:textId="189D7C11" w:rsidR="00E43956" w:rsidRDefault="00E43956" w:rsidP="00021029">
      <w:pPr>
        <w:pStyle w:val="Caption"/>
      </w:pPr>
      <w:r>
        <w:rPr>
          <w:noProof/>
        </w:rPr>
        <w:drawing>
          <wp:inline distT="0" distB="0" distL="0" distR="0" wp14:anchorId="4BB32EAF" wp14:editId="4D662799">
            <wp:extent cx="5787390" cy="3562185"/>
            <wp:effectExtent l="0" t="0" r="381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7651" cy="3568501"/>
                    </a:xfrm>
                    <a:prstGeom prst="rect">
                      <a:avLst/>
                    </a:prstGeom>
                    <a:noFill/>
                    <a:ln>
                      <a:noFill/>
                    </a:ln>
                  </pic:spPr>
                </pic:pic>
              </a:graphicData>
            </a:graphic>
          </wp:inline>
        </w:drawing>
      </w:r>
    </w:p>
    <w:p w14:paraId="24C6A941" w14:textId="77777777" w:rsidR="002700CC" w:rsidRPr="009254AB" w:rsidRDefault="002700CC" w:rsidP="0002015B">
      <w:pPr>
        <w:pStyle w:val="Nidungvnbn"/>
        <w:numPr>
          <w:ilvl w:val="0"/>
          <w:numId w:val="2"/>
        </w:numPr>
      </w:pPr>
      <w:r>
        <w:lastRenderedPageBreak/>
        <w:t>Bấm save để lưu lại cấu hình đã làm</w:t>
      </w:r>
    </w:p>
    <w:p w14:paraId="19F6D305" w14:textId="0C77CAE4" w:rsidR="002700CC" w:rsidRPr="002700CC" w:rsidRDefault="002700CC" w:rsidP="0002015B">
      <w:pPr>
        <w:pStyle w:val="Nidungvnbn"/>
        <w:numPr>
          <w:ilvl w:val="0"/>
          <w:numId w:val="2"/>
        </w:numPr>
      </w:pPr>
      <w:r>
        <w:t>Bấm Connect to Network để kết nối wifi</w:t>
      </w:r>
    </w:p>
    <w:p w14:paraId="6CAD62F4" w14:textId="6F34F71F" w:rsidR="00E43956" w:rsidRDefault="00E43956" w:rsidP="00021029">
      <w:pPr>
        <w:pStyle w:val="Caption"/>
      </w:pPr>
      <w:r>
        <w:rPr>
          <w:noProof/>
        </w:rPr>
        <w:drawing>
          <wp:inline distT="0" distB="0" distL="0" distR="0" wp14:anchorId="62345EA5" wp14:editId="322727DD">
            <wp:extent cx="5787225" cy="3124863"/>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02689" cy="3133213"/>
                    </a:xfrm>
                    <a:prstGeom prst="rect">
                      <a:avLst/>
                    </a:prstGeom>
                    <a:noFill/>
                    <a:ln>
                      <a:noFill/>
                    </a:ln>
                  </pic:spPr>
                </pic:pic>
              </a:graphicData>
            </a:graphic>
          </wp:inline>
        </w:drawing>
      </w:r>
    </w:p>
    <w:p w14:paraId="259ECFD9" w14:textId="77777777" w:rsidR="002700CC" w:rsidRPr="00A81E6B" w:rsidRDefault="002700CC" w:rsidP="0002015B">
      <w:pPr>
        <w:pStyle w:val="Nidungvnbn"/>
        <w:numPr>
          <w:ilvl w:val="0"/>
          <w:numId w:val="2"/>
        </w:numPr>
      </w:pPr>
      <w:r>
        <w:t>Khi kết nối được sẽ hiện thành công và có đường dây ảo kết nối từ host đến AP</w:t>
      </w:r>
    </w:p>
    <w:p w14:paraId="5DF964A9" w14:textId="33861316" w:rsidR="00E43956" w:rsidRPr="00AC1F1A" w:rsidRDefault="002700CC" w:rsidP="002E66F1">
      <w:pPr>
        <w:pStyle w:val="Caption"/>
      </w:pPr>
      <w:r>
        <w:rPr>
          <w:noProof/>
        </w:rPr>
        <w:drawing>
          <wp:inline distT="0" distB="0" distL="0" distR="0" wp14:anchorId="4DE14C23" wp14:editId="6D0F2B39">
            <wp:extent cx="5785831" cy="3116911"/>
            <wp:effectExtent l="0" t="0" r="5715"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04754" cy="3127105"/>
                    </a:xfrm>
                    <a:prstGeom prst="rect">
                      <a:avLst/>
                    </a:prstGeom>
                    <a:noFill/>
                    <a:ln>
                      <a:noFill/>
                    </a:ln>
                  </pic:spPr>
                </pic:pic>
              </a:graphicData>
            </a:graphic>
          </wp:inline>
        </w:drawing>
      </w:r>
    </w:p>
    <w:p w14:paraId="0781F1B8" w14:textId="3A770FF6" w:rsidR="00AC1F1A" w:rsidRPr="00AC1F1A" w:rsidRDefault="00AC1F1A" w:rsidP="0002015B">
      <w:pPr>
        <w:pStyle w:val="Nidungvnbn"/>
        <w:numPr>
          <w:ilvl w:val="0"/>
          <w:numId w:val="30"/>
        </w:numPr>
      </w:pPr>
      <w:r w:rsidRPr="00AC1F1A">
        <w:lastRenderedPageBreak/>
        <w:t>Phòng Kỹ thuật</w:t>
      </w:r>
    </w:p>
    <w:p w14:paraId="66305CB0" w14:textId="03790320" w:rsidR="00AC1F1A" w:rsidRDefault="00AC1F1A" w:rsidP="00AC1F1A">
      <w:pPr>
        <w:pStyle w:val="Nidungvnbn"/>
      </w:pPr>
      <w:r w:rsidRPr="00AC1F1A">
        <w:t>Máy Laptop KT kết nối với Wireless VLAN 4</w:t>
      </w:r>
    </w:p>
    <w:p w14:paraId="546D8159" w14:textId="76B88884" w:rsidR="002700CC" w:rsidRDefault="002700CC" w:rsidP="0002015B">
      <w:pPr>
        <w:pStyle w:val="Nidungvnbn"/>
        <w:numPr>
          <w:ilvl w:val="0"/>
          <w:numId w:val="2"/>
        </w:numPr>
      </w:pPr>
      <w:r>
        <w:t xml:space="preserve">Vào </w:t>
      </w:r>
      <w:r w:rsidRPr="00AC1F1A">
        <w:t xml:space="preserve">Laptop KT </w:t>
      </w:r>
      <w:r>
        <w:t xml:space="preserve">di chuyển đến Desktop </w:t>
      </w:r>
      <w:r w:rsidRPr="000A18CF">
        <w:sym w:font="Wingdings" w:char="F0E0"/>
      </w:r>
      <w:r>
        <w:t xml:space="preserve"> chọn Edit</w:t>
      </w:r>
    </w:p>
    <w:p w14:paraId="519E1091" w14:textId="29BBF2AD" w:rsidR="00E43956" w:rsidRDefault="00E43956" w:rsidP="00021029">
      <w:pPr>
        <w:pStyle w:val="Caption"/>
      </w:pPr>
      <w:r>
        <w:rPr>
          <w:noProof/>
        </w:rPr>
        <w:drawing>
          <wp:inline distT="0" distB="0" distL="0" distR="0" wp14:anchorId="2EEBED42" wp14:editId="59BA7B31">
            <wp:extent cx="5786120" cy="2981740"/>
            <wp:effectExtent l="0" t="0" r="508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07191" cy="2992599"/>
                    </a:xfrm>
                    <a:prstGeom prst="rect">
                      <a:avLst/>
                    </a:prstGeom>
                    <a:noFill/>
                    <a:ln>
                      <a:noFill/>
                    </a:ln>
                  </pic:spPr>
                </pic:pic>
              </a:graphicData>
            </a:graphic>
          </wp:inline>
        </w:drawing>
      </w:r>
    </w:p>
    <w:p w14:paraId="2F4ADB4C" w14:textId="6C39BF91" w:rsidR="002700CC" w:rsidRPr="002700CC" w:rsidRDefault="002700CC" w:rsidP="0002015B">
      <w:pPr>
        <w:pStyle w:val="Nidungvnbn"/>
        <w:numPr>
          <w:ilvl w:val="0"/>
          <w:numId w:val="2"/>
        </w:numPr>
      </w:pPr>
      <w:r>
        <w:t xml:space="preserve">Chọn Ky thuat và bấm </w:t>
      </w:r>
      <w:r w:rsidRPr="000A18CF">
        <w:t>Advanced Setup</w:t>
      </w:r>
    </w:p>
    <w:p w14:paraId="2A59B0EA" w14:textId="0BDB6101" w:rsidR="00E43956" w:rsidRDefault="00E43956" w:rsidP="00021029">
      <w:pPr>
        <w:pStyle w:val="Caption"/>
      </w:pPr>
      <w:r>
        <w:rPr>
          <w:noProof/>
        </w:rPr>
        <w:drawing>
          <wp:inline distT="0" distB="0" distL="0" distR="0" wp14:anchorId="0100DD36" wp14:editId="1EB472B2">
            <wp:extent cx="5786112" cy="2982351"/>
            <wp:effectExtent l="0" t="0" r="571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12654" cy="2996032"/>
                    </a:xfrm>
                    <a:prstGeom prst="rect">
                      <a:avLst/>
                    </a:prstGeom>
                    <a:noFill/>
                    <a:ln>
                      <a:noFill/>
                    </a:ln>
                  </pic:spPr>
                </pic:pic>
              </a:graphicData>
            </a:graphic>
          </wp:inline>
        </w:drawing>
      </w:r>
    </w:p>
    <w:p w14:paraId="784E8D05" w14:textId="77777777" w:rsidR="00937826" w:rsidRPr="00937826" w:rsidRDefault="00937826" w:rsidP="00937826"/>
    <w:p w14:paraId="0BA0D109" w14:textId="4C9EDA77" w:rsidR="002700CC" w:rsidRPr="002700CC" w:rsidRDefault="002700CC" w:rsidP="0002015B">
      <w:pPr>
        <w:pStyle w:val="Nidungvnbn"/>
        <w:numPr>
          <w:ilvl w:val="0"/>
          <w:numId w:val="2"/>
        </w:numPr>
      </w:pPr>
      <w:r>
        <w:lastRenderedPageBreak/>
        <w:t xml:space="preserve">Chọn </w:t>
      </w:r>
      <w:r w:rsidRPr="000A18CF">
        <w:t>Security</w:t>
      </w:r>
      <w:r>
        <w:t xml:space="preserve"> đổi thành </w:t>
      </w:r>
      <w:r w:rsidRPr="000A18CF">
        <w:t>WPA2-Enterprise</w:t>
      </w:r>
      <w:r>
        <w:t xml:space="preserve"> </w:t>
      </w:r>
      <w:r w:rsidRPr="000A18CF">
        <w:sym w:font="Wingdings" w:char="F0E0"/>
      </w:r>
      <w:r>
        <w:t>Next</w:t>
      </w:r>
    </w:p>
    <w:p w14:paraId="3701D1CE" w14:textId="0DA63D2F" w:rsidR="00642337" w:rsidRDefault="00642337" w:rsidP="00021029">
      <w:pPr>
        <w:pStyle w:val="Caption"/>
      </w:pPr>
      <w:r>
        <w:rPr>
          <w:noProof/>
        </w:rPr>
        <w:drawing>
          <wp:inline distT="0" distB="0" distL="0" distR="0" wp14:anchorId="50E7D3CB" wp14:editId="11798240">
            <wp:extent cx="5791200" cy="3101926"/>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5407" cy="3104179"/>
                    </a:xfrm>
                    <a:prstGeom prst="rect">
                      <a:avLst/>
                    </a:prstGeom>
                    <a:noFill/>
                    <a:ln>
                      <a:noFill/>
                    </a:ln>
                  </pic:spPr>
                </pic:pic>
              </a:graphicData>
            </a:graphic>
          </wp:inline>
        </w:drawing>
      </w:r>
    </w:p>
    <w:p w14:paraId="346B83BF" w14:textId="77777777" w:rsidR="002E66F1" w:rsidRDefault="002E66F1" w:rsidP="002E66F1"/>
    <w:p w14:paraId="1BAA110D" w14:textId="77777777" w:rsidR="002E66F1" w:rsidRPr="002E66F1" w:rsidRDefault="002E66F1" w:rsidP="002E66F1"/>
    <w:p w14:paraId="7D867E94" w14:textId="7CA9BF6C" w:rsidR="002700CC" w:rsidRPr="002700CC" w:rsidRDefault="002700CC" w:rsidP="0002015B">
      <w:pPr>
        <w:pStyle w:val="Nidungvnbn"/>
        <w:numPr>
          <w:ilvl w:val="0"/>
          <w:numId w:val="2"/>
        </w:numPr>
      </w:pPr>
      <w:r w:rsidRPr="009254AB">
        <w:t xml:space="preserve">Nhập Login Name : </w:t>
      </w:r>
      <w:r w:rsidR="00B64DCB">
        <w:t>Kythuat</w:t>
      </w:r>
      <w:r w:rsidRPr="009254AB">
        <w:t xml:space="preserve"> và Password là </w:t>
      </w:r>
      <w:r w:rsidR="00B64DCB">
        <w:t>kythuat</w:t>
      </w:r>
      <w:r w:rsidRPr="009254AB">
        <w:t xml:space="preserve">123 </w:t>
      </w:r>
      <w:r w:rsidRPr="009254AB">
        <w:sym w:font="Wingdings" w:char="F0E0"/>
      </w:r>
      <w:r w:rsidRPr="009254AB">
        <w:t xml:space="preserve"> Next</w:t>
      </w:r>
    </w:p>
    <w:p w14:paraId="18ACC64B" w14:textId="5031615B" w:rsidR="00642337" w:rsidRDefault="00642337" w:rsidP="00021029">
      <w:pPr>
        <w:pStyle w:val="Caption"/>
      </w:pPr>
      <w:r>
        <w:rPr>
          <w:noProof/>
        </w:rPr>
        <w:drawing>
          <wp:inline distT="0" distB="0" distL="0" distR="0" wp14:anchorId="1F2298B5" wp14:editId="41D0457E">
            <wp:extent cx="5788276" cy="3411109"/>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2690" cy="3413710"/>
                    </a:xfrm>
                    <a:prstGeom prst="rect">
                      <a:avLst/>
                    </a:prstGeom>
                    <a:noFill/>
                    <a:ln>
                      <a:noFill/>
                    </a:ln>
                  </pic:spPr>
                </pic:pic>
              </a:graphicData>
            </a:graphic>
          </wp:inline>
        </w:drawing>
      </w:r>
    </w:p>
    <w:p w14:paraId="0515E09F" w14:textId="77777777" w:rsidR="00B64DCB" w:rsidRPr="009254AB" w:rsidRDefault="00B64DCB" w:rsidP="0002015B">
      <w:pPr>
        <w:pStyle w:val="Nidungvnbn"/>
        <w:numPr>
          <w:ilvl w:val="0"/>
          <w:numId w:val="2"/>
        </w:numPr>
      </w:pPr>
      <w:r>
        <w:lastRenderedPageBreak/>
        <w:t>Bấm save để lưu lại cấu hình đã làm</w:t>
      </w:r>
    </w:p>
    <w:p w14:paraId="3A5E1642" w14:textId="4C6A0701" w:rsidR="002700CC" w:rsidRPr="002700CC" w:rsidRDefault="00B64DCB" w:rsidP="0002015B">
      <w:pPr>
        <w:pStyle w:val="Nidungvnbn"/>
        <w:numPr>
          <w:ilvl w:val="0"/>
          <w:numId w:val="2"/>
        </w:numPr>
      </w:pPr>
      <w:r>
        <w:t>Bấm Connect to Network để kết nối wifi</w:t>
      </w:r>
    </w:p>
    <w:p w14:paraId="1170D04E" w14:textId="39B31E4C" w:rsidR="00642337" w:rsidRDefault="00642337" w:rsidP="00021029">
      <w:pPr>
        <w:pStyle w:val="Caption"/>
      </w:pPr>
      <w:r>
        <w:rPr>
          <w:noProof/>
        </w:rPr>
        <w:drawing>
          <wp:inline distT="0" distB="0" distL="0" distR="0" wp14:anchorId="41C54C2B" wp14:editId="774DCCDE">
            <wp:extent cx="5786755" cy="3037398"/>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8034" cy="3043318"/>
                    </a:xfrm>
                    <a:prstGeom prst="rect">
                      <a:avLst/>
                    </a:prstGeom>
                    <a:noFill/>
                    <a:ln>
                      <a:noFill/>
                    </a:ln>
                  </pic:spPr>
                </pic:pic>
              </a:graphicData>
            </a:graphic>
          </wp:inline>
        </w:drawing>
      </w:r>
    </w:p>
    <w:p w14:paraId="74C165EF" w14:textId="0B05E505" w:rsidR="00B64DCB" w:rsidRPr="00B64DCB" w:rsidRDefault="00B64DCB" w:rsidP="0002015B">
      <w:pPr>
        <w:pStyle w:val="Nidungvnbn"/>
        <w:numPr>
          <w:ilvl w:val="0"/>
          <w:numId w:val="2"/>
        </w:numPr>
      </w:pPr>
      <w:r>
        <w:t>Khi kết nối được sẽ hiện thành công và có đường dây ảo kết nối từ host đến AP</w:t>
      </w:r>
    </w:p>
    <w:p w14:paraId="3D85E18E" w14:textId="2EF4D9A5" w:rsidR="00642337" w:rsidRPr="00AC1F1A" w:rsidRDefault="00642337" w:rsidP="00B64DCB">
      <w:pPr>
        <w:pStyle w:val="Caption"/>
      </w:pPr>
      <w:r>
        <w:rPr>
          <w:noProof/>
        </w:rPr>
        <w:drawing>
          <wp:inline distT="0" distB="0" distL="0" distR="0" wp14:anchorId="5EF26310" wp14:editId="40EF7201">
            <wp:extent cx="5786515" cy="3275937"/>
            <wp:effectExtent l="0" t="0" r="508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04102" cy="3285894"/>
                    </a:xfrm>
                    <a:prstGeom prst="rect">
                      <a:avLst/>
                    </a:prstGeom>
                    <a:noFill/>
                    <a:ln>
                      <a:noFill/>
                    </a:ln>
                  </pic:spPr>
                </pic:pic>
              </a:graphicData>
            </a:graphic>
          </wp:inline>
        </w:drawing>
      </w:r>
    </w:p>
    <w:p w14:paraId="5479A6F5" w14:textId="1666B38A" w:rsidR="00AC1F1A" w:rsidRDefault="00AC1F1A" w:rsidP="00AC1F1A">
      <w:pPr>
        <w:pStyle w:val="Nidungvnbn"/>
      </w:pPr>
      <w:r w:rsidRPr="00AC1F1A">
        <w:lastRenderedPageBreak/>
        <w:t>Máy PC KT kết nối với Wireless VLAN 4</w:t>
      </w:r>
    </w:p>
    <w:p w14:paraId="024E6A5C" w14:textId="4EAC5945" w:rsidR="00B64DCB" w:rsidRPr="00AC1F1A" w:rsidRDefault="00B64DCB" w:rsidP="0002015B">
      <w:pPr>
        <w:pStyle w:val="Nidungvnbn"/>
        <w:numPr>
          <w:ilvl w:val="0"/>
          <w:numId w:val="2"/>
        </w:numPr>
      </w:pPr>
      <w:r>
        <w:t xml:space="preserve">Vào </w:t>
      </w:r>
      <w:r w:rsidRPr="00AC1F1A">
        <w:t>PC KT</w:t>
      </w:r>
      <w:r>
        <w:t xml:space="preserve"> di chuyển đến Desktop </w:t>
      </w:r>
      <w:r w:rsidRPr="000A18CF">
        <w:sym w:font="Wingdings" w:char="F0E0"/>
      </w:r>
      <w:r>
        <w:t xml:space="preserve"> chọn Edit</w:t>
      </w:r>
    </w:p>
    <w:p w14:paraId="18257587" w14:textId="194E437C" w:rsidR="00B64DCB" w:rsidRPr="00B64DCB" w:rsidRDefault="00642337" w:rsidP="002E66F1">
      <w:pPr>
        <w:pStyle w:val="Caption"/>
      </w:pPr>
      <w:r>
        <w:rPr>
          <w:noProof/>
        </w:rPr>
        <w:drawing>
          <wp:inline distT="0" distB="0" distL="0" distR="0" wp14:anchorId="7CCFD987" wp14:editId="0E3B7042">
            <wp:extent cx="5787438" cy="301354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9237" cy="3019689"/>
                    </a:xfrm>
                    <a:prstGeom prst="rect">
                      <a:avLst/>
                    </a:prstGeom>
                    <a:noFill/>
                    <a:ln>
                      <a:noFill/>
                    </a:ln>
                  </pic:spPr>
                </pic:pic>
              </a:graphicData>
            </a:graphic>
          </wp:inline>
        </w:drawing>
      </w:r>
    </w:p>
    <w:p w14:paraId="4929E52A" w14:textId="50B3D410" w:rsidR="00B64DCB" w:rsidRPr="00B64DCB" w:rsidRDefault="00B64DCB" w:rsidP="0002015B">
      <w:pPr>
        <w:pStyle w:val="Nidungvnbn"/>
        <w:numPr>
          <w:ilvl w:val="0"/>
          <w:numId w:val="2"/>
        </w:numPr>
      </w:pPr>
      <w:r>
        <w:t xml:space="preserve">Chọn Ky thuat và bấm </w:t>
      </w:r>
      <w:r w:rsidRPr="000A18CF">
        <w:t>Advanced Setup</w:t>
      </w:r>
    </w:p>
    <w:p w14:paraId="06383AB9" w14:textId="5979E520" w:rsidR="00642337" w:rsidRDefault="00642337" w:rsidP="00021029">
      <w:pPr>
        <w:pStyle w:val="Caption"/>
      </w:pPr>
      <w:r>
        <w:rPr>
          <w:noProof/>
        </w:rPr>
        <w:drawing>
          <wp:inline distT="0" distB="0" distL="0" distR="0" wp14:anchorId="3DA87083" wp14:editId="0B31FF8D">
            <wp:extent cx="5786120" cy="3207434"/>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00532" cy="3215423"/>
                    </a:xfrm>
                    <a:prstGeom prst="rect">
                      <a:avLst/>
                    </a:prstGeom>
                    <a:noFill/>
                    <a:ln>
                      <a:noFill/>
                    </a:ln>
                  </pic:spPr>
                </pic:pic>
              </a:graphicData>
            </a:graphic>
          </wp:inline>
        </w:drawing>
      </w:r>
    </w:p>
    <w:p w14:paraId="7884F4D2" w14:textId="77777777" w:rsidR="00937826" w:rsidRPr="00937826" w:rsidRDefault="00937826" w:rsidP="00937826"/>
    <w:p w14:paraId="701A8372" w14:textId="6D86E54A" w:rsidR="00B64DCB" w:rsidRPr="00B64DCB" w:rsidRDefault="00B64DCB" w:rsidP="0002015B">
      <w:pPr>
        <w:pStyle w:val="Nidungvnbn"/>
        <w:numPr>
          <w:ilvl w:val="0"/>
          <w:numId w:val="2"/>
        </w:numPr>
      </w:pPr>
      <w:r>
        <w:lastRenderedPageBreak/>
        <w:t xml:space="preserve">Chọn </w:t>
      </w:r>
      <w:r w:rsidRPr="000A18CF">
        <w:t>Security</w:t>
      </w:r>
      <w:r>
        <w:t xml:space="preserve"> đổi thành </w:t>
      </w:r>
      <w:r w:rsidRPr="000A18CF">
        <w:t>WPA2-Enterprise</w:t>
      </w:r>
      <w:r>
        <w:t xml:space="preserve"> </w:t>
      </w:r>
      <w:r w:rsidRPr="000A18CF">
        <w:sym w:font="Wingdings" w:char="F0E0"/>
      </w:r>
      <w:r>
        <w:t>Next</w:t>
      </w:r>
    </w:p>
    <w:p w14:paraId="3457DA10" w14:textId="73BEADF3" w:rsidR="00642337" w:rsidRDefault="00642337" w:rsidP="00021029">
      <w:pPr>
        <w:pStyle w:val="Caption"/>
      </w:pPr>
      <w:r>
        <w:rPr>
          <w:noProof/>
        </w:rPr>
        <w:drawing>
          <wp:inline distT="0" distB="0" distL="0" distR="0" wp14:anchorId="177194CF" wp14:editId="06168574">
            <wp:extent cx="5787808" cy="3355451"/>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326" cy="3359809"/>
                    </a:xfrm>
                    <a:prstGeom prst="rect">
                      <a:avLst/>
                    </a:prstGeom>
                    <a:noFill/>
                    <a:ln>
                      <a:noFill/>
                    </a:ln>
                  </pic:spPr>
                </pic:pic>
              </a:graphicData>
            </a:graphic>
          </wp:inline>
        </w:drawing>
      </w:r>
    </w:p>
    <w:p w14:paraId="3E035EBF" w14:textId="77777777" w:rsidR="002E66F1" w:rsidRPr="002E66F1" w:rsidRDefault="002E66F1" w:rsidP="002E66F1"/>
    <w:p w14:paraId="1CF28DD9" w14:textId="77777777" w:rsidR="00B64DCB" w:rsidRPr="00B64DCB" w:rsidRDefault="00B64DCB" w:rsidP="00B64DCB"/>
    <w:p w14:paraId="1A04A513" w14:textId="3889E3BD" w:rsidR="00B64DCB" w:rsidRPr="00B64DCB" w:rsidRDefault="00B64DCB" w:rsidP="0002015B">
      <w:pPr>
        <w:pStyle w:val="Nidungvnbn"/>
        <w:numPr>
          <w:ilvl w:val="0"/>
          <w:numId w:val="2"/>
        </w:numPr>
      </w:pPr>
      <w:r w:rsidRPr="009254AB">
        <w:t xml:space="preserve">Nhập Login Name : </w:t>
      </w:r>
      <w:r>
        <w:t>Kythuat</w:t>
      </w:r>
      <w:r w:rsidRPr="009254AB">
        <w:t xml:space="preserve"> và Password là </w:t>
      </w:r>
      <w:r>
        <w:t>kythuat</w:t>
      </w:r>
      <w:r w:rsidRPr="009254AB">
        <w:t xml:space="preserve">123 </w:t>
      </w:r>
      <w:r w:rsidRPr="009254AB">
        <w:sym w:font="Wingdings" w:char="F0E0"/>
      </w:r>
      <w:r w:rsidRPr="009254AB">
        <w:t xml:space="preserve"> Next</w:t>
      </w:r>
    </w:p>
    <w:p w14:paraId="03362737" w14:textId="1FB10DCF" w:rsidR="00B64DCB" w:rsidRDefault="00642337" w:rsidP="00937826">
      <w:pPr>
        <w:pStyle w:val="Caption"/>
      </w:pPr>
      <w:r>
        <w:rPr>
          <w:noProof/>
        </w:rPr>
        <w:drawing>
          <wp:inline distT="0" distB="0" distL="0" distR="0" wp14:anchorId="155E82E4" wp14:editId="2FC7B9F1">
            <wp:extent cx="5787859" cy="3275938"/>
            <wp:effectExtent l="0" t="0" r="381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1393" cy="3283598"/>
                    </a:xfrm>
                    <a:prstGeom prst="rect">
                      <a:avLst/>
                    </a:prstGeom>
                    <a:noFill/>
                    <a:ln>
                      <a:noFill/>
                    </a:ln>
                  </pic:spPr>
                </pic:pic>
              </a:graphicData>
            </a:graphic>
          </wp:inline>
        </w:drawing>
      </w:r>
    </w:p>
    <w:p w14:paraId="47F7EE3D" w14:textId="77777777" w:rsidR="00B64DCB" w:rsidRPr="009254AB" w:rsidRDefault="00B64DCB" w:rsidP="0002015B">
      <w:pPr>
        <w:pStyle w:val="Nidungvnbn"/>
        <w:numPr>
          <w:ilvl w:val="0"/>
          <w:numId w:val="2"/>
        </w:numPr>
      </w:pPr>
      <w:r>
        <w:lastRenderedPageBreak/>
        <w:t>Bấm save để lưu lại cấu hình đã làm</w:t>
      </w:r>
    </w:p>
    <w:p w14:paraId="4F8B1DF4" w14:textId="589D4D9F" w:rsidR="00B64DCB" w:rsidRPr="00B64DCB" w:rsidRDefault="00B64DCB" w:rsidP="0002015B">
      <w:pPr>
        <w:pStyle w:val="Nidungvnbn"/>
        <w:numPr>
          <w:ilvl w:val="0"/>
          <w:numId w:val="2"/>
        </w:numPr>
      </w:pPr>
      <w:r>
        <w:t>Bấm Connect to Network để kết nối wifi</w:t>
      </w:r>
    </w:p>
    <w:p w14:paraId="1CC3C7A2" w14:textId="1C352F04" w:rsidR="00B64DCB" w:rsidRPr="00B64DCB" w:rsidRDefault="00642337" w:rsidP="002E66F1">
      <w:pPr>
        <w:pStyle w:val="Caption"/>
      </w:pPr>
      <w:r>
        <w:rPr>
          <w:noProof/>
        </w:rPr>
        <w:drawing>
          <wp:inline distT="0" distB="0" distL="0" distR="0" wp14:anchorId="6DF91964" wp14:editId="71A41147">
            <wp:extent cx="5788660" cy="3059723"/>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931" cy="3061452"/>
                    </a:xfrm>
                    <a:prstGeom prst="rect">
                      <a:avLst/>
                    </a:prstGeom>
                    <a:noFill/>
                    <a:ln>
                      <a:noFill/>
                    </a:ln>
                  </pic:spPr>
                </pic:pic>
              </a:graphicData>
            </a:graphic>
          </wp:inline>
        </w:drawing>
      </w:r>
    </w:p>
    <w:p w14:paraId="74E30DC8" w14:textId="0F9686F3" w:rsidR="00B64DCB" w:rsidRPr="00B64DCB" w:rsidRDefault="00B64DCB" w:rsidP="0002015B">
      <w:pPr>
        <w:pStyle w:val="Nidungvnbn"/>
        <w:numPr>
          <w:ilvl w:val="0"/>
          <w:numId w:val="2"/>
        </w:numPr>
      </w:pPr>
      <w:r>
        <w:t>Khi kết nối được sẽ hiện thành công và có đường dây ảo kết nối từ host đến AP</w:t>
      </w:r>
    </w:p>
    <w:p w14:paraId="1DCE63E7" w14:textId="11DB446D" w:rsidR="00B64DCB" w:rsidRPr="00B64DCB" w:rsidRDefault="00642337" w:rsidP="00B64DCB">
      <w:pPr>
        <w:pStyle w:val="Caption"/>
      </w:pPr>
      <w:r>
        <w:rPr>
          <w:noProof/>
        </w:rPr>
        <w:drawing>
          <wp:inline distT="0" distB="0" distL="0" distR="0" wp14:anchorId="52FC415E" wp14:editId="180631FC">
            <wp:extent cx="5787463" cy="308082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5831" cy="3085279"/>
                    </a:xfrm>
                    <a:prstGeom prst="rect">
                      <a:avLst/>
                    </a:prstGeom>
                    <a:noFill/>
                    <a:ln>
                      <a:noFill/>
                    </a:ln>
                  </pic:spPr>
                </pic:pic>
              </a:graphicData>
            </a:graphic>
          </wp:inline>
        </w:drawing>
      </w:r>
    </w:p>
    <w:p w14:paraId="5E428F0F" w14:textId="5A10199E" w:rsidR="00AC1F1A" w:rsidRPr="00AC1F1A" w:rsidRDefault="00AC1F1A" w:rsidP="0002015B">
      <w:pPr>
        <w:pStyle w:val="Nidungvnbn"/>
        <w:numPr>
          <w:ilvl w:val="0"/>
          <w:numId w:val="31"/>
        </w:numPr>
      </w:pPr>
      <w:r w:rsidRPr="00AC1F1A">
        <w:lastRenderedPageBreak/>
        <w:t>Phòng Marketing</w:t>
      </w:r>
    </w:p>
    <w:p w14:paraId="63D81349" w14:textId="7C1A0AE9" w:rsidR="00AC1F1A" w:rsidRDefault="00AC1F1A" w:rsidP="00AC1F1A">
      <w:pPr>
        <w:pStyle w:val="Nidungvnbn"/>
      </w:pPr>
      <w:r w:rsidRPr="00AC1F1A">
        <w:t>Máy Laptop M1 kết nối với Wireless VLAN 5</w:t>
      </w:r>
    </w:p>
    <w:p w14:paraId="00606323" w14:textId="06E1F843" w:rsidR="00B64DCB" w:rsidRDefault="00B64DCB" w:rsidP="0002015B">
      <w:pPr>
        <w:pStyle w:val="Nidungvnbn"/>
        <w:numPr>
          <w:ilvl w:val="0"/>
          <w:numId w:val="2"/>
        </w:numPr>
      </w:pPr>
      <w:r>
        <w:t xml:space="preserve">Vào </w:t>
      </w:r>
      <w:r w:rsidRPr="00AC1F1A">
        <w:t>Laptop M1</w:t>
      </w:r>
      <w:r>
        <w:t xml:space="preserve"> di chuyển đến Desktop </w:t>
      </w:r>
      <w:r w:rsidRPr="000A18CF">
        <w:sym w:font="Wingdings" w:char="F0E0"/>
      </w:r>
      <w:r>
        <w:t xml:space="preserve"> chọn Edit</w:t>
      </w:r>
    </w:p>
    <w:p w14:paraId="69EE0578" w14:textId="55232A97" w:rsidR="00642337" w:rsidRDefault="00642337" w:rsidP="00021029">
      <w:pPr>
        <w:pStyle w:val="Caption"/>
      </w:pPr>
      <w:r>
        <w:rPr>
          <w:noProof/>
        </w:rPr>
        <w:drawing>
          <wp:inline distT="0" distB="0" distL="0" distR="0" wp14:anchorId="496284C1" wp14:editId="7B74EABC">
            <wp:extent cx="5787040" cy="3003452"/>
            <wp:effectExtent l="0" t="0" r="4445"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0860" cy="3010624"/>
                    </a:xfrm>
                    <a:prstGeom prst="rect">
                      <a:avLst/>
                    </a:prstGeom>
                    <a:noFill/>
                    <a:ln>
                      <a:noFill/>
                    </a:ln>
                  </pic:spPr>
                </pic:pic>
              </a:graphicData>
            </a:graphic>
          </wp:inline>
        </w:drawing>
      </w:r>
    </w:p>
    <w:p w14:paraId="0C890C4C" w14:textId="77777777" w:rsidR="00B64DCB" w:rsidRPr="00B64DCB" w:rsidRDefault="00B64DCB" w:rsidP="00B64DCB"/>
    <w:p w14:paraId="4DD22F66" w14:textId="7C2161D9" w:rsidR="00B64DCB" w:rsidRPr="009254AB" w:rsidRDefault="00B64DCB" w:rsidP="0002015B">
      <w:pPr>
        <w:pStyle w:val="Nidungvnbn"/>
        <w:numPr>
          <w:ilvl w:val="0"/>
          <w:numId w:val="2"/>
        </w:numPr>
      </w:pPr>
      <w:r>
        <w:t xml:space="preserve">Chọn Marketing và bấm </w:t>
      </w:r>
      <w:r w:rsidRPr="000A18CF">
        <w:t>Advanced Setup</w:t>
      </w:r>
    </w:p>
    <w:p w14:paraId="00A981DA" w14:textId="666B78DE" w:rsidR="00B64DCB" w:rsidRDefault="00B64DCB" w:rsidP="00937826">
      <w:pPr>
        <w:pStyle w:val="Caption"/>
      </w:pPr>
      <w:r>
        <w:rPr>
          <w:noProof/>
        </w:rPr>
        <w:drawing>
          <wp:inline distT="0" distB="0" distL="0" distR="0" wp14:anchorId="032A1E33" wp14:editId="01D54F04">
            <wp:extent cx="5779095" cy="297531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2828" cy="2982387"/>
                    </a:xfrm>
                    <a:prstGeom prst="rect">
                      <a:avLst/>
                    </a:prstGeom>
                    <a:noFill/>
                    <a:ln>
                      <a:noFill/>
                    </a:ln>
                  </pic:spPr>
                </pic:pic>
              </a:graphicData>
            </a:graphic>
          </wp:inline>
        </w:drawing>
      </w:r>
    </w:p>
    <w:p w14:paraId="4125C34A" w14:textId="051D9213" w:rsidR="00642337" w:rsidRDefault="00B64DCB" w:rsidP="0002015B">
      <w:pPr>
        <w:pStyle w:val="Nidungvnbn"/>
        <w:numPr>
          <w:ilvl w:val="0"/>
          <w:numId w:val="2"/>
        </w:numPr>
      </w:pPr>
      <w:r>
        <w:lastRenderedPageBreak/>
        <w:t xml:space="preserve">Chọn </w:t>
      </w:r>
      <w:r w:rsidRPr="000A18CF">
        <w:t>Security</w:t>
      </w:r>
      <w:r>
        <w:t xml:space="preserve"> đổi thành </w:t>
      </w:r>
      <w:r w:rsidRPr="000A18CF">
        <w:t>WPA2-Enterprise</w:t>
      </w:r>
      <w:r>
        <w:t xml:space="preserve"> </w:t>
      </w:r>
      <w:r w:rsidRPr="000A18CF">
        <w:sym w:font="Wingdings" w:char="F0E0"/>
      </w:r>
      <w:r>
        <w:t>Next</w:t>
      </w:r>
    </w:p>
    <w:p w14:paraId="78CCC0C5" w14:textId="0C3FC1DC" w:rsidR="00642337" w:rsidRDefault="00642337" w:rsidP="00021029">
      <w:pPr>
        <w:pStyle w:val="Caption"/>
      </w:pPr>
      <w:r>
        <w:rPr>
          <w:noProof/>
        </w:rPr>
        <w:drawing>
          <wp:inline distT="0" distB="0" distL="0" distR="0" wp14:anchorId="4964F61C" wp14:editId="0DA94D31">
            <wp:extent cx="5788247" cy="3024554"/>
            <wp:effectExtent l="0" t="0" r="317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6262" cy="3028742"/>
                    </a:xfrm>
                    <a:prstGeom prst="rect">
                      <a:avLst/>
                    </a:prstGeom>
                    <a:noFill/>
                    <a:ln>
                      <a:noFill/>
                    </a:ln>
                  </pic:spPr>
                </pic:pic>
              </a:graphicData>
            </a:graphic>
          </wp:inline>
        </w:drawing>
      </w:r>
    </w:p>
    <w:p w14:paraId="460AC1CF" w14:textId="77777777" w:rsidR="00B64DCB" w:rsidRPr="00B64DCB" w:rsidRDefault="00B64DCB" w:rsidP="00B64DCB"/>
    <w:p w14:paraId="3302FA03" w14:textId="5DD9A8FC" w:rsidR="00B64DCB" w:rsidRPr="00B64DCB" w:rsidRDefault="00B64DCB" w:rsidP="0002015B">
      <w:pPr>
        <w:pStyle w:val="Nidungvnbn"/>
        <w:numPr>
          <w:ilvl w:val="0"/>
          <w:numId w:val="2"/>
        </w:numPr>
      </w:pPr>
      <w:r w:rsidRPr="009254AB">
        <w:t xml:space="preserve">Nhập Login Name : </w:t>
      </w:r>
      <w:r>
        <w:t>Marketing</w:t>
      </w:r>
      <w:r w:rsidRPr="009254AB">
        <w:t xml:space="preserve"> và Password là </w:t>
      </w:r>
      <w:r>
        <w:t>marketing</w:t>
      </w:r>
      <w:r w:rsidRPr="009254AB">
        <w:t xml:space="preserve">123 </w:t>
      </w:r>
      <w:r w:rsidRPr="009254AB">
        <w:sym w:font="Wingdings" w:char="F0E0"/>
      </w:r>
      <w:r w:rsidRPr="009254AB">
        <w:t xml:space="preserve"> Next</w:t>
      </w:r>
    </w:p>
    <w:p w14:paraId="04FCD8F6" w14:textId="348FB98E" w:rsidR="00642337" w:rsidRDefault="00642337" w:rsidP="00021029">
      <w:pPr>
        <w:pStyle w:val="Caption"/>
      </w:pPr>
      <w:r>
        <w:rPr>
          <w:noProof/>
        </w:rPr>
        <w:drawing>
          <wp:inline distT="0" distB="0" distL="0" distR="0" wp14:anchorId="60768C40" wp14:editId="023451D9">
            <wp:extent cx="5781675" cy="3537926"/>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83945" cy="3539315"/>
                    </a:xfrm>
                    <a:prstGeom prst="rect">
                      <a:avLst/>
                    </a:prstGeom>
                    <a:noFill/>
                    <a:ln>
                      <a:noFill/>
                    </a:ln>
                  </pic:spPr>
                </pic:pic>
              </a:graphicData>
            </a:graphic>
          </wp:inline>
        </w:drawing>
      </w:r>
    </w:p>
    <w:p w14:paraId="52BB734E" w14:textId="77777777" w:rsidR="00B64DCB" w:rsidRPr="009254AB" w:rsidRDefault="00B64DCB" w:rsidP="0002015B">
      <w:pPr>
        <w:pStyle w:val="Nidungvnbn"/>
        <w:numPr>
          <w:ilvl w:val="0"/>
          <w:numId w:val="2"/>
        </w:numPr>
      </w:pPr>
      <w:r>
        <w:lastRenderedPageBreak/>
        <w:t>Bấm save để lưu lại cấu hình đã làm</w:t>
      </w:r>
    </w:p>
    <w:p w14:paraId="0234A491" w14:textId="16D95482" w:rsidR="00B64DCB" w:rsidRPr="00B64DCB" w:rsidRDefault="00B64DCB" w:rsidP="0002015B">
      <w:pPr>
        <w:pStyle w:val="Nidungvnbn"/>
        <w:numPr>
          <w:ilvl w:val="0"/>
          <w:numId w:val="2"/>
        </w:numPr>
      </w:pPr>
      <w:r>
        <w:t>Bấm Connect to Network để kết nối wifi</w:t>
      </w:r>
    </w:p>
    <w:p w14:paraId="08CE4BF0" w14:textId="48B39489" w:rsidR="00642337" w:rsidRDefault="00642337" w:rsidP="00021029">
      <w:pPr>
        <w:pStyle w:val="Caption"/>
      </w:pPr>
      <w:r>
        <w:rPr>
          <w:noProof/>
        </w:rPr>
        <w:drawing>
          <wp:inline distT="0" distB="0" distL="0" distR="0" wp14:anchorId="4B9004C3" wp14:editId="5D1DE517">
            <wp:extent cx="5788025" cy="2813539"/>
            <wp:effectExtent l="0" t="0" r="317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4375" cy="2816626"/>
                    </a:xfrm>
                    <a:prstGeom prst="rect">
                      <a:avLst/>
                    </a:prstGeom>
                    <a:noFill/>
                    <a:ln>
                      <a:noFill/>
                    </a:ln>
                  </pic:spPr>
                </pic:pic>
              </a:graphicData>
            </a:graphic>
          </wp:inline>
        </w:drawing>
      </w:r>
    </w:p>
    <w:p w14:paraId="5EEA78FF" w14:textId="77777777" w:rsidR="00B64DCB" w:rsidRPr="00B64DCB" w:rsidRDefault="00B64DCB" w:rsidP="00B64DCB"/>
    <w:p w14:paraId="44AF19AD" w14:textId="6CE1D9A0" w:rsidR="00B64DCB" w:rsidRPr="00B64DCB" w:rsidRDefault="00B64DCB" w:rsidP="0002015B">
      <w:pPr>
        <w:pStyle w:val="Nidungvnbn"/>
        <w:numPr>
          <w:ilvl w:val="0"/>
          <w:numId w:val="2"/>
        </w:numPr>
      </w:pPr>
      <w:r>
        <w:t>Khi kết nối được sẽ hiện thành công và có đường dây ảo kết nối từ host đến AP</w:t>
      </w:r>
    </w:p>
    <w:p w14:paraId="2F66CC8E" w14:textId="15C24020" w:rsidR="00B64DCB" w:rsidRPr="00B64DCB" w:rsidRDefault="00642337" w:rsidP="00B64DCB">
      <w:pPr>
        <w:pStyle w:val="Caption"/>
      </w:pPr>
      <w:r>
        <w:rPr>
          <w:noProof/>
        </w:rPr>
        <w:drawing>
          <wp:inline distT="0" distB="0" distL="0" distR="0" wp14:anchorId="107EFB55" wp14:editId="0A1F088D">
            <wp:extent cx="5787915" cy="3284317"/>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6154" cy="3288992"/>
                    </a:xfrm>
                    <a:prstGeom prst="rect">
                      <a:avLst/>
                    </a:prstGeom>
                    <a:noFill/>
                    <a:ln>
                      <a:noFill/>
                    </a:ln>
                  </pic:spPr>
                </pic:pic>
              </a:graphicData>
            </a:graphic>
          </wp:inline>
        </w:drawing>
      </w:r>
    </w:p>
    <w:p w14:paraId="36874534" w14:textId="2912D088" w:rsidR="00AC1F1A" w:rsidRDefault="00AC1F1A" w:rsidP="00AC1F1A">
      <w:pPr>
        <w:pStyle w:val="Nidungvnbn"/>
      </w:pPr>
      <w:r w:rsidRPr="00AC1F1A">
        <w:lastRenderedPageBreak/>
        <w:t>Máy Laptop M2 kết nối với Wireless VLAN 5</w:t>
      </w:r>
    </w:p>
    <w:p w14:paraId="5822CB9D" w14:textId="51E85FDF" w:rsidR="00B64DCB" w:rsidRPr="00AC1F1A" w:rsidRDefault="00B64DCB" w:rsidP="0002015B">
      <w:pPr>
        <w:pStyle w:val="Nidungvnbn"/>
        <w:numPr>
          <w:ilvl w:val="0"/>
          <w:numId w:val="2"/>
        </w:numPr>
      </w:pPr>
      <w:r>
        <w:t xml:space="preserve">Vào </w:t>
      </w:r>
      <w:r w:rsidRPr="00AC1F1A">
        <w:t xml:space="preserve">Laptop M2 </w:t>
      </w:r>
      <w:r>
        <w:t xml:space="preserve">di chuyển đến Desktop </w:t>
      </w:r>
      <w:r w:rsidRPr="000A18CF">
        <w:sym w:font="Wingdings" w:char="F0E0"/>
      </w:r>
      <w:r>
        <w:t xml:space="preserve"> chọn Edit</w:t>
      </w:r>
    </w:p>
    <w:p w14:paraId="7D027F3C" w14:textId="54BD8C88" w:rsidR="00AC1F1A" w:rsidRDefault="00642337" w:rsidP="00021029">
      <w:pPr>
        <w:pStyle w:val="Caption"/>
      </w:pPr>
      <w:r>
        <w:rPr>
          <w:noProof/>
        </w:rPr>
        <w:drawing>
          <wp:inline distT="0" distB="0" distL="0" distR="0" wp14:anchorId="454FEF57" wp14:editId="06FB01D7">
            <wp:extent cx="5787754" cy="3010486"/>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6421" cy="3014994"/>
                    </a:xfrm>
                    <a:prstGeom prst="rect">
                      <a:avLst/>
                    </a:prstGeom>
                    <a:noFill/>
                    <a:ln>
                      <a:noFill/>
                    </a:ln>
                  </pic:spPr>
                </pic:pic>
              </a:graphicData>
            </a:graphic>
          </wp:inline>
        </w:drawing>
      </w:r>
    </w:p>
    <w:p w14:paraId="66823C97" w14:textId="77777777" w:rsidR="00B64DCB" w:rsidRDefault="00B64DCB" w:rsidP="00B64DCB"/>
    <w:p w14:paraId="2D5B627F" w14:textId="420C6ED6" w:rsidR="00B64DCB" w:rsidRPr="00B64DCB" w:rsidRDefault="00B64DCB" w:rsidP="0002015B">
      <w:pPr>
        <w:pStyle w:val="Nidungvnbn"/>
        <w:numPr>
          <w:ilvl w:val="0"/>
          <w:numId w:val="2"/>
        </w:numPr>
      </w:pPr>
      <w:r>
        <w:t xml:space="preserve">Chọn Marketing và bấm </w:t>
      </w:r>
      <w:r w:rsidRPr="000A18CF">
        <w:t>Advanced Setup</w:t>
      </w:r>
    </w:p>
    <w:p w14:paraId="06C5154D" w14:textId="0914CBF0" w:rsidR="00642337" w:rsidRDefault="00642337" w:rsidP="00021029">
      <w:pPr>
        <w:pStyle w:val="Caption"/>
      </w:pPr>
      <w:r>
        <w:rPr>
          <w:noProof/>
        </w:rPr>
        <w:drawing>
          <wp:inline distT="0" distB="0" distL="0" distR="0" wp14:anchorId="53CA5213" wp14:editId="25190D10">
            <wp:extent cx="5787390" cy="3144129"/>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9497" cy="3150707"/>
                    </a:xfrm>
                    <a:prstGeom prst="rect">
                      <a:avLst/>
                    </a:prstGeom>
                    <a:noFill/>
                    <a:ln>
                      <a:noFill/>
                    </a:ln>
                  </pic:spPr>
                </pic:pic>
              </a:graphicData>
            </a:graphic>
          </wp:inline>
        </w:drawing>
      </w:r>
    </w:p>
    <w:p w14:paraId="7204D6FA" w14:textId="77777777" w:rsidR="00B64DCB" w:rsidRDefault="00B64DCB" w:rsidP="00B64DCB"/>
    <w:p w14:paraId="3972B48C" w14:textId="45563C39" w:rsidR="00B64DCB" w:rsidRPr="00B64DCB" w:rsidRDefault="00B64DCB" w:rsidP="0002015B">
      <w:pPr>
        <w:pStyle w:val="Nidungvnbn"/>
        <w:numPr>
          <w:ilvl w:val="0"/>
          <w:numId w:val="2"/>
        </w:numPr>
      </w:pPr>
      <w:r>
        <w:lastRenderedPageBreak/>
        <w:t xml:space="preserve">Chọn </w:t>
      </w:r>
      <w:r w:rsidRPr="000A18CF">
        <w:t>Security</w:t>
      </w:r>
      <w:r>
        <w:t xml:space="preserve"> đổi thành </w:t>
      </w:r>
      <w:r w:rsidRPr="000A18CF">
        <w:t>WPA2-Enterprise</w:t>
      </w:r>
      <w:r>
        <w:t xml:space="preserve"> </w:t>
      </w:r>
      <w:r w:rsidRPr="000A18CF">
        <w:sym w:font="Wingdings" w:char="F0E0"/>
      </w:r>
      <w:r>
        <w:t>Next</w:t>
      </w:r>
    </w:p>
    <w:p w14:paraId="7DE06889" w14:textId="343F9790" w:rsidR="00642337" w:rsidRDefault="00642337" w:rsidP="00021029">
      <w:pPr>
        <w:pStyle w:val="Caption"/>
      </w:pPr>
      <w:r>
        <w:rPr>
          <w:noProof/>
        </w:rPr>
        <w:drawing>
          <wp:inline distT="0" distB="0" distL="0" distR="0" wp14:anchorId="078154CB" wp14:editId="084BA459">
            <wp:extent cx="5788489" cy="2792437"/>
            <wp:effectExtent l="0" t="0" r="317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6124" cy="2796120"/>
                    </a:xfrm>
                    <a:prstGeom prst="rect">
                      <a:avLst/>
                    </a:prstGeom>
                    <a:noFill/>
                    <a:ln>
                      <a:noFill/>
                    </a:ln>
                  </pic:spPr>
                </pic:pic>
              </a:graphicData>
            </a:graphic>
          </wp:inline>
        </w:drawing>
      </w:r>
    </w:p>
    <w:p w14:paraId="751A6178" w14:textId="77777777" w:rsidR="002B3B06" w:rsidRDefault="002B3B06" w:rsidP="002B3B06"/>
    <w:p w14:paraId="101A1FC6" w14:textId="77777777" w:rsidR="002B3B06" w:rsidRPr="002B3B06" w:rsidRDefault="002B3B06" w:rsidP="002B3B06"/>
    <w:p w14:paraId="647DA7C1" w14:textId="77777777" w:rsidR="00B64DCB" w:rsidRPr="00B64DCB" w:rsidRDefault="00B64DCB" w:rsidP="00B64DCB"/>
    <w:p w14:paraId="58EC926B" w14:textId="27F5114F" w:rsidR="00B64DCB" w:rsidRPr="00B64DCB" w:rsidRDefault="00B64DCB" w:rsidP="0002015B">
      <w:pPr>
        <w:pStyle w:val="Nidungvnbn"/>
        <w:numPr>
          <w:ilvl w:val="0"/>
          <w:numId w:val="2"/>
        </w:numPr>
      </w:pPr>
      <w:r w:rsidRPr="009254AB">
        <w:t xml:space="preserve">Nhập Login Name : </w:t>
      </w:r>
      <w:r w:rsidR="00577422">
        <w:t>Marketing</w:t>
      </w:r>
      <w:r w:rsidRPr="009254AB">
        <w:t xml:space="preserve"> và Password là </w:t>
      </w:r>
      <w:r w:rsidR="00577422">
        <w:t>marketing</w:t>
      </w:r>
      <w:r w:rsidRPr="009254AB">
        <w:t xml:space="preserve">123 </w:t>
      </w:r>
      <w:r w:rsidRPr="009254AB">
        <w:sym w:font="Wingdings" w:char="F0E0"/>
      </w:r>
      <w:r w:rsidRPr="009254AB">
        <w:t xml:space="preserve"> Next</w:t>
      </w:r>
    </w:p>
    <w:p w14:paraId="131D2256" w14:textId="5541A70D" w:rsidR="00B64DCB" w:rsidRDefault="00642337" w:rsidP="002B3B06">
      <w:pPr>
        <w:pStyle w:val="Caption"/>
      </w:pPr>
      <w:r>
        <w:rPr>
          <w:noProof/>
        </w:rPr>
        <w:drawing>
          <wp:inline distT="0" distB="0" distL="0" distR="0" wp14:anchorId="1225C4DD" wp14:editId="614D1078">
            <wp:extent cx="5788660" cy="3516727"/>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258" cy="3518305"/>
                    </a:xfrm>
                    <a:prstGeom prst="rect">
                      <a:avLst/>
                    </a:prstGeom>
                    <a:noFill/>
                    <a:ln>
                      <a:noFill/>
                    </a:ln>
                  </pic:spPr>
                </pic:pic>
              </a:graphicData>
            </a:graphic>
          </wp:inline>
        </w:drawing>
      </w:r>
    </w:p>
    <w:p w14:paraId="0F83B284" w14:textId="77777777" w:rsidR="00B64DCB" w:rsidRPr="009254AB" w:rsidRDefault="00B64DCB" w:rsidP="0002015B">
      <w:pPr>
        <w:pStyle w:val="Nidungvnbn"/>
        <w:numPr>
          <w:ilvl w:val="0"/>
          <w:numId w:val="2"/>
        </w:numPr>
      </w:pPr>
      <w:r>
        <w:lastRenderedPageBreak/>
        <w:t>Bấm save để lưu lại cấu hình đã làm</w:t>
      </w:r>
    </w:p>
    <w:p w14:paraId="5FBB0998" w14:textId="61F26C9F" w:rsidR="00B64DCB" w:rsidRPr="00B64DCB" w:rsidRDefault="00B64DCB" w:rsidP="0002015B">
      <w:pPr>
        <w:pStyle w:val="Nidungvnbn"/>
        <w:numPr>
          <w:ilvl w:val="0"/>
          <w:numId w:val="2"/>
        </w:numPr>
      </w:pPr>
      <w:r>
        <w:t>Bấm Connect to Network để kết nối wifi</w:t>
      </w:r>
    </w:p>
    <w:p w14:paraId="31DF41EA" w14:textId="723E8BCF" w:rsidR="00642337" w:rsidRDefault="00642337" w:rsidP="00021029">
      <w:pPr>
        <w:pStyle w:val="Caption"/>
      </w:pPr>
      <w:r>
        <w:rPr>
          <w:noProof/>
        </w:rPr>
        <w:drawing>
          <wp:inline distT="0" distB="0" distL="0" distR="0" wp14:anchorId="3895B114" wp14:editId="11C8BD2F">
            <wp:extent cx="5781675" cy="307379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83615" cy="3074822"/>
                    </a:xfrm>
                    <a:prstGeom prst="rect">
                      <a:avLst/>
                    </a:prstGeom>
                    <a:noFill/>
                    <a:ln>
                      <a:noFill/>
                    </a:ln>
                  </pic:spPr>
                </pic:pic>
              </a:graphicData>
            </a:graphic>
          </wp:inline>
        </w:drawing>
      </w:r>
    </w:p>
    <w:p w14:paraId="5D0E69F2" w14:textId="23DE62A3" w:rsidR="00B64DCB" w:rsidRPr="00B64DCB" w:rsidRDefault="00B64DCB" w:rsidP="0002015B">
      <w:pPr>
        <w:pStyle w:val="Nidungvnbn"/>
        <w:numPr>
          <w:ilvl w:val="0"/>
          <w:numId w:val="2"/>
        </w:numPr>
      </w:pPr>
      <w:r>
        <w:t xml:space="preserve">Khi kết nối được sẽ hiện thành công và có đường dây ảo kết nối </w:t>
      </w:r>
    </w:p>
    <w:p w14:paraId="393B31E0" w14:textId="76C5C17F" w:rsidR="00B64DCB" w:rsidRDefault="00BA3B99" w:rsidP="00B64DCB">
      <w:pPr>
        <w:pStyle w:val="Caption"/>
      </w:pPr>
      <w:r>
        <w:rPr>
          <w:noProof/>
        </w:rPr>
        <w:drawing>
          <wp:inline distT="0" distB="0" distL="0" distR="0" wp14:anchorId="2E7C1C1B" wp14:editId="32D4AC2F">
            <wp:extent cx="5785619" cy="2695492"/>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09436" cy="2706588"/>
                    </a:xfrm>
                    <a:prstGeom prst="rect">
                      <a:avLst/>
                    </a:prstGeom>
                    <a:noFill/>
                    <a:ln>
                      <a:noFill/>
                    </a:ln>
                  </pic:spPr>
                </pic:pic>
              </a:graphicData>
            </a:graphic>
          </wp:inline>
        </w:drawing>
      </w:r>
    </w:p>
    <w:p w14:paraId="4408BF1B" w14:textId="77777777" w:rsidR="00937826" w:rsidRDefault="00937826" w:rsidP="00937826"/>
    <w:p w14:paraId="1E983C36" w14:textId="77777777" w:rsidR="00937826" w:rsidRDefault="00937826" w:rsidP="00937826"/>
    <w:p w14:paraId="514AAF72" w14:textId="77777777" w:rsidR="00937826" w:rsidRDefault="00937826" w:rsidP="00937826"/>
    <w:p w14:paraId="39397B5C" w14:textId="77777777" w:rsidR="00937826" w:rsidRPr="00937826" w:rsidRDefault="00937826" w:rsidP="00937826"/>
    <w:p w14:paraId="04AC1E39" w14:textId="36B3A2FB" w:rsidR="00AC1F1A" w:rsidRPr="00B64DCB" w:rsidRDefault="00AC1F1A" w:rsidP="0002015B">
      <w:pPr>
        <w:pStyle w:val="Nidungvnbn"/>
        <w:numPr>
          <w:ilvl w:val="0"/>
          <w:numId w:val="33"/>
        </w:numPr>
      </w:pPr>
      <w:r w:rsidRPr="00B64DCB">
        <w:lastRenderedPageBreak/>
        <w:t>Lễ tân</w:t>
      </w:r>
    </w:p>
    <w:p w14:paraId="51D6C600" w14:textId="7BDBB24C" w:rsidR="00AC1F1A" w:rsidRDefault="00AC1F1A" w:rsidP="00AC1F1A">
      <w:pPr>
        <w:pStyle w:val="Nidungvnbn"/>
      </w:pPr>
      <w:r w:rsidRPr="00AC1F1A">
        <w:t>Máy Laptop K kết nối với Wireless VLAN 6</w:t>
      </w:r>
    </w:p>
    <w:p w14:paraId="7A0D9D7E" w14:textId="47B93DA0" w:rsidR="00021029" w:rsidRDefault="00021029" w:rsidP="0002015B">
      <w:pPr>
        <w:pStyle w:val="Nidungvnbn"/>
        <w:numPr>
          <w:ilvl w:val="0"/>
          <w:numId w:val="32"/>
        </w:numPr>
      </w:pPr>
      <w:r w:rsidRPr="00B64DCB">
        <w:t xml:space="preserve">Vào Laptop K </w:t>
      </w:r>
      <w:r w:rsidRPr="00B64DCB">
        <w:sym w:font="Wingdings" w:char="F0E0"/>
      </w:r>
      <w:r w:rsidRPr="00B64DCB">
        <w:t xml:space="preserve"> Desktop </w:t>
      </w:r>
      <w:r w:rsidRPr="00B64DCB">
        <w:sym w:font="Wingdings" w:char="F0E0"/>
      </w:r>
      <w:r w:rsidRPr="00B64DCB">
        <w:t xml:space="preserve"> di chuyển đến tab Connect </w:t>
      </w:r>
      <w:r w:rsidRPr="00B64DCB">
        <w:sym w:font="Wingdings" w:char="F0E0"/>
      </w:r>
      <w:r w:rsidR="003B48DD">
        <w:t xml:space="preserve"> chọn Le tan</w:t>
      </w:r>
      <w:r w:rsidRPr="00B64DCB">
        <w:t xml:space="preserve"> </w:t>
      </w:r>
      <w:r w:rsidRPr="00B64DCB">
        <w:sym w:font="Wingdings" w:char="F0E0"/>
      </w:r>
      <w:r w:rsidRPr="00B64DCB">
        <w:t xml:space="preserve"> Connect </w:t>
      </w:r>
    </w:p>
    <w:p w14:paraId="0972D1DF" w14:textId="495C3ECF" w:rsidR="00BA3B99" w:rsidRDefault="000622C0" w:rsidP="00021029">
      <w:pPr>
        <w:pStyle w:val="Caption"/>
      </w:pPr>
      <w:r>
        <w:rPr>
          <w:noProof/>
        </w:rPr>
        <w:drawing>
          <wp:inline distT="0" distB="0" distL="0" distR="0" wp14:anchorId="4FA359DE" wp14:editId="1B83D609">
            <wp:extent cx="5785164" cy="3116911"/>
            <wp:effectExtent l="0" t="0" r="635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04276" cy="3127208"/>
                    </a:xfrm>
                    <a:prstGeom prst="rect">
                      <a:avLst/>
                    </a:prstGeom>
                    <a:noFill/>
                    <a:ln>
                      <a:noFill/>
                    </a:ln>
                  </pic:spPr>
                </pic:pic>
              </a:graphicData>
            </a:graphic>
          </wp:inline>
        </w:drawing>
      </w:r>
    </w:p>
    <w:p w14:paraId="1E00B115" w14:textId="6D3E552E" w:rsidR="00B64DCB" w:rsidRPr="00B64DCB" w:rsidRDefault="000622C0" w:rsidP="00937826">
      <w:pPr>
        <w:pStyle w:val="Caption"/>
      </w:pPr>
      <w:r>
        <w:rPr>
          <w:noProof/>
        </w:rPr>
        <w:drawing>
          <wp:inline distT="0" distB="0" distL="0" distR="0" wp14:anchorId="77DF92A3" wp14:editId="4537EC8A">
            <wp:extent cx="5781675" cy="317226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87200" cy="3175296"/>
                    </a:xfrm>
                    <a:prstGeom prst="rect">
                      <a:avLst/>
                    </a:prstGeom>
                    <a:noFill/>
                    <a:ln>
                      <a:noFill/>
                    </a:ln>
                  </pic:spPr>
                </pic:pic>
              </a:graphicData>
            </a:graphic>
          </wp:inline>
        </w:drawing>
      </w:r>
    </w:p>
    <w:p w14:paraId="65A95387" w14:textId="0B56C0F9" w:rsidR="00B64DCB" w:rsidRDefault="000622C0" w:rsidP="00937826">
      <w:pPr>
        <w:pStyle w:val="Caption"/>
      </w:pPr>
      <w:r>
        <w:rPr>
          <w:noProof/>
        </w:rPr>
        <w:lastRenderedPageBreak/>
        <w:drawing>
          <wp:inline distT="0" distB="0" distL="0" distR="0" wp14:anchorId="589DE0CE" wp14:editId="7A1763C1">
            <wp:extent cx="5788660" cy="3277773"/>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0596" cy="3278869"/>
                    </a:xfrm>
                    <a:prstGeom prst="rect">
                      <a:avLst/>
                    </a:prstGeom>
                    <a:noFill/>
                    <a:ln>
                      <a:noFill/>
                    </a:ln>
                  </pic:spPr>
                </pic:pic>
              </a:graphicData>
            </a:graphic>
          </wp:inline>
        </w:drawing>
      </w:r>
    </w:p>
    <w:p w14:paraId="2315FFBD" w14:textId="77777777" w:rsidR="00B64DCB" w:rsidRPr="00B64DCB" w:rsidRDefault="00B64DCB" w:rsidP="00B64DCB"/>
    <w:p w14:paraId="365416E1" w14:textId="4F071E3F" w:rsidR="00AC1F1A" w:rsidRDefault="00AC1F1A" w:rsidP="00AC1F1A">
      <w:pPr>
        <w:pStyle w:val="Nidungvnbn"/>
      </w:pPr>
      <w:r w:rsidRPr="00AC1F1A">
        <w:t>Máy Smartphone M1 kết nối với Wireless VLAN 6</w:t>
      </w:r>
    </w:p>
    <w:p w14:paraId="5AB02DDE" w14:textId="36D07A50" w:rsidR="007D54FA" w:rsidRDefault="007D54FA" w:rsidP="0002015B">
      <w:pPr>
        <w:pStyle w:val="Nidungvnbn"/>
        <w:numPr>
          <w:ilvl w:val="0"/>
          <w:numId w:val="32"/>
        </w:numPr>
      </w:pPr>
      <w:r w:rsidRPr="00B64DCB">
        <w:t xml:space="preserve">Vào </w:t>
      </w:r>
      <w:r w:rsidRPr="00AC1F1A">
        <w:t>Smartphone M1</w:t>
      </w:r>
      <w:r w:rsidRPr="00B64DCB">
        <w:t xml:space="preserve"> </w:t>
      </w:r>
      <w:r w:rsidRPr="00B64DCB">
        <w:sym w:font="Wingdings" w:char="F0E0"/>
      </w:r>
      <w:r w:rsidRPr="00B64DCB">
        <w:t xml:space="preserve"> </w:t>
      </w:r>
      <w:r>
        <w:t>Config</w:t>
      </w:r>
      <w:r w:rsidRPr="00B64DCB">
        <w:t xml:space="preserve"> </w:t>
      </w:r>
      <w:r w:rsidRPr="00B64DCB">
        <w:sym w:font="Wingdings" w:char="F0E0"/>
      </w:r>
      <w:r w:rsidRPr="00B64DCB">
        <w:t xml:space="preserve"> di chuyển đến </w:t>
      </w:r>
      <w:r>
        <w:t>Wireless0</w:t>
      </w:r>
      <w:r w:rsidRPr="00B64DCB">
        <w:t xml:space="preserve"> </w:t>
      </w:r>
      <w:r w:rsidRPr="00B64DCB">
        <w:sym w:font="Wingdings" w:char="F0E0"/>
      </w:r>
      <w:r>
        <w:t xml:space="preserve"> chọn WPA2-PSK</w:t>
      </w:r>
      <w:r w:rsidRPr="00B64DCB">
        <w:sym w:font="Wingdings" w:char="F0E0"/>
      </w:r>
      <w:r>
        <w:t xml:space="preserve"> nhập mât khẩu là letan123 </w:t>
      </w:r>
      <w:r w:rsidRPr="00B64DCB">
        <w:t xml:space="preserve"> </w:t>
      </w:r>
      <w:r w:rsidRPr="00B64DCB">
        <w:sym w:font="Wingdings" w:char="F0E0"/>
      </w:r>
      <w:r>
        <w:t xml:space="preserve"> Thay đổi SSID thành Le tan</w:t>
      </w:r>
    </w:p>
    <w:p w14:paraId="1A3A5978" w14:textId="1F2BCAD5" w:rsidR="005254CA" w:rsidRDefault="000622C0" w:rsidP="00937826">
      <w:pPr>
        <w:pStyle w:val="Caption"/>
      </w:pPr>
      <w:r>
        <w:rPr>
          <w:noProof/>
        </w:rPr>
        <w:drawing>
          <wp:inline distT="0" distB="0" distL="0" distR="0" wp14:anchorId="00086D96" wp14:editId="74FFE740">
            <wp:extent cx="5781675" cy="30384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81675" cy="3038475"/>
                    </a:xfrm>
                    <a:prstGeom prst="rect">
                      <a:avLst/>
                    </a:prstGeom>
                    <a:noFill/>
                    <a:ln>
                      <a:noFill/>
                    </a:ln>
                  </pic:spPr>
                </pic:pic>
              </a:graphicData>
            </a:graphic>
          </wp:inline>
        </w:drawing>
      </w:r>
    </w:p>
    <w:p w14:paraId="31CF131D" w14:textId="27D0CDE4" w:rsidR="00896FDD" w:rsidRDefault="00896FDD" w:rsidP="00896FDD">
      <w:pPr>
        <w:pStyle w:val="Tiumccp2"/>
      </w:pPr>
      <w:bookmarkStart w:id="125" w:name="_Toc79583367"/>
      <w:r>
        <w:lastRenderedPageBreak/>
        <w:t xml:space="preserve">7.3.5 Cấu hình </w:t>
      </w:r>
      <w:bookmarkEnd w:id="125"/>
      <w:r w:rsidR="00A97A7E">
        <w:t>Home Wireless Router</w:t>
      </w:r>
    </w:p>
    <w:p w14:paraId="08246435" w14:textId="66745282" w:rsidR="00896FDD" w:rsidRPr="001C4081" w:rsidRDefault="00896FDD" w:rsidP="001C4081">
      <w:pPr>
        <w:pStyle w:val="Nidungvnbn"/>
      </w:pPr>
      <w:r w:rsidRPr="001C4081">
        <w:t>Định cấu hình giao diện internet của bộ định tuyến để n</w:t>
      </w:r>
      <w:r w:rsidR="001C4081">
        <w:t>hận địa chỉ IP của nó qua DHCP. Và cấu hình địa chi IP address, DNS.</w:t>
      </w:r>
    </w:p>
    <w:p w14:paraId="5D78E612" w14:textId="77777777" w:rsidR="00C46EA5" w:rsidRDefault="00896FDD" w:rsidP="00C46EA5">
      <w:pPr>
        <w:pStyle w:val="Caption"/>
        <w:keepNext/>
      </w:pPr>
      <w:r>
        <w:rPr>
          <w:noProof/>
        </w:rPr>
        <w:drawing>
          <wp:inline distT="0" distB="0" distL="0" distR="0" wp14:anchorId="59EF17B7" wp14:editId="1A8C19E1">
            <wp:extent cx="5791200" cy="2895600"/>
            <wp:effectExtent l="0" t="0" r="0" b="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5F7C60DB" w14:textId="77777777" w:rsidR="00C46EA5" w:rsidRDefault="00896FDD" w:rsidP="00C46EA5">
      <w:pPr>
        <w:pStyle w:val="Caption"/>
        <w:keepNext/>
      </w:pPr>
      <w:r>
        <w:rPr>
          <w:noProof/>
        </w:rPr>
        <w:drawing>
          <wp:inline distT="0" distB="0" distL="0" distR="0" wp14:anchorId="732E8F17" wp14:editId="6FE44CFE">
            <wp:extent cx="5791200" cy="2895600"/>
            <wp:effectExtent l="0" t="0" r="0" b="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4BBBB5FD" w14:textId="64699F67" w:rsidR="00896FDD" w:rsidRDefault="00C46EA5" w:rsidP="00C46EA5">
      <w:pPr>
        <w:pStyle w:val="Caption"/>
      </w:pPr>
      <w:bookmarkStart w:id="126" w:name="_Toc79673010"/>
      <w:bookmarkStart w:id="127" w:name="_Toc79673065"/>
      <w:r>
        <w:t>Hình 7.</w:t>
      </w:r>
      <w:r w:rsidR="00AC4A99">
        <w:fldChar w:fldCharType="begin"/>
      </w:r>
      <w:r w:rsidR="00AC4A99">
        <w:instrText xml:space="preserve"> SEQ Hình_7. \* ARABIC </w:instrText>
      </w:r>
      <w:r w:rsidR="00AC4A99">
        <w:fldChar w:fldCharType="separate"/>
      </w:r>
      <w:r>
        <w:rPr>
          <w:noProof/>
        </w:rPr>
        <w:t>35</w:t>
      </w:r>
      <w:r w:rsidR="00AC4A99">
        <w:rPr>
          <w:noProof/>
        </w:rPr>
        <w:fldChar w:fldCharType="end"/>
      </w:r>
      <w:r>
        <w:t xml:space="preserve"> Thiết lập setup trong Home Wireless Router</w:t>
      </w:r>
      <w:bookmarkEnd w:id="126"/>
      <w:bookmarkEnd w:id="127"/>
    </w:p>
    <w:p w14:paraId="178E4030" w14:textId="77777777" w:rsidR="001C4081" w:rsidRDefault="001C4081" w:rsidP="001C4081"/>
    <w:p w14:paraId="474127AF" w14:textId="77777777" w:rsidR="001C4081" w:rsidRDefault="001C4081" w:rsidP="001C4081"/>
    <w:p w14:paraId="299C51E5" w14:textId="77777777" w:rsidR="001C4081" w:rsidRDefault="001C4081" w:rsidP="001C4081"/>
    <w:p w14:paraId="6CFE988D" w14:textId="77777777" w:rsidR="001C4081" w:rsidRDefault="001C4081" w:rsidP="001C4081"/>
    <w:p w14:paraId="7E2F5BAB" w14:textId="79DCB876" w:rsidR="001C4081" w:rsidRPr="001C4081" w:rsidRDefault="001C4081" w:rsidP="001C4081">
      <w:pPr>
        <w:pStyle w:val="Nidungvnbn"/>
      </w:pPr>
      <w:r>
        <w:t>Cấu hình thiết lập mạng Gia dinh</w:t>
      </w:r>
    </w:p>
    <w:p w14:paraId="29351EC5" w14:textId="77777777" w:rsidR="00C46EA5" w:rsidRDefault="00896FDD" w:rsidP="00C46EA5">
      <w:pPr>
        <w:pStyle w:val="Caption"/>
        <w:keepNext/>
      </w:pPr>
      <w:r>
        <w:rPr>
          <w:noProof/>
        </w:rPr>
        <w:drawing>
          <wp:inline distT="0" distB="0" distL="0" distR="0" wp14:anchorId="310FF8E7" wp14:editId="5FF47E82">
            <wp:extent cx="5791200" cy="2895600"/>
            <wp:effectExtent l="0" t="0" r="0" b="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29D5282D" w14:textId="61518B41" w:rsidR="00896FDD" w:rsidRDefault="00C46EA5" w:rsidP="00C46EA5">
      <w:pPr>
        <w:pStyle w:val="Caption"/>
      </w:pPr>
      <w:bookmarkStart w:id="128" w:name="_Toc79673011"/>
      <w:bookmarkStart w:id="129" w:name="_Toc79673066"/>
      <w:r>
        <w:t>Hình 7.</w:t>
      </w:r>
      <w:r w:rsidR="00AC4A99">
        <w:fldChar w:fldCharType="begin"/>
      </w:r>
      <w:r w:rsidR="00AC4A99">
        <w:instrText xml:space="preserve"> SEQ Hình_7. \* ARABIC </w:instrText>
      </w:r>
      <w:r w:rsidR="00AC4A99">
        <w:fldChar w:fldCharType="separate"/>
      </w:r>
      <w:r>
        <w:rPr>
          <w:noProof/>
        </w:rPr>
        <w:t>36</w:t>
      </w:r>
      <w:r w:rsidR="00AC4A99">
        <w:rPr>
          <w:noProof/>
        </w:rPr>
        <w:fldChar w:fldCharType="end"/>
      </w:r>
      <w:r>
        <w:t xml:space="preserve"> Thiết lập mạng Gia dinh</w:t>
      </w:r>
      <w:bookmarkEnd w:id="128"/>
      <w:bookmarkEnd w:id="129"/>
    </w:p>
    <w:p w14:paraId="5E233392" w14:textId="77777777" w:rsidR="001C4081" w:rsidRDefault="001C4081" w:rsidP="001C4081"/>
    <w:p w14:paraId="077E4301" w14:textId="11DD4479" w:rsidR="001C4081" w:rsidRPr="001C4081" w:rsidRDefault="001C4081" w:rsidP="001C4081">
      <w:pPr>
        <w:pStyle w:val="Nidungvnbn"/>
      </w:pPr>
      <w:r>
        <w:t>Cài đặt mật khẩu cho mạng Gia dinh</w:t>
      </w:r>
    </w:p>
    <w:p w14:paraId="291607D0" w14:textId="77777777" w:rsidR="00C46EA5" w:rsidRDefault="00896FDD" w:rsidP="00C46EA5">
      <w:pPr>
        <w:pStyle w:val="Caption"/>
        <w:keepNext/>
      </w:pPr>
      <w:r>
        <w:rPr>
          <w:noProof/>
        </w:rPr>
        <w:drawing>
          <wp:inline distT="0" distB="0" distL="0" distR="0" wp14:anchorId="0A9B9C33" wp14:editId="78468C09">
            <wp:extent cx="5784850" cy="2876550"/>
            <wp:effectExtent l="0" t="0" r="6350" b="0"/>
            <wp:docPr id="4936" name="Picture 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84850" cy="2876550"/>
                    </a:xfrm>
                    <a:prstGeom prst="rect">
                      <a:avLst/>
                    </a:prstGeom>
                    <a:noFill/>
                    <a:ln>
                      <a:noFill/>
                    </a:ln>
                  </pic:spPr>
                </pic:pic>
              </a:graphicData>
            </a:graphic>
          </wp:inline>
        </w:drawing>
      </w:r>
    </w:p>
    <w:p w14:paraId="46535944" w14:textId="49A59353" w:rsidR="001C4081" w:rsidRDefault="00C46EA5" w:rsidP="00C46EA5">
      <w:pPr>
        <w:pStyle w:val="Caption"/>
      </w:pPr>
      <w:bookmarkStart w:id="130" w:name="_Toc79673012"/>
      <w:bookmarkStart w:id="131" w:name="_Toc79673067"/>
      <w:r>
        <w:t>Hình 7.</w:t>
      </w:r>
      <w:r w:rsidR="00AC4A99">
        <w:fldChar w:fldCharType="begin"/>
      </w:r>
      <w:r w:rsidR="00AC4A99">
        <w:instrText xml:space="preserve"> SEQ Hình_7. \* ARABIC </w:instrText>
      </w:r>
      <w:r w:rsidR="00AC4A99">
        <w:fldChar w:fldCharType="separate"/>
      </w:r>
      <w:r>
        <w:rPr>
          <w:noProof/>
        </w:rPr>
        <w:t>37</w:t>
      </w:r>
      <w:r w:rsidR="00AC4A99">
        <w:rPr>
          <w:noProof/>
        </w:rPr>
        <w:fldChar w:fldCharType="end"/>
      </w:r>
      <w:r>
        <w:t xml:space="preserve"> thiết lập cài đặt mật khẩu gia dinh</w:t>
      </w:r>
      <w:bookmarkEnd w:id="130"/>
      <w:bookmarkEnd w:id="131"/>
    </w:p>
    <w:p w14:paraId="06945595" w14:textId="77777777" w:rsidR="001C4081" w:rsidRDefault="001C4081" w:rsidP="001C4081"/>
    <w:p w14:paraId="03A3DA5F" w14:textId="2EBDABFC" w:rsidR="001C4081" w:rsidRPr="001C4081" w:rsidRDefault="008E4B5C" w:rsidP="008E4B5C">
      <w:pPr>
        <w:pStyle w:val="Nidungvnbn"/>
      </w:pPr>
      <w:r>
        <w:t>Các host không dây trong nhà có thể nhìn thấy được mạng Gia dinh</w:t>
      </w:r>
    </w:p>
    <w:p w14:paraId="224DC168" w14:textId="7AE23FDF" w:rsidR="00896FDD" w:rsidRDefault="008E4B5C" w:rsidP="008E4B5C">
      <w:pPr>
        <w:pStyle w:val="Nidungvnbn"/>
        <w:rPr>
          <w:bCs/>
        </w:rPr>
      </w:pPr>
      <w:r>
        <w:rPr>
          <w:bCs/>
        </w:rPr>
        <w:t>Laptop</w:t>
      </w:r>
    </w:p>
    <w:p w14:paraId="45D31AB3" w14:textId="77777777" w:rsidR="00C46EA5" w:rsidRDefault="008E4B5C" w:rsidP="00C46EA5">
      <w:pPr>
        <w:pStyle w:val="Caption"/>
        <w:keepNext/>
      </w:pPr>
      <w:r>
        <w:rPr>
          <w:noProof/>
        </w:rPr>
        <w:drawing>
          <wp:inline distT="0" distB="0" distL="0" distR="0" wp14:anchorId="55A0A88E" wp14:editId="35F80F4E">
            <wp:extent cx="5791200" cy="4705350"/>
            <wp:effectExtent l="0" t="0" r="0" b="0"/>
            <wp:docPr id="4940" name="Picture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200" cy="4705350"/>
                    </a:xfrm>
                    <a:prstGeom prst="rect">
                      <a:avLst/>
                    </a:prstGeom>
                    <a:noFill/>
                    <a:ln>
                      <a:noFill/>
                    </a:ln>
                  </pic:spPr>
                </pic:pic>
              </a:graphicData>
            </a:graphic>
          </wp:inline>
        </w:drawing>
      </w:r>
    </w:p>
    <w:p w14:paraId="7144E3C0" w14:textId="54285DA5" w:rsidR="008E4B5C" w:rsidRDefault="00C46EA5" w:rsidP="00C46EA5">
      <w:pPr>
        <w:pStyle w:val="Caption"/>
      </w:pPr>
      <w:bookmarkStart w:id="132" w:name="_Toc79673013"/>
      <w:bookmarkStart w:id="133" w:name="_Toc79673068"/>
      <w:r>
        <w:t>Hình 7.</w:t>
      </w:r>
      <w:r w:rsidR="00AC4A99">
        <w:fldChar w:fldCharType="begin"/>
      </w:r>
      <w:r w:rsidR="00AC4A99">
        <w:instrText xml:space="preserve"> SEQ Hình_7. \* ARABIC </w:instrText>
      </w:r>
      <w:r w:rsidR="00AC4A99">
        <w:fldChar w:fldCharType="separate"/>
      </w:r>
      <w:r>
        <w:rPr>
          <w:noProof/>
        </w:rPr>
        <w:t>38</w:t>
      </w:r>
      <w:r w:rsidR="00AC4A99">
        <w:rPr>
          <w:noProof/>
        </w:rPr>
        <w:fldChar w:fldCharType="end"/>
      </w:r>
      <w:r>
        <w:t xml:space="preserve"> Kết quả Laptop kết nối được mạng Gia dinh</w:t>
      </w:r>
      <w:bookmarkEnd w:id="132"/>
      <w:bookmarkEnd w:id="133"/>
      <w:r>
        <w:t xml:space="preserve"> </w:t>
      </w:r>
    </w:p>
    <w:p w14:paraId="431D2169" w14:textId="77777777" w:rsidR="008E4B5C" w:rsidRDefault="008E4B5C" w:rsidP="008E4B5C"/>
    <w:p w14:paraId="4F97A0EB" w14:textId="77777777" w:rsidR="008E4B5C" w:rsidRDefault="008E4B5C" w:rsidP="008E4B5C"/>
    <w:p w14:paraId="0705472B" w14:textId="77777777" w:rsidR="008E4B5C" w:rsidRDefault="008E4B5C" w:rsidP="008E4B5C"/>
    <w:p w14:paraId="7087F065" w14:textId="77777777" w:rsidR="008E4B5C" w:rsidRDefault="008E4B5C" w:rsidP="008E4B5C"/>
    <w:p w14:paraId="2A1E403D" w14:textId="77777777" w:rsidR="008E4B5C" w:rsidRDefault="008E4B5C" w:rsidP="008E4B5C"/>
    <w:p w14:paraId="65932D37" w14:textId="77777777" w:rsidR="008E4B5C" w:rsidRDefault="008E4B5C" w:rsidP="008E4B5C"/>
    <w:p w14:paraId="5A3A74A4" w14:textId="77777777" w:rsidR="008E4B5C" w:rsidRDefault="008E4B5C" w:rsidP="008E4B5C"/>
    <w:p w14:paraId="0F99935E" w14:textId="77777777" w:rsidR="008E4B5C" w:rsidRDefault="008E4B5C" w:rsidP="008E4B5C"/>
    <w:p w14:paraId="11B7442F" w14:textId="77777777" w:rsidR="008E4B5C" w:rsidRDefault="008E4B5C" w:rsidP="008E4B5C"/>
    <w:p w14:paraId="3EBF7A0B" w14:textId="77777777" w:rsidR="008E4B5C" w:rsidRDefault="008E4B5C" w:rsidP="008E4B5C"/>
    <w:p w14:paraId="52B9CFF6" w14:textId="77777777" w:rsidR="008E4B5C" w:rsidRDefault="008E4B5C" w:rsidP="008E4B5C"/>
    <w:p w14:paraId="3D6BF3A6" w14:textId="77777777" w:rsidR="008E4B5C" w:rsidRDefault="008E4B5C" w:rsidP="008E4B5C"/>
    <w:p w14:paraId="716EF4A1" w14:textId="77777777" w:rsidR="008E4B5C" w:rsidRPr="008E4B5C" w:rsidRDefault="008E4B5C" w:rsidP="008E4B5C"/>
    <w:p w14:paraId="4CB7C8DA" w14:textId="467B0EF8" w:rsidR="008E4B5C" w:rsidRDefault="008E4B5C" w:rsidP="008E4B5C">
      <w:pPr>
        <w:pStyle w:val="Nidungvnbn"/>
      </w:pPr>
      <w:r>
        <w:t>PC</w:t>
      </w:r>
    </w:p>
    <w:p w14:paraId="49FC4030" w14:textId="77777777" w:rsidR="00C46EA5" w:rsidRDefault="008E4B5C" w:rsidP="00C46EA5">
      <w:pPr>
        <w:pStyle w:val="Caption"/>
        <w:keepNext/>
      </w:pPr>
      <w:r>
        <w:rPr>
          <w:noProof/>
        </w:rPr>
        <w:drawing>
          <wp:inline distT="0" distB="0" distL="0" distR="0" wp14:anchorId="666DFD2E" wp14:editId="440BBA52">
            <wp:extent cx="5791200" cy="4730750"/>
            <wp:effectExtent l="0" t="0" r="0" b="0"/>
            <wp:docPr id="4941" name="Picture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200" cy="4730750"/>
                    </a:xfrm>
                    <a:prstGeom prst="rect">
                      <a:avLst/>
                    </a:prstGeom>
                    <a:noFill/>
                    <a:ln>
                      <a:noFill/>
                    </a:ln>
                  </pic:spPr>
                </pic:pic>
              </a:graphicData>
            </a:graphic>
          </wp:inline>
        </w:drawing>
      </w:r>
    </w:p>
    <w:p w14:paraId="79FA24F2" w14:textId="10313EBE" w:rsidR="008E4B5C" w:rsidRDefault="00C46EA5" w:rsidP="00C46EA5">
      <w:pPr>
        <w:pStyle w:val="Caption"/>
      </w:pPr>
      <w:bookmarkStart w:id="134" w:name="_Toc79673014"/>
      <w:bookmarkStart w:id="135" w:name="_Toc79673069"/>
      <w:r>
        <w:t>Hình 7.</w:t>
      </w:r>
      <w:r w:rsidR="00AC4A99">
        <w:fldChar w:fldCharType="begin"/>
      </w:r>
      <w:r w:rsidR="00AC4A99">
        <w:instrText xml:space="preserve"> SEQ Hình_7. \* ARABIC </w:instrText>
      </w:r>
      <w:r w:rsidR="00AC4A99">
        <w:fldChar w:fldCharType="separate"/>
      </w:r>
      <w:r>
        <w:rPr>
          <w:noProof/>
        </w:rPr>
        <w:t>39</w:t>
      </w:r>
      <w:r w:rsidR="00AC4A99">
        <w:rPr>
          <w:noProof/>
        </w:rPr>
        <w:fldChar w:fldCharType="end"/>
      </w:r>
      <w:r>
        <w:t xml:space="preserve"> Kết quả PC kết nối được mạng gia đinh</w:t>
      </w:r>
      <w:bookmarkEnd w:id="134"/>
      <w:bookmarkEnd w:id="135"/>
    </w:p>
    <w:p w14:paraId="48ABAFB6" w14:textId="77777777" w:rsidR="008E4B5C" w:rsidRDefault="008E4B5C" w:rsidP="008E4B5C"/>
    <w:p w14:paraId="7D80B041" w14:textId="77777777" w:rsidR="008E4B5C" w:rsidRDefault="008E4B5C" w:rsidP="008E4B5C"/>
    <w:p w14:paraId="4CF6B755" w14:textId="77777777" w:rsidR="008E4B5C" w:rsidRDefault="008E4B5C" w:rsidP="008E4B5C"/>
    <w:p w14:paraId="2FE40C53" w14:textId="77777777" w:rsidR="008E4B5C" w:rsidRDefault="008E4B5C" w:rsidP="008E4B5C"/>
    <w:p w14:paraId="5AB99AD3" w14:textId="77777777" w:rsidR="008E4B5C" w:rsidRDefault="008E4B5C" w:rsidP="008E4B5C"/>
    <w:p w14:paraId="1D758638" w14:textId="77777777" w:rsidR="008E4B5C" w:rsidRDefault="008E4B5C" w:rsidP="008E4B5C"/>
    <w:p w14:paraId="40AAC598" w14:textId="77777777" w:rsidR="008E4B5C" w:rsidRDefault="008E4B5C" w:rsidP="008E4B5C"/>
    <w:p w14:paraId="726B3B59" w14:textId="77777777" w:rsidR="008E4B5C" w:rsidRDefault="008E4B5C" w:rsidP="008E4B5C"/>
    <w:p w14:paraId="16D0AB16" w14:textId="77777777" w:rsidR="008E4B5C" w:rsidRDefault="008E4B5C" w:rsidP="008E4B5C"/>
    <w:p w14:paraId="5E40383E" w14:textId="77777777" w:rsidR="008E4B5C" w:rsidRDefault="008E4B5C" w:rsidP="008E4B5C"/>
    <w:p w14:paraId="60BA86C7" w14:textId="77777777" w:rsidR="008E4B5C" w:rsidRDefault="008E4B5C" w:rsidP="008E4B5C"/>
    <w:p w14:paraId="6ED15B7A" w14:textId="77777777" w:rsidR="008E4B5C" w:rsidRDefault="008E4B5C" w:rsidP="008E4B5C"/>
    <w:p w14:paraId="70AF59B1" w14:textId="77777777" w:rsidR="008E4B5C" w:rsidRDefault="008E4B5C" w:rsidP="008E4B5C"/>
    <w:p w14:paraId="2C1231FE" w14:textId="77777777" w:rsidR="008E4B5C" w:rsidRPr="008E4B5C" w:rsidRDefault="008E4B5C" w:rsidP="008E4B5C"/>
    <w:p w14:paraId="0BC01EFD" w14:textId="1AFAEF16" w:rsidR="008E4B5C" w:rsidRDefault="008E4B5C" w:rsidP="001C4081">
      <w:pPr>
        <w:spacing w:after="200" w:line="276" w:lineRule="auto"/>
        <w:rPr>
          <w:bCs/>
          <w:sz w:val="26"/>
          <w:szCs w:val="26"/>
        </w:rPr>
      </w:pPr>
      <w:r>
        <w:rPr>
          <w:bCs/>
          <w:sz w:val="26"/>
          <w:szCs w:val="26"/>
        </w:rPr>
        <w:t>Smartphone</w:t>
      </w:r>
    </w:p>
    <w:p w14:paraId="118E6169" w14:textId="77777777" w:rsidR="00C46EA5" w:rsidRDefault="008E4B5C" w:rsidP="00C46EA5">
      <w:pPr>
        <w:pStyle w:val="Caption"/>
        <w:keepNext/>
      </w:pPr>
      <w:r>
        <w:rPr>
          <w:noProof/>
        </w:rPr>
        <w:drawing>
          <wp:inline distT="0" distB="0" distL="0" distR="0" wp14:anchorId="64D580A6" wp14:editId="402A766C">
            <wp:extent cx="5812790" cy="3853815"/>
            <wp:effectExtent l="0" t="0" r="0" b="0"/>
            <wp:docPr id="4942" name="Picture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12790" cy="3853815"/>
                    </a:xfrm>
                    <a:prstGeom prst="rect">
                      <a:avLst/>
                    </a:prstGeom>
                    <a:noFill/>
                    <a:ln>
                      <a:noFill/>
                    </a:ln>
                  </pic:spPr>
                </pic:pic>
              </a:graphicData>
            </a:graphic>
          </wp:inline>
        </w:drawing>
      </w:r>
    </w:p>
    <w:p w14:paraId="74A28CA8" w14:textId="6D67C9B7" w:rsidR="008E4B5C" w:rsidRDefault="00C46EA5" w:rsidP="00C46EA5">
      <w:pPr>
        <w:pStyle w:val="Caption"/>
      </w:pPr>
      <w:bookmarkStart w:id="136" w:name="_Toc79673015"/>
      <w:bookmarkStart w:id="137" w:name="_Toc79673070"/>
      <w:r>
        <w:t>Hình 7.</w:t>
      </w:r>
      <w:r w:rsidR="00AC4A99">
        <w:fldChar w:fldCharType="begin"/>
      </w:r>
      <w:r w:rsidR="00AC4A99">
        <w:instrText xml:space="preserve"> SEQ Hình_7. \* ARABIC </w:instrText>
      </w:r>
      <w:r w:rsidR="00AC4A99">
        <w:fldChar w:fldCharType="separate"/>
      </w:r>
      <w:r>
        <w:rPr>
          <w:noProof/>
        </w:rPr>
        <w:t>40</w:t>
      </w:r>
      <w:r w:rsidR="00AC4A99">
        <w:rPr>
          <w:noProof/>
        </w:rPr>
        <w:fldChar w:fldCharType="end"/>
      </w:r>
      <w:r>
        <w:t xml:space="preserve"> Thiết lập Smartphone kết nối mạng Gia đinh</w:t>
      </w:r>
      <w:bookmarkEnd w:id="136"/>
      <w:bookmarkEnd w:id="137"/>
    </w:p>
    <w:p w14:paraId="090ED780" w14:textId="3EFA4E65" w:rsidR="00896FDD" w:rsidRPr="008E4B5C" w:rsidRDefault="008E4B5C" w:rsidP="008E4B5C">
      <w:pPr>
        <w:spacing w:after="200" w:line="276" w:lineRule="auto"/>
        <w:rPr>
          <w:bCs/>
          <w:sz w:val="26"/>
          <w:szCs w:val="26"/>
        </w:rPr>
      </w:pPr>
      <w:r>
        <w:br w:type="page"/>
      </w:r>
    </w:p>
    <w:p w14:paraId="3A9F77A8" w14:textId="4B04DAD5" w:rsidR="000C20F9" w:rsidRDefault="00B64150" w:rsidP="00B64150">
      <w:pPr>
        <w:pStyle w:val="Tiumccp1"/>
      </w:pPr>
      <w:bookmarkStart w:id="138" w:name="_Toc79583368"/>
      <w:r w:rsidRPr="00B64150">
        <w:lastRenderedPageBreak/>
        <w:t>7.4</w:t>
      </w:r>
      <w:r w:rsidR="0034697D" w:rsidRPr="00B64150">
        <w:t xml:space="preserve"> Kết quả chạy chương trình</w:t>
      </w:r>
      <w:bookmarkEnd w:id="138"/>
    </w:p>
    <w:p w14:paraId="06E136DD" w14:textId="65EFECB7" w:rsidR="00F46103" w:rsidRDefault="00F46103" w:rsidP="00F46103">
      <w:pPr>
        <w:pStyle w:val="Nidungvnbn"/>
      </w:pPr>
      <w:r>
        <w:t xml:space="preserve">Kết quả các thiết bị của gia đình kết nối được internet </w:t>
      </w:r>
    </w:p>
    <w:p w14:paraId="5B97CBA0" w14:textId="6FE53EA1" w:rsidR="00F46103" w:rsidRDefault="00F46103" w:rsidP="00F46103">
      <w:pPr>
        <w:pStyle w:val="Nidungvnbn"/>
      </w:pPr>
      <w:r>
        <w:t>Laptop</w:t>
      </w:r>
    </w:p>
    <w:p w14:paraId="09CBF0E5" w14:textId="7FBFFE81" w:rsidR="00F46103" w:rsidRDefault="00F46103" w:rsidP="00F46103">
      <w:pPr>
        <w:pStyle w:val="Caption"/>
      </w:pPr>
      <w:r>
        <w:rPr>
          <w:noProof/>
        </w:rPr>
        <w:drawing>
          <wp:inline distT="0" distB="0" distL="0" distR="0" wp14:anchorId="596C4F62" wp14:editId="275B9716">
            <wp:extent cx="5784850" cy="28702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84850" cy="2870200"/>
                    </a:xfrm>
                    <a:prstGeom prst="rect">
                      <a:avLst/>
                    </a:prstGeom>
                    <a:noFill/>
                    <a:ln>
                      <a:noFill/>
                    </a:ln>
                  </pic:spPr>
                </pic:pic>
              </a:graphicData>
            </a:graphic>
          </wp:inline>
        </w:drawing>
      </w:r>
    </w:p>
    <w:p w14:paraId="2A0EB533" w14:textId="77777777" w:rsidR="00C46EA5" w:rsidRDefault="00F46103" w:rsidP="00C46EA5">
      <w:pPr>
        <w:keepNext/>
      </w:pPr>
      <w:r>
        <w:rPr>
          <w:noProof/>
        </w:rPr>
        <w:drawing>
          <wp:inline distT="0" distB="0" distL="0" distR="0" wp14:anchorId="33360100" wp14:editId="4852DBA4">
            <wp:extent cx="57912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91200" cy="2266950"/>
                    </a:xfrm>
                    <a:prstGeom prst="rect">
                      <a:avLst/>
                    </a:prstGeom>
                    <a:noFill/>
                    <a:ln>
                      <a:noFill/>
                    </a:ln>
                  </pic:spPr>
                </pic:pic>
              </a:graphicData>
            </a:graphic>
          </wp:inline>
        </w:drawing>
      </w:r>
    </w:p>
    <w:p w14:paraId="18BBDE9C" w14:textId="2DA656B9" w:rsidR="00F46103" w:rsidRPr="00C46EA5" w:rsidRDefault="00C46EA5" w:rsidP="00C46EA5">
      <w:pPr>
        <w:pStyle w:val="Caption"/>
      </w:pPr>
      <w:bookmarkStart w:id="139" w:name="_Toc79673016"/>
      <w:bookmarkStart w:id="140" w:name="_Toc79673071"/>
      <w:r>
        <w:t>Hình 7.</w:t>
      </w:r>
      <w:r w:rsidR="00AC4A99">
        <w:fldChar w:fldCharType="begin"/>
      </w:r>
      <w:r w:rsidR="00AC4A99">
        <w:instrText xml:space="preserve"> SEQ Hình_7. \* ARABIC </w:instrText>
      </w:r>
      <w:r w:rsidR="00AC4A99">
        <w:fldChar w:fldCharType="separate"/>
      </w:r>
      <w:r>
        <w:rPr>
          <w:noProof/>
        </w:rPr>
        <w:t>41</w:t>
      </w:r>
      <w:r w:rsidR="00AC4A99">
        <w:rPr>
          <w:noProof/>
        </w:rPr>
        <w:fldChar w:fldCharType="end"/>
      </w:r>
      <w:r>
        <w:t xml:space="preserve"> Kết quả Laptop kết nối được internet</w:t>
      </w:r>
      <w:bookmarkEnd w:id="139"/>
      <w:bookmarkEnd w:id="140"/>
    </w:p>
    <w:p w14:paraId="2F6D96B5" w14:textId="77777777" w:rsidR="00F46103" w:rsidRDefault="00F46103" w:rsidP="00F46103"/>
    <w:p w14:paraId="43CF0658" w14:textId="77777777" w:rsidR="00F46103" w:rsidRDefault="00F46103" w:rsidP="00F46103"/>
    <w:p w14:paraId="783346B7" w14:textId="77777777" w:rsidR="00F46103" w:rsidRDefault="00F46103" w:rsidP="00F46103"/>
    <w:p w14:paraId="622CD822" w14:textId="77777777" w:rsidR="00F46103" w:rsidRDefault="00F46103" w:rsidP="00F46103"/>
    <w:p w14:paraId="6D6C81B7" w14:textId="77777777" w:rsidR="00F46103" w:rsidRDefault="00F46103" w:rsidP="00F46103"/>
    <w:p w14:paraId="76B942DC" w14:textId="77777777" w:rsidR="00F46103" w:rsidRDefault="00F46103" w:rsidP="00F46103"/>
    <w:p w14:paraId="3C46FC04" w14:textId="77777777" w:rsidR="00F46103" w:rsidRDefault="00F46103" w:rsidP="00F46103"/>
    <w:p w14:paraId="0A3EF64E" w14:textId="77777777" w:rsidR="00F46103" w:rsidRDefault="00F46103" w:rsidP="00F46103"/>
    <w:p w14:paraId="5FF0E2EC" w14:textId="77777777" w:rsidR="00F46103" w:rsidRDefault="00F46103" w:rsidP="00F46103"/>
    <w:p w14:paraId="194D8985" w14:textId="25273AEC" w:rsidR="00F46103" w:rsidRDefault="00F46103" w:rsidP="00F46103">
      <w:r>
        <w:t>PC</w:t>
      </w:r>
    </w:p>
    <w:p w14:paraId="4EA182E4" w14:textId="04422049" w:rsidR="00F46103" w:rsidRDefault="00F46103" w:rsidP="00F46103">
      <w:pPr>
        <w:pStyle w:val="Caption"/>
      </w:pPr>
      <w:r>
        <w:rPr>
          <w:noProof/>
        </w:rPr>
        <w:drawing>
          <wp:inline distT="0" distB="0" distL="0" distR="0" wp14:anchorId="5E40266D" wp14:editId="4D8BB8EC">
            <wp:extent cx="5791200" cy="29083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91200" cy="2908300"/>
                    </a:xfrm>
                    <a:prstGeom prst="rect">
                      <a:avLst/>
                    </a:prstGeom>
                    <a:noFill/>
                    <a:ln>
                      <a:noFill/>
                    </a:ln>
                  </pic:spPr>
                </pic:pic>
              </a:graphicData>
            </a:graphic>
          </wp:inline>
        </w:drawing>
      </w:r>
    </w:p>
    <w:p w14:paraId="35719065" w14:textId="77777777" w:rsidR="00C46EA5" w:rsidRDefault="00F46103" w:rsidP="00C46EA5">
      <w:pPr>
        <w:pStyle w:val="Caption"/>
        <w:keepNext/>
      </w:pPr>
      <w:r>
        <w:rPr>
          <w:noProof/>
        </w:rPr>
        <w:drawing>
          <wp:inline distT="0" distB="0" distL="0" distR="0" wp14:anchorId="2F24A0A9" wp14:editId="68CF0EE9">
            <wp:extent cx="5791200" cy="287655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91200" cy="2876550"/>
                    </a:xfrm>
                    <a:prstGeom prst="rect">
                      <a:avLst/>
                    </a:prstGeom>
                    <a:noFill/>
                    <a:ln>
                      <a:noFill/>
                    </a:ln>
                  </pic:spPr>
                </pic:pic>
              </a:graphicData>
            </a:graphic>
          </wp:inline>
        </w:drawing>
      </w:r>
    </w:p>
    <w:p w14:paraId="77DD4F3B" w14:textId="6D19CA00" w:rsidR="00F46103" w:rsidRDefault="00C46EA5" w:rsidP="00C46EA5">
      <w:pPr>
        <w:pStyle w:val="Caption"/>
      </w:pPr>
      <w:bookmarkStart w:id="141" w:name="_Toc79673017"/>
      <w:bookmarkStart w:id="142" w:name="_Toc79673072"/>
      <w:r>
        <w:t>Hình 7.</w:t>
      </w:r>
      <w:r w:rsidR="00AC4A99">
        <w:fldChar w:fldCharType="begin"/>
      </w:r>
      <w:r w:rsidR="00AC4A99">
        <w:instrText xml:space="preserve"> SEQ Hình_7. \* ARABIC </w:instrText>
      </w:r>
      <w:r w:rsidR="00AC4A99">
        <w:fldChar w:fldCharType="separate"/>
      </w:r>
      <w:r>
        <w:rPr>
          <w:noProof/>
        </w:rPr>
        <w:t>42</w:t>
      </w:r>
      <w:r w:rsidR="00AC4A99">
        <w:rPr>
          <w:noProof/>
        </w:rPr>
        <w:fldChar w:fldCharType="end"/>
      </w:r>
      <w:r>
        <w:t xml:space="preserve"> Kết quả PC kết nối được mạng internet</w:t>
      </w:r>
      <w:bookmarkEnd w:id="141"/>
      <w:bookmarkEnd w:id="142"/>
    </w:p>
    <w:p w14:paraId="51F4F3A6" w14:textId="77777777" w:rsidR="00F46103" w:rsidRDefault="00F46103">
      <w:pPr>
        <w:spacing w:after="200" w:line="276" w:lineRule="auto"/>
      </w:pPr>
      <w:r>
        <w:br w:type="page"/>
      </w:r>
    </w:p>
    <w:p w14:paraId="22B8BAE2" w14:textId="6AE6AB3F" w:rsidR="00F46103" w:rsidRDefault="00F46103" w:rsidP="00F46103">
      <w:r>
        <w:lastRenderedPageBreak/>
        <w:t>Smartphone</w:t>
      </w:r>
    </w:p>
    <w:p w14:paraId="7197E2DA" w14:textId="703B3BF5" w:rsidR="00F46103" w:rsidRDefault="00F46103" w:rsidP="00F46103">
      <w:pPr>
        <w:pStyle w:val="Caption"/>
      </w:pPr>
      <w:r>
        <w:rPr>
          <w:noProof/>
        </w:rPr>
        <w:drawing>
          <wp:inline distT="0" distB="0" distL="0" distR="0" wp14:anchorId="3D06FE15" wp14:editId="6A12D9D2">
            <wp:extent cx="5812790" cy="3461385"/>
            <wp:effectExtent l="0" t="0" r="0" b="5715"/>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12790" cy="3461385"/>
                    </a:xfrm>
                    <a:prstGeom prst="rect">
                      <a:avLst/>
                    </a:prstGeom>
                    <a:noFill/>
                    <a:ln>
                      <a:noFill/>
                    </a:ln>
                  </pic:spPr>
                </pic:pic>
              </a:graphicData>
            </a:graphic>
          </wp:inline>
        </w:drawing>
      </w:r>
    </w:p>
    <w:p w14:paraId="2A92CC47" w14:textId="77777777" w:rsidR="00C46EA5" w:rsidRDefault="00F46103" w:rsidP="00C46EA5">
      <w:pPr>
        <w:pStyle w:val="Caption"/>
        <w:keepNext/>
      </w:pPr>
      <w:r>
        <w:rPr>
          <w:noProof/>
        </w:rPr>
        <w:drawing>
          <wp:inline distT="0" distB="0" distL="0" distR="0" wp14:anchorId="373EFCBC" wp14:editId="4FBEDE92">
            <wp:extent cx="5791200" cy="3263900"/>
            <wp:effectExtent l="0" t="0" r="0" b="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1200" cy="3263900"/>
                    </a:xfrm>
                    <a:prstGeom prst="rect">
                      <a:avLst/>
                    </a:prstGeom>
                    <a:noFill/>
                    <a:ln>
                      <a:noFill/>
                    </a:ln>
                  </pic:spPr>
                </pic:pic>
              </a:graphicData>
            </a:graphic>
          </wp:inline>
        </w:drawing>
      </w:r>
    </w:p>
    <w:p w14:paraId="2B780AB6" w14:textId="3651EADD" w:rsidR="00F46103" w:rsidRDefault="00C46EA5" w:rsidP="00C46EA5">
      <w:pPr>
        <w:pStyle w:val="Caption"/>
      </w:pPr>
      <w:bookmarkStart w:id="143" w:name="_Toc79673018"/>
      <w:bookmarkStart w:id="144" w:name="_Toc79673073"/>
      <w:r>
        <w:t>Hình 7.</w:t>
      </w:r>
      <w:r w:rsidR="00AC4A99">
        <w:fldChar w:fldCharType="begin"/>
      </w:r>
      <w:r w:rsidR="00AC4A99">
        <w:instrText xml:space="preserve"> SEQ Hình_7. \* ARABIC </w:instrText>
      </w:r>
      <w:r w:rsidR="00AC4A99">
        <w:fldChar w:fldCharType="separate"/>
      </w:r>
      <w:r>
        <w:rPr>
          <w:noProof/>
        </w:rPr>
        <w:t>43</w:t>
      </w:r>
      <w:r w:rsidR="00AC4A99">
        <w:rPr>
          <w:noProof/>
        </w:rPr>
        <w:fldChar w:fldCharType="end"/>
      </w:r>
      <w:r>
        <w:t xml:space="preserve"> Kết quả kết nối được mạng internet</w:t>
      </w:r>
      <w:bookmarkEnd w:id="143"/>
      <w:bookmarkEnd w:id="144"/>
    </w:p>
    <w:p w14:paraId="0393A110" w14:textId="1AFF5A8E" w:rsidR="00F46103" w:rsidRPr="00F46103" w:rsidRDefault="00F46103" w:rsidP="00F46103">
      <w:pPr>
        <w:spacing w:after="200" w:line="276" w:lineRule="auto"/>
        <w:rPr>
          <w:bCs/>
          <w:sz w:val="26"/>
          <w:szCs w:val="26"/>
        </w:rPr>
      </w:pPr>
      <w:r>
        <w:br w:type="page"/>
      </w:r>
    </w:p>
    <w:p w14:paraId="56ADD5CD" w14:textId="60451024" w:rsidR="00F46103" w:rsidRPr="00B64150" w:rsidRDefault="00F46103" w:rsidP="00F46103">
      <w:pPr>
        <w:pStyle w:val="Nidungvnbn"/>
      </w:pPr>
      <w:r>
        <w:lastRenderedPageBreak/>
        <w:t xml:space="preserve">Kết quả các thiết bị của doanh nghiệp kết nối được internet </w:t>
      </w:r>
    </w:p>
    <w:p w14:paraId="2BBD82C1" w14:textId="77777777" w:rsidR="000C20F9" w:rsidRDefault="000C20F9" w:rsidP="002F3195">
      <w:pPr>
        <w:pStyle w:val="Nidungvnbn"/>
      </w:pPr>
      <w:r>
        <w:t>Laptop GD</w:t>
      </w:r>
    </w:p>
    <w:p w14:paraId="074CD183" w14:textId="77777777" w:rsidR="00C46EA5" w:rsidRDefault="002B6A18" w:rsidP="00C46EA5">
      <w:pPr>
        <w:pStyle w:val="Caption"/>
        <w:keepNext/>
      </w:pPr>
      <w:r>
        <w:rPr>
          <w:noProof/>
        </w:rPr>
        <w:drawing>
          <wp:inline distT="0" distB="0" distL="0" distR="0" wp14:anchorId="13E011D3" wp14:editId="019A3FBB">
            <wp:extent cx="5791835" cy="386670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835" cy="3866708"/>
                    </a:xfrm>
                    <a:prstGeom prst="rect">
                      <a:avLst/>
                    </a:prstGeom>
                    <a:noFill/>
                    <a:ln>
                      <a:noFill/>
                    </a:ln>
                  </pic:spPr>
                </pic:pic>
              </a:graphicData>
            </a:graphic>
          </wp:inline>
        </w:drawing>
      </w:r>
      <w:r>
        <w:rPr>
          <w:noProof/>
        </w:rPr>
        <w:drawing>
          <wp:inline distT="0" distB="0" distL="0" distR="0" wp14:anchorId="630643C5" wp14:editId="0262CF70">
            <wp:extent cx="5781675" cy="2525395"/>
            <wp:effectExtent l="0" t="0" r="952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81675" cy="2525395"/>
                    </a:xfrm>
                    <a:prstGeom prst="rect">
                      <a:avLst/>
                    </a:prstGeom>
                    <a:noFill/>
                    <a:ln>
                      <a:noFill/>
                    </a:ln>
                  </pic:spPr>
                </pic:pic>
              </a:graphicData>
            </a:graphic>
          </wp:inline>
        </w:drawing>
      </w:r>
    </w:p>
    <w:p w14:paraId="29113D99" w14:textId="4BAE84C6" w:rsidR="002B6A18" w:rsidRDefault="00C46EA5" w:rsidP="00C46EA5">
      <w:pPr>
        <w:pStyle w:val="Caption"/>
      </w:pPr>
      <w:bookmarkStart w:id="145" w:name="_Toc79673019"/>
      <w:bookmarkStart w:id="146" w:name="_Toc79673074"/>
      <w:r>
        <w:t xml:space="preserve">Hình 7. </w:t>
      </w:r>
      <w:r w:rsidR="00AC4A99">
        <w:fldChar w:fldCharType="begin"/>
      </w:r>
      <w:r w:rsidR="00AC4A99">
        <w:instrText xml:space="preserve"> SEQ Hình_7. \* ARABIC </w:instrText>
      </w:r>
      <w:r w:rsidR="00AC4A99">
        <w:fldChar w:fldCharType="separate"/>
      </w:r>
      <w:r>
        <w:rPr>
          <w:noProof/>
        </w:rPr>
        <w:t>44</w:t>
      </w:r>
      <w:r w:rsidR="00AC4A99">
        <w:rPr>
          <w:noProof/>
        </w:rPr>
        <w:fldChar w:fldCharType="end"/>
      </w:r>
      <w:r>
        <w:t xml:space="preserve"> Kết quả chạy Laptop GD</w:t>
      </w:r>
      <w:bookmarkEnd w:id="145"/>
      <w:bookmarkEnd w:id="146"/>
    </w:p>
    <w:p w14:paraId="1AB15CFF" w14:textId="77777777" w:rsidR="00B74617" w:rsidRDefault="00B74617" w:rsidP="0034697D">
      <w:pPr>
        <w:pStyle w:val="Tiumccp1"/>
      </w:pPr>
    </w:p>
    <w:p w14:paraId="17D50D0D" w14:textId="77777777" w:rsidR="00B74617" w:rsidRDefault="00B74617" w:rsidP="002F3195">
      <w:pPr>
        <w:pStyle w:val="Nidungvnbn"/>
      </w:pPr>
      <w:r>
        <w:lastRenderedPageBreak/>
        <w:t xml:space="preserve">PC GD </w:t>
      </w:r>
    </w:p>
    <w:p w14:paraId="3E5FBCAC" w14:textId="77777777" w:rsidR="00B74617" w:rsidRDefault="00B74617" w:rsidP="006A2BF6">
      <w:pPr>
        <w:pStyle w:val="Caption"/>
      </w:pPr>
      <w:r>
        <w:rPr>
          <w:noProof/>
        </w:rPr>
        <w:drawing>
          <wp:inline distT="0" distB="0" distL="0" distR="0" wp14:anchorId="35483B0F" wp14:editId="1F839221">
            <wp:extent cx="5781675" cy="322027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86999" cy="3223244"/>
                    </a:xfrm>
                    <a:prstGeom prst="rect">
                      <a:avLst/>
                    </a:prstGeom>
                    <a:noFill/>
                    <a:ln>
                      <a:noFill/>
                    </a:ln>
                  </pic:spPr>
                </pic:pic>
              </a:graphicData>
            </a:graphic>
          </wp:inline>
        </w:drawing>
      </w:r>
    </w:p>
    <w:p w14:paraId="6BC2A634" w14:textId="77777777" w:rsidR="00C46EA5" w:rsidRDefault="00B74617" w:rsidP="00C46EA5">
      <w:pPr>
        <w:pStyle w:val="Caption"/>
        <w:keepNext/>
      </w:pPr>
      <w:r>
        <w:rPr>
          <w:noProof/>
        </w:rPr>
        <w:drawing>
          <wp:inline distT="0" distB="0" distL="0" distR="0" wp14:anchorId="2A3C10F8" wp14:editId="1AB9548F">
            <wp:extent cx="5788660" cy="2934031"/>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91022" cy="2935228"/>
                    </a:xfrm>
                    <a:prstGeom prst="rect">
                      <a:avLst/>
                    </a:prstGeom>
                    <a:noFill/>
                    <a:ln>
                      <a:noFill/>
                    </a:ln>
                  </pic:spPr>
                </pic:pic>
              </a:graphicData>
            </a:graphic>
          </wp:inline>
        </w:drawing>
      </w:r>
    </w:p>
    <w:p w14:paraId="2337F715" w14:textId="0696A929" w:rsidR="002E66F1" w:rsidRDefault="00C46EA5" w:rsidP="00C46EA5">
      <w:pPr>
        <w:pStyle w:val="Caption"/>
      </w:pPr>
      <w:bookmarkStart w:id="147" w:name="_Toc79673020"/>
      <w:bookmarkStart w:id="148" w:name="_Toc79673075"/>
      <w:r>
        <w:t>Hình 7.</w:t>
      </w:r>
      <w:r w:rsidR="00AC4A99">
        <w:fldChar w:fldCharType="begin"/>
      </w:r>
      <w:r w:rsidR="00AC4A99">
        <w:instrText xml:space="preserve"> SEQ Hình_7. \* ARABIC </w:instrText>
      </w:r>
      <w:r w:rsidR="00AC4A99">
        <w:fldChar w:fldCharType="separate"/>
      </w:r>
      <w:r>
        <w:rPr>
          <w:noProof/>
        </w:rPr>
        <w:t>45</w:t>
      </w:r>
      <w:r w:rsidR="00AC4A99">
        <w:rPr>
          <w:noProof/>
        </w:rPr>
        <w:fldChar w:fldCharType="end"/>
      </w:r>
      <w:r>
        <w:t xml:space="preserve"> Kết quả chạy PC GD</w:t>
      </w:r>
      <w:bookmarkEnd w:id="147"/>
      <w:bookmarkEnd w:id="148"/>
    </w:p>
    <w:p w14:paraId="62988DF4" w14:textId="2A178A0F" w:rsidR="00B74617" w:rsidRPr="00F46103" w:rsidRDefault="00F46103" w:rsidP="00F46103">
      <w:pPr>
        <w:spacing w:after="200" w:line="276" w:lineRule="auto"/>
        <w:rPr>
          <w:bCs/>
          <w:sz w:val="26"/>
          <w:szCs w:val="26"/>
        </w:rPr>
      </w:pPr>
      <w:r>
        <w:br w:type="page"/>
      </w:r>
    </w:p>
    <w:p w14:paraId="67AE8D54" w14:textId="77777777" w:rsidR="00B74617" w:rsidRDefault="00B74617" w:rsidP="002F3195">
      <w:pPr>
        <w:pStyle w:val="Nidungvnbn"/>
      </w:pPr>
      <w:r>
        <w:lastRenderedPageBreak/>
        <w:t>Laptop KD</w:t>
      </w:r>
    </w:p>
    <w:p w14:paraId="57C95176" w14:textId="77777777" w:rsidR="00B74617" w:rsidRDefault="00B74617" w:rsidP="006A2BF6">
      <w:pPr>
        <w:pStyle w:val="Caption"/>
      </w:pPr>
      <w:r>
        <w:rPr>
          <w:noProof/>
        </w:rPr>
        <w:drawing>
          <wp:inline distT="0" distB="0" distL="0" distR="0" wp14:anchorId="4C3AAAB3" wp14:editId="5DFB0B4A">
            <wp:extent cx="5781675" cy="3369310"/>
            <wp:effectExtent l="0" t="0" r="952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81675" cy="3369310"/>
                    </a:xfrm>
                    <a:prstGeom prst="rect">
                      <a:avLst/>
                    </a:prstGeom>
                    <a:noFill/>
                    <a:ln>
                      <a:noFill/>
                    </a:ln>
                  </pic:spPr>
                </pic:pic>
              </a:graphicData>
            </a:graphic>
          </wp:inline>
        </w:drawing>
      </w:r>
    </w:p>
    <w:p w14:paraId="377DFAA9" w14:textId="77777777" w:rsidR="00C46EA5" w:rsidRDefault="00B74617" w:rsidP="00C46EA5">
      <w:pPr>
        <w:pStyle w:val="Caption"/>
        <w:keepNext/>
      </w:pPr>
      <w:r>
        <w:rPr>
          <w:noProof/>
        </w:rPr>
        <w:drawing>
          <wp:inline distT="0" distB="0" distL="0" distR="0" wp14:anchorId="17D236CB" wp14:editId="4844615B">
            <wp:extent cx="5781675" cy="3196424"/>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84550" cy="3198013"/>
                    </a:xfrm>
                    <a:prstGeom prst="rect">
                      <a:avLst/>
                    </a:prstGeom>
                    <a:noFill/>
                    <a:ln>
                      <a:noFill/>
                    </a:ln>
                  </pic:spPr>
                </pic:pic>
              </a:graphicData>
            </a:graphic>
          </wp:inline>
        </w:drawing>
      </w:r>
    </w:p>
    <w:p w14:paraId="7E3B157E" w14:textId="12FF8189" w:rsidR="002568D7" w:rsidRDefault="00C46EA5" w:rsidP="00C46EA5">
      <w:pPr>
        <w:pStyle w:val="Caption"/>
      </w:pPr>
      <w:bookmarkStart w:id="149" w:name="_Toc79673021"/>
      <w:bookmarkStart w:id="150" w:name="_Toc79673076"/>
      <w:r>
        <w:t>Hình 7.</w:t>
      </w:r>
      <w:r w:rsidR="00AC4A99">
        <w:fldChar w:fldCharType="begin"/>
      </w:r>
      <w:r w:rsidR="00AC4A99">
        <w:instrText xml:space="preserve"> SEQ Hình_7. \* ARABIC </w:instrText>
      </w:r>
      <w:r w:rsidR="00AC4A99">
        <w:fldChar w:fldCharType="separate"/>
      </w:r>
      <w:r>
        <w:rPr>
          <w:noProof/>
        </w:rPr>
        <w:t>46</w:t>
      </w:r>
      <w:r w:rsidR="00AC4A99">
        <w:rPr>
          <w:noProof/>
        </w:rPr>
        <w:fldChar w:fldCharType="end"/>
      </w:r>
      <w:r>
        <w:t xml:space="preserve"> Kết quả chạy Laptop KD</w:t>
      </w:r>
      <w:bookmarkEnd w:id="149"/>
      <w:bookmarkEnd w:id="150"/>
    </w:p>
    <w:p w14:paraId="6B709FCC" w14:textId="77777777" w:rsidR="00AC7D9B" w:rsidRPr="00AC7D9B" w:rsidRDefault="00AC7D9B" w:rsidP="00AC7D9B"/>
    <w:p w14:paraId="3DDFD901" w14:textId="77777777" w:rsidR="00B74617" w:rsidRDefault="00B74617" w:rsidP="002F3195">
      <w:pPr>
        <w:pStyle w:val="Nidungvnbn"/>
      </w:pPr>
      <w:r>
        <w:lastRenderedPageBreak/>
        <w:t>PC KD</w:t>
      </w:r>
    </w:p>
    <w:p w14:paraId="6E857318" w14:textId="77777777" w:rsidR="00B74617" w:rsidRDefault="00B74617" w:rsidP="006A2BF6">
      <w:pPr>
        <w:pStyle w:val="Caption"/>
      </w:pPr>
      <w:r>
        <w:rPr>
          <w:noProof/>
        </w:rPr>
        <w:drawing>
          <wp:inline distT="0" distB="0" distL="0" distR="0" wp14:anchorId="1DE86083" wp14:editId="773169BA">
            <wp:extent cx="5781675" cy="335534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81675" cy="3355340"/>
                    </a:xfrm>
                    <a:prstGeom prst="rect">
                      <a:avLst/>
                    </a:prstGeom>
                    <a:noFill/>
                    <a:ln>
                      <a:noFill/>
                    </a:ln>
                  </pic:spPr>
                </pic:pic>
              </a:graphicData>
            </a:graphic>
          </wp:inline>
        </w:drawing>
      </w:r>
    </w:p>
    <w:p w14:paraId="4D3EC112" w14:textId="77777777" w:rsidR="00C46EA5" w:rsidRDefault="00B74617" w:rsidP="00C46EA5">
      <w:pPr>
        <w:pStyle w:val="Caption"/>
        <w:keepNext/>
      </w:pPr>
      <w:r>
        <w:rPr>
          <w:noProof/>
        </w:rPr>
        <w:drawing>
          <wp:inline distT="0" distB="0" distL="0" distR="0" wp14:anchorId="1F58A95F" wp14:editId="39A234DE">
            <wp:extent cx="5781675" cy="282067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81675" cy="2820670"/>
                    </a:xfrm>
                    <a:prstGeom prst="rect">
                      <a:avLst/>
                    </a:prstGeom>
                    <a:noFill/>
                    <a:ln>
                      <a:noFill/>
                    </a:ln>
                  </pic:spPr>
                </pic:pic>
              </a:graphicData>
            </a:graphic>
          </wp:inline>
        </w:drawing>
      </w:r>
    </w:p>
    <w:p w14:paraId="7EBFE374" w14:textId="77777777" w:rsidR="00C46EA5" w:rsidRDefault="00C46EA5" w:rsidP="00C46EA5">
      <w:pPr>
        <w:pStyle w:val="Caption"/>
      </w:pPr>
      <w:bookmarkStart w:id="151" w:name="_Toc79673022"/>
      <w:bookmarkStart w:id="152" w:name="_Toc79673077"/>
      <w:r>
        <w:t>Hình 7.</w:t>
      </w:r>
      <w:r w:rsidR="00AC4A99">
        <w:fldChar w:fldCharType="begin"/>
      </w:r>
      <w:r w:rsidR="00AC4A99">
        <w:instrText xml:space="preserve"> SEQ Hình_7. \* ARABIC </w:instrText>
      </w:r>
      <w:r w:rsidR="00AC4A99">
        <w:fldChar w:fldCharType="separate"/>
      </w:r>
      <w:r>
        <w:rPr>
          <w:noProof/>
        </w:rPr>
        <w:t>47</w:t>
      </w:r>
      <w:r w:rsidR="00AC4A99">
        <w:rPr>
          <w:noProof/>
        </w:rPr>
        <w:fldChar w:fldCharType="end"/>
      </w:r>
      <w:r>
        <w:t xml:space="preserve"> Kết quả chạy PC KD</w:t>
      </w:r>
      <w:bookmarkEnd w:id="151"/>
      <w:bookmarkEnd w:id="152"/>
    </w:p>
    <w:p w14:paraId="4F4B6697" w14:textId="7EBEF4BD" w:rsidR="002568D7" w:rsidRDefault="002568D7" w:rsidP="00C46EA5">
      <w:pPr>
        <w:pStyle w:val="Caption"/>
      </w:pPr>
    </w:p>
    <w:p w14:paraId="7508AC90" w14:textId="77777777" w:rsidR="00B74617" w:rsidRDefault="00B74617" w:rsidP="0034697D">
      <w:pPr>
        <w:pStyle w:val="Tiumccp1"/>
      </w:pPr>
    </w:p>
    <w:p w14:paraId="4839F967" w14:textId="77777777" w:rsidR="00B74617" w:rsidRDefault="00B74617" w:rsidP="002F3195">
      <w:pPr>
        <w:pStyle w:val="Nidungvnbn"/>
      </w:pPr>
      <w:r>
        <w:lastRenderedPageBreak/>
        <w:t>Laptop KT</w:t>
      </w:r>
    </w:p>
    <w:p w14:paraId="075BD454" w14:textId="77777777" w:rsidR="00B74617" w:rsidRDefault="00B74617" w:rsidP="006A2BF6">
      <w:pPr>
        <w:pStyle w:val="Caption"/>
      </w:pPr>
      <w:r>
        <w:rPr>
          <w:noProof/>
        </w:rPr>
        <w:drawing>
          <wp:inline distT="0" distB="0" distL="0" distR="0" wp14:anchorId="2773FDA4" wp14:editId="7236284A">
            <wp:extent cx="5781675" cy="356616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81675" cy="3566160"/>
                    </a:xfrm>
                    <a:prstGeom prst="rect">
                      <a:avLst/>
                    </a:prstGeom>
                    <a:noFill/>
                    <a:ln>
                      <a:noFill/>
                    </a:ln>
                  </pic:spPr>
                </pic:pic>
              </a:graphicData>
            </a:graphic>
          </wp:inline>
        </w:drawing>
      </w:r>
    </w:p>
    <w:p w14:paraId="130C4973" w14:textId="77777777" w:rsidR="00C46EA5" w:rsidRDefault="00B74617" w:rsidP="00C46EA5">
      <w:pPr>
        <w:pStyle w:val="Caption"/>
        <w:keepNext/>
      </w:pPr>
      <w:r>
        <w:rPr>
          <w:noProof/>
        </w:rPr>
        <w:drawing>
          <wp:inline distT="0" distB="0" distL="0" distR="0" wp14:anchorId="00553B47" wp14:editId="7D838E21">
            <wp:extent cx="5781675" cy="322834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81675" cy="3228340"/>
                    </a:xfrm>
                    <a:prstGeom prst="rect">
                      <a:avLst/>
                    </a:prstGeom>
                    <a:noFill/>
                    <a:ln>
                      <a:noFill/>
                    </a:ln>
                  </pic:spPr>
                </pic:pic>
              </a:graphicData>
            </a:graphic>
          </wp:inline>
        </w:drawing>
      </w:r>
    </w:p>
    <w:p w14:paraId="1507B874" w14:textId="6FE5C009" w:rsidR="002568D7" w:rsidRDefault="00C46EA5" w:rsidP="00C46EA5">
      <w:pPr>
        <w:pStyle w:val="Caption"/>
      </w:pPr>
      <w:bookmarkStart w:id="153" w:name="_Toc79673023"/>
      <w:bookmarkStart w:id="154" w:name="_Toc79673078"/>
      <w:r>
        <w:t>Hình 7.</w:t>
      </w:r>
      <w:r w:rsidR="00AC4A99">
        <w:fldChar w:fldCharType="begin"/>
      </w:r>
      <w:r w:rsidR="00AC4A99">
        <w:instrText xml:space="preserve"> SEQ Hình_7. \* ARABIC </w:instrText>
      </w:r>
      <w:r w:rsidR="00AC4A99">
        <w:fldChar w:fldCharType="separate"/>
      </w:r>
      <w:r>
        <w:rPr>
          <w:noProof/>
        </w:rPr>
        <w:t>48</w:t>
      </w:r>
      <w:r w:rsidR="00AC4A99">
        <w:rPr>
          <w:noProof/>
        </w:rPr>
        <w:fldChar w:fldCharType="end"/>
      </w:r>
      <w:r>
        <w:t xml:space="preserve"> Kết quả chạy Laptop KT</w:t>
      </w:r>
      <w:bookmarkEnd w:id="153"/>
      <w:bookmarkEnd w:id="154"/>
    </w:p>
    <w:p w14:paraId="1220FE8E" w14:textId="77777777" w:rsidR="00AC7D9B" w:rsidRPr="00AC7D9B" w:rsidRDefault="00AC7D9B" w:rsidP="00AC7D9B"/>
    <w:p w14:paraId="60DC9121" w14:textId="77777777" w:rsidR="00B74617" w:rsidRDefault="00B74617" w:rsidP="002F3195">
      <w:pPr>
        <w:pStyle w:val="Nidungvnbn"/>
      </w:pPr>
      <w:r>
        <w:t>PC KT</w:t>
      </w:r>
    </w:p>
    <w:p w14:paraId="7B59B586" w14:textId="77777777" w:rsidR="00B74617" w:rsidRDefault="00B74617" w:rsidP="006A2BF6">
      <w:pPr>
        <w:pStyle w:val="Caption"/>
      </w:pPr>
      <w:r>
        <w:rPr>
          <w:noProof/>
        </w:rPr>
        <w:drawing>
          <wp:inline distT="0" distB="0" distL="0" distR="0" wp14:anchorId="7323506C" wp14:editId="567CCD5F">
            <wp:extent cx="5781675" cy="32639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81675" cy="3263900"/>
                    </a:xfrm>
                    <a:prstGeom prst="rect">
                      <a:avLst/>
                    </a:prstGeom>
                    <a:noFill/>
                    <a:ln>
                      <a:noFill/>
                    </a:ln>
                  </pic:spPr>
                </pic:pic>
              </a:graphicData>
            </a:graphic>
          </wp:inline>
        </w:drawing>
      </w:r>
    </w:p>
    <w:p w14:paraId="2390044E" w14:textId="77777777" w:rsidR="00C46EA5" w:rsidRDefault="00B74617" w:rsidP="00C46EA5">
      <w:pPr>
        <w:pStyle w:val="Caption"/>
        <w:keepNext/>
      </w:pPr>
      <w:r>
        <w:rPr>
          <w:noProof/>
        </w:rPr>
        <w:drawing>
          <wp:inline distT="0" distB="0" distL="0" distR="0" wp14:anchorId="729D885E" wp14:editId="29C0AC49">
            <wp:extent cx="5781675" cy="282765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81675" cy="2827655"/>
                    </a:xfrm>
                    <a:prstGeom prst="rect">
                      <a:avLst/>
                    </a:prstGeom>
                    <a:noFill/>
                    <a:ln>
                      <a:noFill/>
                    </a:ln>
                  </pic:spPr>
                </pic:pic>
              </a:graphicData>
            </a:graphic>
          </wp:inline>
        </w:drawing>
      </w:r>
    </w:p>
    <w:p w14:paraId="0B8B072A" w14:textId="6F9E8BD4" w:rsidR="00C46EA5" w:rsidRDefault="00C46EA5" w:rsidP="00C46EA5">
      <w:pPr>
        <w:pStyle w:val="Caption"/>
      </w:pPr>
      <w:bookmarkStart w:id="155" w:name="_Toc79673024"/>
      <w:bookmarkStart w:id="156" w:name="_Toc79673079"/>
      <w:r>
        <w:t>Hình 7.</w:t>
      </w:r>
      <w:r w:rsidR="00AC4A99">
        <w:fldChar w:fldCharType="begin"/>
      </w:r>
      <w:r w:rsidR="00AC4A99">
        <w:instrText xml:space="preserve"> SEQ Hình_7. \* ARABIC </w:instrText>
      </w:r>
      <w:r w:rsidR="00AC4A99">
        <w:fldChar w:fldCharType="separate"/>
      </w:r>
      <w:r>
        <w:rPr>
          <w:noProof/>
        </w:rPr>
        <w:t>49</w:t>
      </w:r>
      <w:r w:rsidR="00AC4A99">
        <w:rPr>
          <w:noProof/>
        </w:rPr>
        <w:fldChar w:fldCharType="end"/>
      </w:r>
      <w:r>
        <w:t xml:space="preserve"> Kết quả chạy PC KT</w:t>
      </w:r>
      <w:bookmarkEnd w:id="155"/>
      <w:bookmarkEnd w:id="156"/>
    </w:p>
    <w:p w14:paraId="568DF0F8" w14:textId="5265195E" w:rsidR="002568D7" w:rsidRDefault="002568D7" w:rsidP="00C46EA5">
      <w:pPr>
        <w:pStyle w:val="Caption"/>
      </w:pPr>
    </w:p>
    <w:p w14:paraId="05CF0C5E" w14:textId="77777777" w:rsidR="00B74617" w:rsidRDefault="00B74617" w:rsidP="0034697D">
      <w:pPr>
        <w:pStyle w:val="Tiumccp1"/>
      </w:pPr>
    </w:p>
    <w:p w14:paraId="48028236" w14:textId="77777777" w:rsidR="00B74617" w:rsidRDefault="00B74617" w:rsidP="002F3195">
      <w:pPr>
        <w:pStyle w:val="Nidungvnbn"/>
      </w:pPr>
      <w:r>
        <w:lastRenderedPageBreak/>
        <w:t>Laptop M1</w:t>
      </w:r>
    </w:p>
    <w:p w14:paraId="3738941A" w14:textId="77777777" w:rsidR="00B74617" w:rsidRDefault="00B74617" w:rsidP="006A2BF6">
      <w:pPr>
        <w:pStyle w:val="Caption"/>
      </w:pPr>
      <w:r>
        <w:rPr>
          <w:noProof/>
        </w:rPr>
        <w:drawing>
          <wp:inline distT="0" distB="0" distL="0" distR="0" wp14:anchorId="680E0022" wp14:editId="43C5D86D">
            <wp:extent cx="5788660" cy="322834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88660" cy="3228340"/>
                    </a:xfrm>
                    <a:prstGeom prst="rect">
                      <a:avLst/>
                    </a:prstGeom>
                    <a:noFill/>
                    <a:ln>
                      <a:noFill/>
                    </a:ln>
                  </pic:spPr>
                </pic:pic>
              </a:graphicData>
            </a:graphic>
          </wp:inline>
        </w:drawing>
      </w:r>
    </w:p>
    <w:p w14:paraId="55D1C74B" w14:textId="77777777" w:rsidR="00C46EA5" w:rsidRDefault="00B74617" w:rsidP="00C46EA5">
      <w:pPr>
        <w:pStyle w:val="Caption"/>
        <w:keepNext/>
      </w:pPr>
      <w:r>
        <w:rPr>
          <w:noProof/>
        </w:rPr>
        <w:drawing>
          <wp:inline distT="0" distB="0" distL="0" distR="0" wp14:anchorId="4B8F6086" wp14:editId="23F777BF">
            <wp:extent cx="5788660" cy="317246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88660" cy="3172460"/>
                    </a:xfrm>
                    <a:prstGeom prst="rect">
                      <a:avLst/>
                    </a:prstGeom>
                    <a:noFill/>
                    <a:ln>
                      <a:noFill/>
                    </a:ln>
                  </pic:spPr>
                </pic:pic>
              </a:graphicData>
            </a:graphic>
          </wp:inline>
        </w:drawing>
      </w:r>
    </w:p>
    <w:p w14:paraId="72D1111E" w14:textId="598AB2C5" w:rsidR="00C46EA5" w:rsidRDefault="00C46EA5" w:rsidP="00C46EA5">
      <w:pPr>
        <w:pStyle w:val="Caption"/>
      </w:pPr>
      <w:bookmarkStart w:id="157" w:name="_Toc79673025"/>
      <w:bookmarkStart w:id="158" w:name="_Toc79673080"/>
      <w:r>
        <w:t>Hình 7.</w:t>
      </w:r>
      <w:r w:rsidR="00AC4A99">
        <w:fldChar w:fldCharType="begin"/>
      </w:r>
      <w:r w:rsidR="00AC4A99">
        <w:instrText xml:space="preserve"> SEQ Hình_7. \* ARABIC </w:instrText>
      </w:r>
      <w:r w:rsidR="00AC4A99">
        <w:fldChar w:fldCharType="separate"/>
      </w:r>
      <w:r>
        <w:rPr>
          <w:noProof/>
        </w:rPr>
        <w:t>50</w:t>
      </w:r>
      <w:r w:rsidR="00AC4A99">
        <w:rPr>
          <w:noProof/>
        </w:rPr>
        <w:fldChar w:fldCharType="end"/>
      </w:r>
      <w:r w:rsidRPr="00C46EA5">
        <w:t xml:space="preserve"> </w:t>
      </w:r>
      <w:r>
        <w:t>Kết quả chạy Laptop M1</w:t>
      </w:r>
      <w:bookmarkEnd w:id="157"/>
      <w:bookmarkEnd w:id="158"/>
    </w:p>
    <w:p w14:paraId="16D25106" w14:textId="77777777" w:rsidR="00AC7D9B" w:rsidRDefault="00AC7D9B" w:rsidP="00AC7D9B"/>
    <w:p w14:paraId="620B3D2C" w14:textId="77777777" w:rsidR="00B74617" w:rsidRDefault="00B74617" w:rsidP="0034697D">
      <w:pPr>
        <w:pStyle w:val="Tiumccp1"/>
      </w:pPr>
    </w:p>
    <w:p w14:paraId="6436B5F2" w14:textId="77777777" w:rsidR="00B74617" w:rsidRDefault="00B74617" w:rsidP="002F3195">
      <w:pPr>
        <w:pStyle w:val="Nidungvnbn"/>
      </w:pPr>
      <w:r>
        <w:lastRenderedPageBreak/>
        <w:t>Laptop M2</w:t>
      </w:r>
    </w:p>
    <w:p w14:paraId="1DEE6412" w14:textId="77777777" w:rsidR="00B74617" w:rsidRDefault="00B74617" w:rsidP="006A2BF6">
      <w:pPr>
        <w:pStyle w:val="Caption"/>
      </w:pPr>
      <w:r>
        <w:rPr>
          <w:noProof/>
        </w:rPr>
        <w:drawing>
          <wp:inline distT="0" distB="0" distL="0" distR="0" wp14:anchorId="6E75AAB2" wp14:editId="14B49A53">
            <wp:extent cx="5781675" cy="3180522"/>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83517" cy="3181535"/>
                    </a:xfrm>
                    <a:prstGeom prst="rect">
                      <a:avLst/>
                    </a:prstGeom>
                    <a:noFill/>
                    <a:ln>
                      <a:noFill/>
                    </a:ln>
                  </pic:spPr>
                </pic:pic>
              </a:graphicData>
            </a:graphic>
          </wp:inline>
        </w:drawing>
      </w:r>
    </w:p>
    <w:p w14:paraId="4BC4A437" w14:textId="77777777" w:rsidR="00C46EA5" w:rsidRDefault="00B74617" w:rsidP="00C46EA5">
      <w:pPr>
        <w:pStyle w:val="Caption"/>
        <w:keepNext/>
      </w:pPr>
      <w:r>
        <w:rPr>
          <w:noProof/>
        </w:rPr>
        <w:drawing>
          <wp:inline distT="0" distB="0" distL="0" distR="0" wp14:anchorId="193C8E93" wp14:editId="7046C274">
            <wp:extent cx="5788660" cy="31438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88660" cy="3143885"/>
                    </a:xfrm>
                    <a:prstGeom prst="rect">
                      <a:avLst/>
                    </a:prstGeom>
                    <a:noFill/>
                    <a:ln>
                      <a:noFill/>
                    </a:ln>
                  </pic:spPr>
                </pic:pic>
              </a:graphicData>
            </a:graphic>
          </wp:inline>
        </w:drawing>
      </w:r>
    </w:p>
    <w:p w14:paraId="4CC896E9" w14:textId="47F248B9" w:rsidR="00C46EA5" w:rsidRDefault="00C46EA5" w:rsidP="00C46EA5">
      <w:pPr>
        <w:pStyle w:val="Caption"/>
      </w:pPr>
      <w:bookmarkStart w:id="159" w:name="_Toc79673026"/>
      <w:bookmarkStart w:id="160" w:name="_Toc79673081"/>
      <w:r>
        <w:t>Hình 7.</w:t>
      </w:r>
      <w:r w:rsidR="00AC4A99">
        <w:fldChar w:fldCharType="begin"/>
      </w:r>
      <w:r w:rsidR="00AC4A99">
        <w:instrText xml:space="preserve"> SEQ Hình_7. \* ARABIC </w:instrText>
      </w:r>
      <w:r w:rsidR="00AC4A99">
        <w:fldChar w:fldCharType="separate"/>
      </w:r>
      <w:r>
        <w:rPr>
          <w:noProof/>
        </w:rPr>
        <w:t>51</w:t>
      </w:r>
      <w:r w:rsidR="00AC4A99">
        <w:rPr>
          <w:noProof/>
        </w:rPr>
        <w:fldChar w:fldCharType="end"/>
      </w:r>
      <w:r w:rsidRPr="00C46EA5">
        <w:t xml:space="preserve"> </w:t>
      </w:r>
      <w:r>
        <w:t>Kết quả chạy Laptop M2</w:t>
      </w:r>
      <w:bookmarkEnd w:id="159"/>
      <w:bookmarkEnd w:id="160"/>
    </w:p>
    <w:p w14:paraId="6495DAC7" w14:textId="429C837A" w:rsidR="002B6A18" w:rsidRDefault="002B6A18" w:rsidP="00C46EA5">
      <w:pPr>
        <w:pStyle w:val="Caption"/>
      </w:pPr>
    </w:p>
    <w:p w14:paraId="6DBA68AA" w14:textId="77777777" w:rsidR="00B74617" w:rsidRDefault="00B74617" w:rsidP="0034697D">
      <w:pPr>
        <w:pStyle w:val="Tiumccp1"/>
      </w:pPr>
    </w:p>
    <w:p w14:paraId="234E2B8F" w14:textId="77777777" w:rsidR="00B74617" w:rsidRDefault="00B74617" w:rsidP="0034697D">
      <w:pPr>
        <w:pStyle w:val="Tiumccp1"/>
      </w:pPr>
    </w:p>
    <w:p w14:paraId="5C35D479" w14:textId="77777777" w:rsidR="00B74617" w:rsidRDefault="00B74617" w:rsidP="00AC7D9B">
      <w:pPr>
        <w:pStyle w:val="Nidungvnbn"/>
        <w:ind w:firstLine="0"/>
      </w:pPr>
      <w:r>
        <w:t>Laptop K</w:t>
      </w:r>
    </w:p>
    <w:p w14:paraId="2B3FE44F" w14:textId="77777777" w:rsidR="00B74617" w:rsidRDefault="00B74617" w:rsidP="006A2BF6">
      <w:pPr>
        <w:pStyle w:val="Caption"/>
      </w:pPr>
      <w:r>
        <w:rPr>
          <w:noProof/>
        </w:rPr>
        <w:drawing>
          <wp:inline distT="0" distB="0" distL="0" distR="0" wp14:anchorId="296FBFE5" wp14:editId="0E601452">
            <wp:extent cx="5788660" cy="2973788"/>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94716" cy="2976899"/>
                    </a:xfrm>
                    <a:prstGeom prst="rect">
                      <a:avLst/>
                    </a:prstGeom>
                    <a:noFill/>
                    <a:ln>
                      <a:noFill/>
                    </a:ln>
                  </pic:spPr>
                </pic:pic>
              </a:graphicData>
            </a:graphic>
          </wp:inline>
        </w:drawing>
      </w:r>
    </w:p>
    <w:p w14:paraId="0E5993CC" w14:textId="77777777" w:rsidR="00C46EA5" w:rsidRDefault="00B74617" w:rsidP="00C46EA5">
      <w:pPr>
        <w:pStyle w:val="Caption"/>
        <w:keepNext/>
      </w:pPr>
      <w:r>
        <w:rPr>
          <w:noProof/>
        </w:rPr>
        <w:drawing>
          <wp:inline distT="0" distB="0" distL="0" distR="0" wp14:anchorId="17C46EF5" wp14:editId="167A2C38">
            <wp:extent cx="5781675" cy="3052445"/>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81675" cy="3052445"/>
                    </a:xfrm>
                    <a:prstGeom prst="rect">
                      <a:avLst/>
                    </a:prstGeom>
                    <a:noFill/>
                    <a:ln>
                      <a:noFill/>
                    </a:ln>
                  </pic:spPr>
                </pic:pic>
              </a:graphicData>
            </a:graphic>
          </wp:inline>
        </w:drawing>
      </w:r>
    </w:p>
    <w:p w14:paraId="126E5FCD" w14:textId="2F5DEB81" w:rsidR="00C46EA5" w:rsidRDefault="00C46EA5" w:rsidP="00C46EA5">
      <w:pPr>
        <w:pStyle w:val="Caption"/>
      </w:pPr>
      <w:bookmarkStart w:id="161" w:name="_Toc79673027"/>
      <w:bookmarkStart w:id="162" w:name="_Toc79673082"/>
      <w:r>
        <w:t xml:space="preserve">Hình 7. </w:t>
      </w:r>
      <w:r w:rsidR="00AC4A99">
        <w:fldChar w:fldCharType="begin"/>
      </w:r>
      <w:r w:rsidR="00AC4A99">
        <w:instrText xml:space="preserve"> SEQ Hình_7. \* ARABIC </w:instrText>
      </w:r>
      <w:r w:rsidR="00AC4A99">
        <w:fldChar w:fldCharType="separate"/>
      </w:r>
      <w:r>
        <w:rPr>
          <w:noProof/>
        </w:rPr>
        <w:t>52</w:t>
      </w:r>
      <w:r w:rsidR="00AC4A99">
        <w:rPr>
          <w:noProof/>
        </w:rPr>
        <w:fldChar w:fldCharType="end"/>
      </w:r>
      <w:r w:rsidRPr="00C46EA5">
        <w:t xml:space="preserve"> </w:t>
      </w:r>
      <w:r>
        <w:t>Kết quả chạy Laptop K</w:t>
      </w:r>
      <w:bookmarkEnd w:id="161"/>
      <w:bookmarkEnd w:id="162"/>
    </w:p>
    <w:p w14:paraId="3817BD44" w14:textId="77777777" w:rsidR="00B74617" w:rsidRDefault="00B74617" w:rsidP="0034697D">
      <w:pPr>
        <w:pStyle w:val="Tiumccp1"/>
      </w:pPr>
    </w:p>
    <w:p w14:paraId="01C4A16A" w14:textId="77777777" w:rsidR="00B74617" w:rsidRDefault="00B74617" w:rsidP="0034697D">
      <w:pPr>
        <w:pStyle w:val="Tiumccp1"/>
      </w:pPr>
    </w:p>
    <w:p w14:paraId="390B9BB3" w14:textId="77777777" w:rsidR="00B74617" w:rsidRDefault="00B74617" w:rsidP="002F3195">
      <w:pPr>
        <w:pStyle w:val="Nidungvnbn"/>
      </w:pPr>
      <w:r>
        <w:lastRenderedPageBreak/>
        <w:t>Smartphone K</w:t>
      </w:r>
    </w:p>
    <w:p w14:paraId="18DA7157" w14:textId="77777777" w:rsidR="004E65B5" w:rsidRDefault="004E65B5" w:rsidP="006A2BF6">
      <w:pPr>
        <w:pStyle w:val="Caption"/>
      </w:pPr>
      <w:r>
        <w:rPr>
          <w:noProof/>
        </w:rPr>
        <w:drawing>
          <wp:inline distT="0" distB="0" distL="0" distR="0" wp14:anchorId="7EE95BD1" wp14:editId="330AE618">
            <wp:extent cx="5781675" cy="335534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81675" cy="3355340"/>
                    </a:xfrm>
                    <a:prstGeom prst="rect">
                      <a:avLst/>
                    </a:prstGeom>
                    <a:noFill/>
                    <a:ln>
                      <a:noFill/>
                    </a:ln>
                  </pic:spPr>
                </pic:pic>
              </a:graphicData>
            </a:graphic>
          </wp:inline>
        </w:drawing>
      </w:r>
    </w:p>
    <w:p w14:paraId="0621751D" w14:textId="77777777" w:rsidR="00C46EA5" w:rsidRDefault="004E65B5" w:rsidP="00C46EA5">
      <w:pPr>
        <w:pStyle w:val="Caption"/>
        <w:keepNext/>
      </w:pPr>
      <w:r>
        <w:rPr>
          <w:noProof/>
        </w:rPr>
        <w:drawing>
          <wp:inline distT="0" distB="0" distL="0" distR="0" wp14:anchorId="0269D08F" wp14:editId="24CA4015">
            <wp:extent cx="5788660" cy="322834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88660" cy="3228340"/>
                    </a:xfrm>
                    <a:prstGeom prst="rect">
                      <a:avLst/>
                    </a:prstGeom>
                    <a:noFill/>
                    <a:ln>
                      <a:noFill/>
                    </a:ln>
                  </pic:spPr>
                </pic:pic>
              </a:graphicData>
            </a:graphic>
          </wp:inline>
        </w:drawing>
      </w:r>
    </w:p>
    <w:p w14:paraId="3550F171" w14:textId="54A9B71F" w:rsidR="002B6A18" w:rsidRDefault="00C46EA5" w:rsidP="00C46EA5">
      <w:pPr>
        <w:pStyle w:val="Caption"/>
      </w:pPr>
      <w:bookmarkStart w:id="163" w:name="_Toc79673028"/>
      <w:bookmarkStart w:id="164" w:name="_Toc79673083"/>
      <w:r>
        <w:t>Hình 7.</w:t>
      </w:r>
      <w:r w:rsidR="00AC4A99">
        <w:fldChar w:fldCharType="begin"/>
      </w:r>
      <w:r w:rsidR="00AC4A99">
        <w:instrText xml:space="preserve"> SEQ Hình_7. \* ARABIC </w:instrText>
      </w:r>
      <w:r w:rsidR="00AC4A99">
        <w:fldChar w:fldCharType="separate"/>
      </w:r>
      <w:r>
        <w:rPr>
          <w:noProof/>
        </w:rPr>
        <w:t>53</w:t>
      </w:r>
      <w:r w:rsidR="00AC4A99">
        <w:rPr>
          <w:noProof/>
        </w:rPr>
        <w:fldChar w:fldCharType="end"/>
      </w:r>
      <w:r w:rsidRPr="00C46EA5">
        <w:t xml:space="preserve"> </w:t>
      </w:r>
      <w:r>
        <w:t>Kết quả chạy Smartphone K</w:t>
      </w:r>
      <w:bookmarkEnd w:id="163"/>
      <w:bookmarkEnd w:id="164"/>
    </w:p>
    <w:p w14:paraId="56EFF7EA" w14:textId="1A60499A" w:rsidR="00453AB1" w:rsidRDefault="008B42EC" w:rsidP="002B6A18">
      <w:pPr>
        <w:pStyle w:val="Caption"/>
      </w:pPr>
      <w:r w:rsidRPr="0034697D">
        <w:br w:type="page"/>
      </w:r>
    </w:p>
    <w:p w14:paraId="144BEFA7" w14:textId="40359E14" w:rsidR="00B64150" w:rsidRPr="00F46103" w:rsidRDefault="00B64150" w:rsidP="00F46103">
      <w:pPr>
        <w:pStyle w:val="Nidungvnbn"/>
      </w:pPr>
      <w:r w:rsidRPr="00F46103">
        <w:lastRenderedPageBreak/>
        <w:t xml:space="preserve">Mail riêng công ty </w:t>
      </w:r>
    </w:p>
    <w:p w14:paraId="7A8B642D" w14:textId="37C2F142" w:rsidR="00F46103" w:rsidRPr="00F46103" w:rsidRDefault="00F46103" w:rsidP="00F46103">
      <w:pPr>
        <w:pStyle w:val="Nidungvnbn"/>
      </w:pPr>
      <w:r w:rsidRPr="00F46103">
        <w:t>Mail phòng kinh doanh gửi đến phòng Giám đốc</w:t>
      </w:r>
    </w:p>
    <w:p w14:paraId="63FE38E2" w14:textId="7F585394" w:rsidR="00B64150" w:rsidRDefault="00F46103" w:rsidP="004179EE">
      <w:pPr>
        <w:pStyle w:val="Caption"/>
      </w:pPr>
      <w:r>
        <w:rPr>
          <w:noProof/>
        </w:rPr>
        <w:drawing>
          <wp:inline distT="0" distB="0" distL="0" distR="0" wp14:anchorId="3401765E" wp14:editId="19702C18">
            <wp:extent cx="5791200" cy="3028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91200" cy="3028950"/>
                    </a:xfrm>
                    <a:prstGeom prst="rect">
                      <a:avLst/>
                    </a:prstGeom>
                    <a:noFill/>
                    <a:ln>
                      <a:noFill/>
                    </a:ln>
                  </pic:spPr>
                </pic:pic>
              </a:graphicData>
            </a:graphic>
          </wp:inline>
        </w:drawing>
      </w:r>
    </w:p>
    <w:p w14:paraId="4CAE475E" w14:textId="5E94905A" w:rsidR="00F46103" w:rsidRPr="00F46103" w:rsidRDefault="00F46103" w:rsidP="00F46103">
      <w:pPr>
        <w:pStyle w:val="Nidungvnbn"/>
      </w:pPr>
      <w:r w:rsidRPr="00F46103">
        <w:t>Kết quả phòng Giám đốc nhận được mail từ phòng Kinh doanh</w:t>
      </w:r>
    </w:p>
    <w:p w14:paraId="7B14CDA7" w14:textId="77777777" w:rsidR="00C46EA5" w:rsidRDefault="00F46103" w:rsidP="00C46EA5">
      <w:pPr>
        <w:pStyle w:val="Caption"/>
        <w:keepNext/>
      </w:pPr>
      <w:r>
        <w:rPr>
          <w:noProof/>
        </w:rPr>
        <w:drawing>
          <wp:inline distT="0" distB="0" distL="0" distR="0" wp14:anchorId="79BD33AE" wp14:editId="430A04EC">
            <wp:extent cx="5784850" cy="30353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84850" cy="3035300"/>
                    </a:xfrm>
                    <a:prstGeom prst="rect">
                      <a:avLst/>
                    </a:prstGeom>
                    <a:noFill/>
                    <a:ln>
                      <a:noFill/>
                    </a:ln>
                  </pic:spPr>
                </pic:pic>
              </a:graphicData>
            </a:graphic>
          </wp:inline>
        </w:drawing>
      </w:r>
    </w:p>
    <w:p w14:paraId="2384F3D9" w14:textId="6431F379" w:rsidR="00F46103" w:rsidRDefault="00C46EA5" w:rsidP="00C46EA5">
      <w:pPr>
        <w:pStyle w:val="Caption"/>
      </w:pPr>
      <w:bookmarkStart w:id="165" w:name="_Toc79673029"/>
      <w:bookmarkStart w:id="166" w:name="_Toc79673084"/>
      <w:r>
        <w:t>Hình 7.</w:t>
      </w:r>
      <w:r w:rsidR="00AC4A99">
        <w:fldChar w:fldCharType="begin"/>
      </w:r>
      <w:r w:rsidR="00AC4A99">
        <w:instrText xml:space="preserve"> SEQ Hình_7. \* ARABIC </w:instrText>
      </w:r>
      <w:r w:rsidR="00AC4A99">
        <w:fldChar w:fldCharType="separate"/>
      </w:r>
      <w:r>
        <w:rPr>
          <w:noProof/>
        </w:rPr>
        <w:t>54</w:t>
      </w:r>
      <w:r w:rsidR="00AC4A99">
        <w:rPr>
          <w:noProof/>
        </w:rPr>
        <w:fldChar w:fldCharType="end"/>
      </w:r>
      <w:r>
        <w:t xml:space="preserve"> Kết quả dùng mail công ty</w:t>
      </w:r>
      <w:bookmarkEnd w:id="165"/>
      <w:bookmarkEnd w:id="166"/>
    </w:p>
    <w:p w14:paraId="0472C75B" w14:textId="77777777" w:rsidR="00F46103" w:rsidRDefault="00F46103" w:rsidP="00B64150">
      <w:pPr>
        <w:pStyle w:val="Nidungvnbn"/>
      </w:pPr>
    </w:p>
    <w:p w14:paraId="0BBD3CD2" w14:textId="77777777" w:rsidR="00F46103" w:rsidRPr="00B64150" w:rsidRDefault="00F46103" w:rsidP="00B64150">
      <w:pPr>
        <w:pStyle w:val="Nidungvnbn"/>
      </w:pPr>
    </w:p>
    <w:p w14:paraId="723DFA43" w14:textId="685BB325" w:rsidR="008B42EC" w:rsidRDefault="00B64150" w:rsidP="008B42EC">
      <w:pPr>
        <w:pStyle w:val="Chng"/>
      </w:pPr>
      <w:bookmarkStart w:id="167" w:name="_Toc79583369"/>
      <w:r>
        <w:t>CHƯƠNG 8</w:t>
      </w:r>
      <w:r w:rsidR="008B42EC" w:rsidRPr="008B42EC">
        <w:t xml:space="preserve"> – </w:t>
      </w:r>
      <w:r w:rsidR="008B42EC">
        <w:t>KẾT LUẬN</w:t>
      </w:r>
      <w:bookmarkEnd w:id="167"/>
    </w:p>
    <w:p w14:paraId="0C510603" w14:textId="0BEDEBF8" w:rsidR="002B3B06" w:rsidRPr="008B42EC" w:rsidRDefault="00424381" w:rsidP="00424381">
      <w:pPr>
        <w:pStyle w:val="Nidungvnbn"/>
      </w:pPr>
      <w:r w:rsidRPr="00424381">
        <w:t xml:space="preserve">Qua khoảng thời gian học tập </w:t>
      </w:r>
      <w:r w:rsidR="00B861B4">
        <w:t>ở những bài lab</w:t>
      </w:r>
      <w:r>
        <w:t xml:space="preserve"> </w:t>
      </w:r>
      <w:r w:rsidRPr="00424381">
        <w:t>và làm tiểu luận thì em được học khá nhiều về môn học Wireless and moble Ne</w:t>
      </w:r>
      <w:r>
        <w:t xml:space="preserve">twork Sercurity. Đặc biệt về phần tiểu luận em đã biết cách xây dựng một mạng doanh nghiệp, vấn đề bảo mật cũng như kết nối và thiết lập hệ thống bảo mật cho doanh nghiệp đó là </w:t>
      </w:r>
      <w:r>
        <w:rPr>
          <w:color w:val="000000" w:themeColor="text1"/>
          <w:lang w:val="vi-VN"/>
        </w:rPr>
        <w:t>cấu hình kết nối các thiết bị không dây đến Wireless Router, và kết nối các thiết bị không dây đến Wireless Router thông qua Access Point. Ngoài ra, còn có thể cấu hình tạo ra các SSID và bảo mật cho chúng. Ta có thể tùy chọn các tần số sử dụng hay các phương thức bảo mật khác nhau.</w:t>
      </w:r>
    </w:p>
    <w:p w14:paraId="01FD6CA7" w14:textId="77777777" w:rsidR="008B42EC" w:rsidRPr="008B42EC" w:rsidRDefault="008B42EC" w:rsidP="00424381">
      <w:pPr>
        <w:pStyle w:val="Nidungvnbn"/>
      </w:pPr>
    </w:p>
    <w:p w14:paraId="06674654" w14:textId="259B6BCA" w:rsidR="00FD53BE" w:rsidRDefault="00FD53BE" w:rsidP="004A7C39">
      <w:pPr>
        <w:pStyle w:val="Chng"/>
      </w:pPr>
      <w:r>
        <w:tab/>
      </w:r>
      <w:r>
        <w:tab/>
      </w:r>
    </w:p>
    <w:p w14:paraId="3411B00B" w14:textId="65DE4B6C" w:rsidR="00FD53BE" w:rsidRPr="00506D5A" w:rsidRDefault="00FD53BE" w:rsidP="00506D5A">
      <w:pPr>
        <w:spacing w:after="200" w:line="276" w:lineRule="auto"/>
        <w:rPr>
          <w:b/>
          <w:sz w:val="32"/>
          <w:szCs w:val="32"/>
        </w:rPr>
      </w:pPr>
      <w:r>
        <w:br w:type="page"/>
      </w:r>
    </w:p>
    <w:p w14:paraId="63896D94" w14:textId="77777777" w:rsidR="007E7FF7" w:rsidRPr="007E6AB9" w:rsidRDefault="007E7FF7" w:rsidP="00506D5A">
      <w:pPr>
        <w:pStyle w:val="Chng"/>
        <w:jc w:val="center"/>
      </w:pPr>
      <w:bookmarkStart w:id="168" w:name="_Toc79583370"/>
      <w:r>
        <w:lastRenderedPageBreak/>
        <w:t>TÀI LIỆU THAM KHẢO</w:t>
      </w:r>
      <w:bookmarkEnd w:id="168"/>
    </w:p>
    <w:p w14:paraId="2A3DC34C" w14:textId="77777777" w:rsidR="00650D6A" w:rsidRPr="00B10E7E" w:rsidRDefault="00650D6A" w:rsidP="00650D6A">
      <w:pPr>
        <w:spacing w:line="360" w:lineRule="auto"/>
        <w:ind w:left="360" w:firstLine="360"/>
        <w:rPr>
          <w:b/>
          <w:sz w:val="26"/>
          <w:szCs w:val="26"/>
        </w:rPr>
      </w:pPr>
      <w:r w:rsidRPr="00B10E7E">
        <w:rPr>
          <w:b/>
          <w:sz w:val="26"/>
          <w:szCs w:val="26"/>
        </w:rPr>
        <w:t>Tiếng Việt</w:t>
      </w:r>
    </w:p>
    <w:p w14:paraId="71998DE9" w14:textId="77777777" w:rsidR="001448E5" w:rsidRPr="001448E5" w:rsidRDefault="00AC4A99" w:rsidP="0002015B">
      <w:pPr>
        <w:pStyle w:val="ListParagraph"/>
        <w:numPr>
          <w:ilvl w:val="0"/>
          <w:numId w:val="34"/>
        </w:numPr>
        <w:spacing w:line="360" w:lineRule="auto"/>
        <w:rPr>
          <w:rStyle w:val="Hyperlink"/>
          <w:rFonts w:eastAsiaTheme="minorEastAsia"/>
          <w:color w:val="auto"/>
          <w:u w:val="none"/>
        </w:rPr>
      </w:pPr>
      <w:hyperlink r:id="rId143" w:history="1">
        <w:r w:rsidR="001448E5" w:rsidRPr="001448E5">
          <w:rPr>
            <w:rStyle w:val="Hyperlink"/>
            <w:rFonts w:eastAsiaTheme="minorEastAsia"/>
          </w:rPr>
          <w:t>http://www.idz.vn/2016/04/cac-kieu-tan-cong-trong-mang-wlan.html</w:t>
        </w:r>
      </w:hyperlink>
    </w:p>
    <w:p w14:paraId="2A107497" w14:textId="77777777" w:rsidR="001448E5" w:rsidRPr="001448E5" w:rsidRDefault="00AC4A99" w:rsidP="0002015B">
      <w:pPr>
        <w:pStyle w:val="ListParagraph"/>
        <w:numPr>
          <w:ilvl w:val="0"/>
          <w:numId w:val="34"/>
        </w:numPr>
        <w:spacing w:after="200" w:line="276" w:lineRule="auto"/>
        <w:rPr>
          <w:sz w:val="26"/>
          <w:szCs w:val="26"/>
        </w:rPr>
      </w:pPr>
      <w:hyperlink r:id="rId144" w:history="1">
        <w:r w:rsidR="001448E5" w:rsidRPr="001448E5">
          <w:rPr>
            <w:rStyle w:val="Hyperlink"/>
            <w:rFonts w:eastAsiaTheme="minorEastAsia"/>
          </w:rPr>
          <w:t>https://text.123docz.net/document/335312-ta-n-cong-wlan-va-ca-c-gia-i-pha-p-pho-ng-cho-ng.htm</w:t>
        </w:r>
      </w:hyperlink>
    </w:p>
    <w:p w14:paraId="63258674" w14:textId="77777777" w:rsidR="001448E5" w:rsidRPr="0024139C" w:rsidRDefault="00AC4A99" w:rsidP="0002015B">
      <w:pPr>
        <w:pStyle w:val="Nidungvnbn"/>
        <w:numPr>
          <w:ilvl w:val="0"/>
          <w:numId w:val="34"/>
        </w:numPr>
        <w:rPr>
          <w:rStyle w:val="Hyperlink"/>
          <w:color w:val="auto"/>
          <w:sz w:val="24"/>
          <w:szCs w:val="24"/>
          <w:u w:val="none"/>
        </w:rPr>
      </w:pPr>
      <w:hyperlink r:id="rId145" w:history="1">
        <w:r w:rsidR="001448E5" w:rsidRPr="0024139C">
          <w:rPr>
            <w:rStyle w:val="Hyperlink"/>
            <w:sz w:val="24"/>
            <w:szCs w:val="24"/>
          </w:rPr>
          <w:t>https://vnpro.vn/thu-vien/xay-dung-he-thong-mang-doanh-nghiep-thuc-te-phan-1-2308.html</w:t>
        </w:r>
      </w:hyperlink>
    </w:p>
    <w:p w14:paraId="45ECF1B3" w14:textId="77777777" w:rsidR="0024139C" w:rsidRPr="0024139C" w:rsidRDefault="00AC4A99" w:rsidP="0002015B">
      <w:pPr>
        <w:pStyle w:val="Nidungvnbn"/>
        <w:numPr>
          <w:ilvl w:val="0"/>
          <w:numId w:val="34"/>
        </w:numPr>
        <w:rPr>
          <w:sz w:val="24"/>
          <w:szCs w:val="24"/>
        </w:rPr>
      </w:pPr>
      <w:hyperlink r:id="rId146" w:history="1">
        <w:r w:rsidR="0024139C" w:rsidRPr="0024139C">
          <w:rPr>
            <w:rStyle w:val="Hyperlink"/>
            <w:sz w:val="24"/>
            <w:szCs w:val="24"/>
          </w:rPr>
          <w:t>https://giaiphapmangtako.com/thiet-ke-giai-phap-mang-doanh-nghiep-hung-thinh-holdings/</w:t>
        </w:r>
      </w:hyperlink>
    </w:p>
    <w:p w14:paraId="3E9E2E16" w14:textId="77777777" w:rsidR="0024139C" w:rsidRPr="0024139C" w:rsidRDefault="00AC4A99" w:rsidP="0002015B">
      <w:pPr>
        <w:pStyle w:val="Nidungvnbn"/>
        <w:numPr>
          <w:ilvl w:val="0"/>
          <w:numId w:val="34"/>
        </w:numPr>
        <w:rPr>
          <w:sz w:val="24"/>
          <w:szCs w:val="24"/>
        </w:rPr>
      </w:pPr>
      <w:hyperlink r:id="rId147" w:history="1">
        <w:r w:rsidR="0024139C" w:rsidRPr="0024139C">
          <w:rPr>
            <w:rStyle w:val="Hyperlink"/>
            <w:sz w:val="24"/>
            <w:szCs w:val="24"/>
          </w:rPr>
          <w:t>https://anninhmang.net/tu-hoc-quan-tri-mang/tu-hoc-ccna/thiet-ke-thong-mang-thuc-te/</w:t>
        </w:r>
      </w:hyperlink>
    </w:p>
    <w:p w14:paraId="6B08EC90" w14:textId="77777777" w:rsidR="0024139C" w:rsidRPr="0024139C" w:rsidRDefault="00AC4A99" w:rsidP="0002015B">
      <w:pPr>
        <w:pStyle w:val="Nidungvnbn"/>
        <w:numPr>
          <w:ilvl w:val="0"/>
          <w:numId w:val="34"/>
        </w:numPr>
        <w:rPr>
          <w:sz w:val="24"/>
          <w:szCs w:val="24"/>
        </w:rPr>
      </w:pPr>
      <w:hyperlink r:id="rId148" w:anchor="wifi_la_gi" w:history="1">
        <w:r w:rsidR="0024139C" w:rsidRPr="0024139C">
          <w:rPr>
            <w:rStyle w:val="Hyperlink"/>
            <w:sz w:val="24"/>
            <w:szCs w:val="24"/>
          </w:rPr>
          <w:t>https://khs247.com/mang-khong-day/#wifi_la_gi</w:t>
        </w:r>
      </w:hyperlink>
    </w:p>
    <w:p w14:paraId="0BB85D12" w14:textId="7B0BAD05" w:rsidR="001448E5" w:rsidRPr="0024139C" w:rsidRDefault="001448E5" w:rsidP="0024139C">
      <w:pPr>
        <w:pStyle w:val="Nidungvnbn"/>
        <w:ind w:left="284" w:firstLine="0"/>
        <w:rPr>
          <w:sz w:val="24"/>
          <w:szCs w:val="24"/>
        </w:rPr>
      </w:pPr>
    </w:p>
    <w:sectPr w:rsidR="001448E5" w:rsidRPr="0024139C" w:rsidSect="00DB7595">
      <w:headerReference w:type="default" r:id="rId14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F93655" w14:textId="77777777" w:rsidR="00AC4A99" w:rsidRDefault="00AC4A99" w:rsidP="00453AB1">
      <w:r>
        <w:separator/>
      </w:r>
    </w:p>
  </w:endnote>
  <w:endnote w:type="continuationSeparator" w:id="0">
    <w:p w14:paraId="53D8C81C" w14:textId="77777777" w:rsidR="00AC4A99" w:rsidRDefault="00AC4A9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9A84D1" w14:textId="77777777" w:rsidR="00AC4A99" w:rsidRDefault="00AC4A99" w:rsidP="00453AB1">
      <w:r>
        <w:separator/>
      </w:r>
    </w:p>
  </w:footnote>
  <w:footnote w:type="continuationSeparator" w:id="0">
    <w:p w14:paraId="535DCAE5" w14:textId="77777777" w:rsidR="00AC4A99" w:rsidRDefault="00AC4A99"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1D2B9" w14:textId="77777777" w:rsidR="00EC0389" w:rsidRDefault="00EC0389">
    <w:pPr>
      <w:pStyle w:val="Header"/>
      <w:jc w:val="center"/>
    </w:pPr>
  </w:p>
  <w:p w14:paraId="423DD794" w14:textId="77777777" w:rsidR="00EC0389" w:rsidRDefault="00EC03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A9897" w14:textId="77777777" w:rsidR="00EC0389" w:rsidRDefault="00EC0389">
    <w:pPr>
      <w:pStyle w:val="Header"/>
      <w:jc w:val="center"/>
    </w:pPr>
  </w:p>
  <w:p w14:paraId="769CC08E" w14:textId="77777777" w:rsidR="00EC0389" w:rsidRDefault="00EC038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1097785"/>
      <w:docPartObj>
        <w:docPartGallery w:val="Page Numbers (Top of Page)"/>
        <w:docPartUnique/>
      </w:docPartObj>
    </w:sdtPr>
    <w:sdtEndPr>
      <w:rPr>
        <w:noProof/>
      </w:rPr>
    </w:sdtEndPr>
    <w:sdtContent>
      <w:p w14:paraId="3A78C547" w14:textId="17145E4E" w:rsidR="00EC0389" w:rsidRDefault="00EC0389">
        <w:pPr>
          <w:pStyle w:val="Header"/>
          <w:jc w:val="center"/>
        </w:pPr>
        <w:r>
          <w:fldChar w:fldCharType="begin"/>
        </w:r>
        <w:r>
          <w:instrText xml:space="preserve"> PAGE   \* MERGEFORMAT </w:instrText>
        </w:r>
        <w:r>
          <w:fldChar w:fldCharType="separate"/>
        </w:r>
        <w:r w:rsidR="00390A10">
          <w:rPr>
            <w:noProof/>
          </w:rPr>
          <w:t>ii</w:t>
        </w:r>
        <w:r>
          <w:rPr>
            <w:noProof/>
          </w:rPr>
          <w:fldChar w:fldCharType="end"/>
        </w:r>
      </w:p>
    </w:sdtContent>
  </w:sdt>
  <w:p w14:paraId="46350E08" w14:textId="77777777" w:rsidR="00EC0389" w:rsidRDefault="00EC038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520606"/>
      <w:docPartObj>
        <w:docPartGallery w:val="Page Numbers (Top of Page)"/>
        <w:docPartUnique/>
      </w:docPartObj>
    </w:sdtPr>
    <w:sdtEndPr>
      <w:rPr>
        <w:noProof/>
      </w:rPr>
    </w:sdtEndPr>
    <w:sdtContent>
      <w:p w14:paraId="43F554F2" w14:textId="7689C3C9" w:rsidR="00EC0389" w:rsidRDefault="00EC0389">
        <w:pPr>
          <w:pStyle w:val="Header"/>
          <w:jc w:val="center"/>
        </w:pPr>
        <w:r>
          <w:fldChar w:fldCharType="begin"/>
        </w:r>
        <w:r>
          <w:instrText xml:space="preserve"> PAGE   \* MERGEFORMAT </w:instrText>
        </w:r>
        <w:r>
          <w:fldChar w:fldCharType="separate"/>
        </w:r>
        <w:r w:rsidR="00390A10">
          <w:rPr>
            <w:noProof/>
          </w:rPr>
          <w:t>27</w:t>
        </w:r>
        <w:r>
          <w:rPr>
            <w:noProof/>
          </w:rPr>
          <w:fldChar w:fldCharType="end"/>
        </w:r>
      </w:p>
    </w:sdtContent>
  </w:sdt>
  <w:p w14:paraId="35C89338" w14:textId="77777777" w:rsidR="00EC0389" w:rsidRDefault="00EC03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B2F4F"/>
    <w:multiLevelType w:val="hybridMultilevel"/>
    <w:tmpl w:val="433CC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40568A"/>
    <w:multiLevelType w:val="hybridMultilevel"/>
    <w:tmpl w:val="87680FCC"/>
    <w:lvl w:ilvl="0" w:tplc="0409000F">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FF2E25"/>
    <w:multiLevelType w:val="hybridMultilevel"/>
    <w:tmpl w:val="D52EBFA6"/>
    <w:lvl w:ilvl="0" w:tplc="D08C12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B5255C"/>
    <w:multiLevelType w:val="hybridMultilevel"/>
    <w:tmpl w:val="E192279C"/>
    <w:lvl w:ilvl="0" w:tplc="EB96900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C371214"/>
    <w:multiLevelType w:val="hybridMultilevel"/>
    <w:tmpl w:val="6EF2D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C5109A6"/>
    <w:multiLevelType w:val="hybridMultilevel"/>
    <w:tmpl w:val="9078A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E4C7B79"/>
    <w:multiLevelType w:val="hybridMultilevel"/>
    <w:tmpl w:val="6B7A95A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5014451"/>
    <w:multiLevelType w:val="multilevel"/>
    <w:tmpl w:val="1E947FF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7B62D0A"/>
    <w:multiLevelType w:val="hybridMultilevel"/>
    <w:tmpl w:val="2B443A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9D3447E"/>
    <w:multiLevelType w:val="hybridMultilevel"/>
    <w:tmpl w:val="63F403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C654F8F"/>
    <w:multiLevelType w:val="hybridMultilevel"/>
    <w:tmpl w:val="E6225564"/>
    <w:lvl w:ilvl="0" w:tplc="F6FE07D2">
      <w:start w:val="1"/>
      <w:numFmt w:val="bullet"/>
      <w:lvlText w:val="–"/>
      <w:lvlJc w:val="left"/>
      <w:pPr>
        <w:ind w:left="1440" w:hanging="360"/>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ECA31FA"/>
    <w:multiLevelType w:val="hybridMultilevel"/>
    <w:tmpl w:val="02501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29D6904"/>
    <w:multiLevelType w:val="hybridMultilevel"/>
    <w:tmpl w:val="0EFAE542"/>
    <w:lvl w:ilvl="0" w:tplc="D08C12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B83CBC"/>
    <w:multiLevelType w:val="hybridMultilevel"/>
    <w:tmpl w:val="8CF86774"/>
    <w:lvl w:ilvl="0" w:tplc="3D8C90D2">
      <w:start w:val="1"/>
      <w:numFmt w:val="lowerLetter"/>
      <w:lvlText w:val="%1."/>
      <w:lvlJc w:val="left"/>
      <w:pPr>
        <w:ind w:left="7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56AA22A2">
      <w:start w:val="1"/>
      <w:numFmt w:val="lowerLetter"/>
      <w:lvlText w:val="%2"/>
      <w:lvlJc w:val="left"/>
      <w:pPr>
        <w:ind w:left="14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25F0C3B2">
      <w:start w:val="1"/>
      <w:numFmt w:val="lowerRoman"/>
      <w:lvlText w:val="%3"/>
      <w:lvlJc w:val="left"/>
      <w:pPr>
        <w:ind w:left="21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20140E92">
      <w:start w:val="1"/>
      <w:numFmt w:val="decimal"/>
      <w:lvlText w:val="%4"/>
      <w:lvlJc w:val="left"/>
      <w:pPr>
        <w:ind w:left="286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6BC4AB42">
      <w:start w:val="1"/>
      <w:numFmt w:val="lowerLetter"/>
      <w:lvlText w:val="%5"/>
      <w:lvlJc w:val="left"/>
      <w:pPr>
        <w:ind w:left="358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6CB84252">
      <w:start w:val="1"/>
      <w:numFmt w:val="lowerRoman"/>
      <w:lvlText w:val="%6"/>
      <w:lvlJc w:val="left"/>
      <w:pPr>
        <w:ind w:left="43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C8C24A4A">
      <w:start w:val="1"/>
      <w:numFmt w:val="decimal"/>
      <w:lvlText w:val="%7"/>
      <w:lvlJc w:val="left"/>
      <w:pPr>
        <w:ind w:left="50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7F4E3F46">
      <w:start w:val="1"/>
      <w:numFmt w:val="lowerLetter"/>
      <w:lvlText w:val="%8"/>
      <w:lvlJc w:val="left"/>
      <w:pPr>
        <w:ind w:left="57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C22C986E">
      <w:start w:val="1"/>
      <w:numFmt w:val="lowerRoman"/>
      <w:lvlText w:val="%9"/>
      <w:lvlJc w:val="left"/>
      <w:pPr>
        <w:ind w:left="646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4">
    <w:nsid w:val="3A633708"/>
    <w:multiLevelType w:val="hybridMultilevel"/>
    <w:tmpl w:val="CB62F8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FD35489"/>
    <w:multiLevelType w:val="hybridMultilevel"/>
    <w:tmpl w:val="93444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0151F93"/>
    <w:multiLevelType w:val="hybridMultilevel"/>
    <w:tmpl w:val="CA86EDAE"/>
    <w:lvl w:ilvl="0" w:tplc="EB969004">
      <w:numFmt w:val="bullet"/>
      <w:lvlText w:val="-"/>
      <w:lvlJc w:val="left"/>
      <w:pPr>
        <w:ind w:left="1510" w:hanging="360"/>
      </w:pPr>
      <w:rPr>
        <w:rFonts w:ascii="Times New Roman" w:eastAsia="Times New Roman" w:hAnsi="Times New Roman" w:cs="Times New Roman"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7">
    <w:nsid w:val="478E4CEE"/>
    <w:multiLevelType w:val="hybridMultilevel"/>
    <w:tmpl w:val="FEDE2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E2770EE"/>
    <w:multiLevelType w:val="hybridMultilevel"/>
    <w:tmpl w:val="4008CDFE"/>
    <w:lvl w:ilvl="0" w:tplc="04090001">
      <w:start w:val="1"/>
      <w:numFmt w:val="bullet"/>
      <w:lvlText w:val=""/>
      <w:lvlJc w:val="left"/>
      <w:pPr>
        <w:ind w:left="2590" w:hanging="360"/>
      </w:pPr>
      <w:rPr>
        <w:rFonts w:ascii="Symbol" w:hAnsi="Symbol" w:hint="default"/>
      </w:rPr>
    </w:lvl>
    <w:lvl w:ilvl="1" w:tplc="04090003" w:tentative="1">
      <w:start w:val="1"/>
      <w:numFmt w:val="bullet"/>
      <w:lvlText w:val="o"/>
      <w:lvlJc w:val="left"/>
      <w:pPr>
        <w:ind w:left="3310" w:hanging="360"/>
      </w:pPr>
      <w:rPr>
        <w:rFonts w:ascii="Courier New" w:hAnsi="Courier New" w:cs="Courier New" w:hint="default"/>
      </w:rPr>
    </w:lvl>
    <w:lvl w:ilvl="2" w:tplc="04090005" w:tentative="1">
      <w:start w:val="1"/>
      <w:numFmt w:val="bullet"/>
      <w:lvlText w:val=""/>
      <w:lvlJc w:val="left"/>
      <w:pPr>
        <w:ind w:left="4030" w:hanging="360"/>
      </w:pPr>
      <w:rPr>
        <w:rFonts w:ascii="Wingdings" w:hAnsi="Wingdings" w:hint="default"/>
      </w:rPr>
    </w:lvl>
    <w:lvl w:ilvl="3" w:tplc="04090001" w:tentative="1">
      <w:start w:val="1"/>
      <w:numFmt w:val="bullet"/>
      <w:lvlText w:val=""/>
      <w:lvlJc w:val="left"/>
      <w:pPr>
        <w:ind w:left="4750" w:hanging="360"/>
      </w:pPr>
      <w:rPr>
        <w:rFonts w:ascii="Symbol" w:hAnsi="Symbol" w:hint="default"/>
      </w:rPr>
    </w:lvl>
    <w:lvl w:ilvl="4" w:tplc="04090003" w:tentative="1">
      <w:start w:val="1"/>
      <w:numFmt w:val="bullet"/>
      <w:lvlText w:val="o"/>
      <w:lvlJc w:val="left"/>
      <w:pPr>
        <w:ind w:left="5470" w:hanging="360"/>
      </w:pPr>
      <w:rPr>
        <w:rFonts w:ascii="Courier New" w:hAnsi="Courier New" w:cs="Courier New" w:hint="default"/>
      </w:rPr>
    </w:lvl>
    <w:lvl w:ilvl="5" w:tplc="04090005" w:tentative="1">
      <w:start w:val="1"/>
      <w:numFmt w:val="bullet"/>
      <w:lvlText w:val=""/>
      <w:lvlJc w:val="left"/>
      <w:pPr>
        <w:ind w:left="6190" w:hanging="360"/>
      </w:pPr>
      <w:rPr>
        <w:rFonts w:ascii="Wingdings" w:hAnsi="Wingdings" w:hint="default"/>
      </w:rPr>
    </w:lvl>
    <w:lvl w:ilvl="6" w:tplc="04090001" w:tentative="1">
      <w:start w:val="1"/>
      <w:numFmt w:val="bullet"/>
      <w:lvlText w:val=""/>
      <w:lvlJc w:val="left"/>
      <w:pPr>
        <w:ind w:left="6910" w:hanging="360"/>
      </w:pPr>
      <w:rPr>
        <w:rFonts w:ascii="Symbol" w:hAnsi="Symbol" w:hint="default"/>
      </w:rPr>
    </w:lvl>
    <w:lvl w:ilvl="7" w:tplc="04090003" w:tentative="1">
      <w:start w:val="1"/>
      <w:numFmt w:val="bullet"/>
      <w:lvlText w:val="o"/>
      <w:lvlJc w:val="left"/>
      <w:pPr>
        <w:ind w:left="7630" w:hanging="360"/>
      </w:pPr>
      <w:rPr>
        <w:rFonts w:ascii="Courier New" w:hAnsi="Courier New" w:cs="Courier New" w:hint="default"/>
      </w:rPr>
    </w:lvl>
    <w:lvl w:ilvl="8" w:tplc="04090005" w:tentative="1">
      <w:start w:val="1"/>
      <w:numFmt w:val="bullet"/>
      <w:lvlText w:val=""/>
      <w:lvlJc w:val="left"/>
      <w:pPr>
        <w:ind w:left="8350" w:hanging="360"/>
      </w:pPr>
      <w:rPr>
        <w:rFonts w:ascii="Wingdings" w:hAnsi="Wingdings" w:hint="default"/>
      </w:rPr>
    </w:lvl>
  </w:abstractNum>
  <w:abstractNum w:abstractNumId="19">
    <w:nsid w:val="4F524942"/>
    <w:multiLevelType w:val="multilevel"/>
    <w:tmpl w:val="4764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7F0C13"/>
    <w:multiLevelType w:val="hybridMultilevel"/>
    <w:tmpl w:val="B9685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F955662"/>
    <w:multiLevelType w:val="hybridMultilevel"/>
    <w:tmpl w:val="81E84A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18408E9"/>
    <w:multiLevelType w:val="hybridMultilevel"/>
    <w:tmpl w:val="3738E766"/>
    <w:lvl w:ilvl="0" w:tplc="D08C12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D7174B"/>
    <w:multiLevelType w:val="hybridMultilevel"/>
    <w:tmpl w:val="F27E9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5637D15"/>
    <w:multiLevelType w:val="hybridMultilevel"/>
    <w:tmpl w:val="AB5A5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A8F752A"/>
    <w:multiLevelType w:val="hybridMultilevel"/>
    <w:tmpl w:val="424022BE"/>
    <w:lvl w:ilvl="0" w:tplc="04090001">
      <w:start w:val="1"/>
      <w:numFmt w:val="bullet"/>
      <w:lvlText w:val=""/>
      <w:lvlJc w:val="left"/>
      <w:pPr>
        <w:ind w:left="2590" w:hanging="360"/>
      </w:pPr>
      <w:rPr>
        <w:rFonts w:ascii="Symbol" w:hAnsi="Symbol" w:hint="default"/>
      </w:rPr>
    </w:lvl>
    <w:lvl w:ilvl="1" w:tplc="04090003" w:tentative="1">
      <w:start w:val="1"/>
      <w:numFmt w:val="bullet"/>
      <w:lvlText w:val="o"/>
      <w:lvlJc w:val="left"/>
      <w:pPr>
        <w:ind w:left="3310" w:hanging="360"/>
      </w:pPr>
      <w:rPr>
        <w:rFonts w:ascii="Courier New" w:hAnsi="Courier New" w:cs="Courier New" w:hint="default"/>
      </w:rPr>
    </w:lvl>
    <w:lvl w:ilvl="2" w:tplc="04090005" w:tentative="1">
      <w:start w:val="1"/>
      <w:numFmt w:val="bullet"/>
      <w:lvlText w:val=""/>
      <w:lvlJc w:val="left"/>
      <w:pPr>
        <w:ind w:left="4030" w:hanging="360"/>
      </w:pPr>
      <w:rPr>
        <w:rFonts w:ascii="Wingdings" w:hAnsi="Wingdings" w:hint="default"/>
      </w:rPr>
    </w:lvl>
    <w:lvl w:ilvl="3" w:tplc="04090001" w:tentative="1">
      <w:start w:val="1"/>
      <w:numFmt w:val="bullet"/>
      <w:lvlText w:val=""/>
      <w:lvlJc w:val="left"/>
      <w:pPr>
        <w:ind w:left="4750" w:hanging="360"/>
      </w:pPr>
      <w:rPr>
        <w:rFonts w:ascii="Symbol" w:hAnsi="Symbol" w:hint="default"/>
      </w:rPr>
    </w:lvl>
    <w:lvl w:ilvl="4" w:tplc="04090003" w:tentative="1">
      <w:start w:val="1"/>
      <w:numFmt w:val="bullet"/>
      <w:lvlText w:val="o"/>
      <w:lvlJc w:val="left"/>
      <w:pPr>
        <w:ind w:left="5470" w:hanging="360"/>
      </w:pPr>
      <w:rPr>
        <w:rFonts w:ascii="Courier New" w:hAnsi="Courier New" w:cs="Courier New" w:hint="default"/>
      </w:rPr>
    </w:lvl>
    <w:lvl w:ilvl="5" w:tplc="04090005" w:tentative="1">
      <w:start w:val="1"/>
      <w:numFmt w:val="bullet"/>
      <w:lvlText w:val=""/>
      <w:lvlJc w:val="left"/>
      <w:pPr>
        <w:ind w:left="6190" w:hanging="360"/>
      </w:pPr>
      <w:rPr>
        <w:rFonts w:ascii="Wingdings" w:hAnsi="Wingdings" w:hint="default"/>
      </w:rPr>
    </w:lvl>
    <w:lvl w:ilvl="6" w:tplc="04090001" w:tentative="1">
      <w:start w:val="1"/>
      <w:numFmt w:val="bullet"/>
      <w:lvlText w:val=""/>
      <w:lvlJc w:val="left"/>
      <w:pPr>
        <w:ind w:left="6910" w:hanging="360"/>
      </w:pPr>
      <w:rPr>
        <w:rFonts w:ascii="Symbol" w:hAnsi="Symbol" w:hint="default"/>
      </w:rPr>
    </w:lvl>
    <w:lvl w:ilvl="7" w:tplc="04090003" w:tentative="1">
      <w:start w:val="1"/>
      <w:numFmt w:val="bullet"/>
      <w:lvlText w:val="o"/>
      <w:lvlJc w:val="left"/>
      <w:pPr>
        <w:ind w:left="7630" w:hanging="360"/>
      </w:pPr>
      <w:rPr>
        <w:rFonts w:ascii="Courier New" w:hAnsi="Courier New" w:cs="Courier New" w:hint="default"/>
      </w:rPr>
    </w:lvl>
    <w:lvl w:ilvl="8" w:tplc="04090005" w:tentative="1">
      <w:start w:val="1"/>
      <w:numFmt w:val="bullet"/>
      <w:lvlText w:val=""/>
      <w:lvlJc w:val="left"/>
      <w:pPr>
        <w:ind w:left="8350" w:hanging="360"/>
      </w:pPr>
      <w:rPr>
        <w:rFonts w:ascii="Wingdings" w:hAnsi="Wingdings" w:hint="default"/>
      </w:rPr>
    </w:lvl>
  </w:abstractNum>
  <w:abstractNum w:abstractNumId="26">
    <w:nsid w:val="5ECC0F05"/>
    <w:multiLevelType w:val="hybridMultilevel"/>
    <w:tmpl w:val="DDE4059E"/>
    <w:lvl w:ilvl="0" w:tplc="EB9690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003D02"/>
    <w:multiLevelType w:val="hybridMultilevel"/>
    <w:tmpl w:val="7A800F4E"/>
    <w:lvl w:ilvl="0" w:tplc="EB9690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8">
    <w:nsid w:val="604E4A65"/>
    <w:multiLevelType w:val="hybridMultilevel"/>
    <w:tmpl w:val="88B63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24E0800"/>
    <w:multiLevelType w:val="hybridMultilevel"/>
    <w:tmpl w:val="48CAFF02"/>
    <w:lvl w:ilvl="0" w:tplc="D08C12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DE1A7C"/>
    <w:multiLevelType w:val="hybridMultilevel"/>
    <w:tmpl w:val="5A2CCA18"/>
    <w:lvl w:ilvl="0" w:tplc="D08C12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A55CA5"/>
    <w:multiLevelType w:val="hybridMultilevel"/>
    <w:tmpl w:val="F4F612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67B47B7"/>
    <w:multiLevelType w:val="hybridMultilevel"/>
    <w:tmpl w:val="17A68EEA"/>
    <w:lvl w:ilvl="0" w:tplc="EB96900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C9A2FF3"/>
    <w:multiLevelType w:val="hybridMultilevel"/>
    <w:tmpl w:val="55B6A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DF46C78"/>
    <w:multiLevelType w:val="hybridMultilevel"/>
    <w:tmpl w:val="2A92A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1F113A"/>
    <w:multiLevelType w:val="hybridMultilevel"/>
    <w:tmpl w:val="2AE610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7A25E3F"/>
    <w:multiLevelType w:val="hybridMultilevel"/>
    <w:tmpl w:val="E2BA8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929799B"/>
    <w:multiLevelType w:val="hybridMultilevel"/>
    <w:tmpl w:val="19D41D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9EA5B05"/>
    <w:multiLevelType w:val="hybridMultilevel"/>
    <w:tmpl w:val="0B6A5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9FF7945"/>
    <w:multiLevelType w:val="hybridMultilevel"/>
    <w:tmpl w:val="3878B4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7AA71B67"/>
    <w:multiLevelType w:val="hybridMultilevel"/>
    <w:tmpl w:val="E74AAED0"/>
    <w:lvl w:ilvl="0" w:tplc="D08C12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CC6881"/>
    <w:multiLevelType w:val="hybridMultilevel"/>
    <w:tmpl w:val="D51071B6"/>
    <w:lvl w:ilvl="0" w:tplc="EB9690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8"/>
  </w:num>
  <w:num w:numId="3">
    <w:abstractNumId w:val="0"/>
  </w:num>
  <w:num w:numId="4">
    <w:abstractNumId w:val="33"/>
  </w:num>
  <w:num w:numId="5">
    <w:abstractNumId w:val="38"/>
  </w:num>
  <w:num w:numId="6">
    <w:abstractNumId w:val="4"/>
  </w:num>
  <w:num w:numId="7">
    <w:abstractNumId w:val="37"/>
  </w:num>
  <w:num w:numId="8">
    <w:abstractNumId w:val="5"/>
  </w:num>
  <w:num w:numId="9">
    <w:abstractNumId w:val="34"/>
  </w:num>
  <w:num w:numId="10">
    <w:abstractNumId w:val="31"/>
  </w:num>
  <w:num w:numId="11">
    <w:abstractNumId w:val="36"/>
  </w:num>
  <w:num w:numId="12">
    <w:abstractNumId w:val="15"/>
  </w:num>
  <w:num w:numId="13">
    <w:abstractNumId w:val="21"/>
  </w:num>
  <w:num w:numId="14">
    <w:abstractNumId w:val="24"/>
  </w:num>
  <w:num w:numId="15">
    <w:abstractNumId w:val="11"/>
  </w:num>
  <w:num w:numId="16">
    <w:abstractNumId w:val="9"/>
  </w:num>
  <w:num w:numId="17">
    <w:abstractNumId w:val="3"/>
  </w:num>
  <w:num w:numId="18">
    <w:abstractNumId w:val="35"/>
  </w:num>
  <w:num w:numId="19">
    <w:abstractNumId w:val="39"/>
  </w:num>
  <w:num w:numId="20">
    <w:abstractNumId w:val="32"/>
  </w:num>
  <w:num w:numId="21">
    <w:abstractNumId w:val="14"/>
  </w:num>
  <w:num w:numId="22">
    <w:abstractNumId w:val="17"/>
  </w:num>
  <w:num w:numId="23">
    <w:abstractNumId w:val="20"/>
  </w:num>
  <w:num w:numId="24">
    <w:abstractNumId w:val="41"/>
  </w:num>
  <w:num w:numId="25">
    <w:abstractNumId w:val="26"/>
  </w:num>
  <w:num w:numId="26">
    <w:abstractNumId w:val="23"/>
  </w:num>
  <w:num w:numId="27">
    <w:abstractNumId w:val="40"/>
  </w:num>
  <w:num w:numId="28">
    <w:abstractNumId w:val="12"/>
  </w:num>
  <w:num w:numId="29">
    <w:abstractNumId w:val="2"/>
  </w:num>
  <w:num w:numId="30">
    <w:abstractNumId w:val="29"/>
  </w:num>
  <w:num w:numId="31">
    <w:abstractNumId w:val="22"/>
  </w:num>
  <w:num w:numId="32">
    <w:abstractNumId w:val="28"/>
  </w:num>
  <w:num w:numId="33">
    <w:abstractNumId w:val="30"/>
  </w:num>
  <w:num w:numId="34">
    <w:abstractNumId w:val="1"/>
  </w:num>
  <w:num w:numId="35">
    <w:abstractNumId w:val="16"/>
  </w:num>
  <w:num w:numId="36">
    <w:abstractNumId w:val="25"/>
  </w:num>
  <w:num w:numId="37">
    <w:abstractNumId w:val="6"/>
  </w:num>
  <w:num w:numId="38">
    <w:abstractNumId w:val="7"/>
  </w:num>
  <w:num w:numId="39">
    <w:abstractNumId w:val="10"/>
  </w:num>
  <w:num w:numId="40">
    <w:abstractNumId w:val="13"/>
  </w:num>
  <w:num w:numId="41">
    <w:abstractNumId w:val="19"/>
  </w:num>
  <w:num w:numId="42">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2C0"/>
    <w:rsid w:val="00000FCE"/>
    <w:rsid w:val="0002015B"/>
    <w:rsid w:val="00021029"/>
    <w:rsid w:val="00024496"/>
    <w:rsid w:val="000265BD"/>
    <w:rsid w:val="00037BE0"/>
    <w:rsid w:val="00042481"/>
    <w:rsid w:val="000622C0"/>
    <w:rsid w:val="00084885"/>
    <w:rsid w:val="00097190"/>
    <w:rsid w:val="000C20F9"/>
    <w:rsid w:val="000C5DDD"/>
    <w:rsid w:val="000D181B"/>
    <w:rsid w:val="000D4F0B"/>
    <w:rsid w:val="000F500D"/>
    <w:rsid w:val="00137133"/>
    <w:rsid w:val="001448E5"/>
    <w:rsid w:val="00191D64"/>
    <w:rsid w:val="00195223"/>
    <w:rsid w:val="001971C0"/>
    <w:rsid w:val="001A6810"/>
    <w:rsid w:val="001B3973"/>
    <w:rsid w:val="001C03D8"/>
    <w:rsid w:val="001C27E6"/>
    <w:rsid w:val="001C4081"/>
    <w:rsid w:val="001D0A5D"/>
    <w:rsid w:val="001E3B7B"/>
    <w:rsid w:val="00207DC2"/>
    <w:rsid w:val="00223B1A"/>
    <w:rsid w:val="00230E8D"/>
    <w:rsid w:val="0023446E"/>
    <w:rsid w:val="0024116E"/>
    <w:rsid w:val="0024139C"/>
    <w:rsid w:val="00252F26"/>
    <w:rsid w:val="002568D7"/>
    <w:rsid w:val="002573F3"/>
    <w:rsid w:val="002700CC"/>
    <w:rsid w:val="002744D1"/>
    <w:rsid w:val="00291721"/>
    <w:rsid w:val="002A64DD"/>
    <w:rsid w:val="002B3B06"/>
    <w:rsid w:val="002B6A18"/>
    <w:rsid w:val="002D2910"/>
    <w:rsid w:val="002D4629"/>
    <w:rsid w:val="002D796D"/>
    <w:rsid w:val="002E38C6"/>
    <w:rsid w:val="002E66F1"/>
    <w:rsid w:val="002E6C33"/>
    <w:rsid w:val="002F3195"/>
    <w:rsid w:val="00303D0A"/>
    <w:rsid w:val="00313554"/>
    <w:rsid w:val="003218FF"/>
    <w:rsid w:val="0034697D"/>
    <w:rsid w:val="0036445A"/>
    <w:rsid w:val="00390A10"/>
    <w:rsid w:val="00391225"/>
    <w:rsid w:val="00393A23"/>
    <w:rsid w:val="003B48DD"/>
    <w:rsid w:val="003B6CDA"/>
    <w:rsid w:val="003F2C03"/>
    <w:rsid w:val="004052E2"/>
    <w:rsid w:val="004179EE"/>
    <w:rsid w:val="00424381"/>
    <w:rsid w:val="00425126"/>
    <w:rsid w:val="00443AD5"/>
    <w:rsid w:val="00453AB1"/>
    <w:rsid w:val="00465BEF"/>
    <w:rsid w:val="00476451"/>
    <w:rsid w:val="00493EAB"/>
    <w:rsid w:val="004956E5"/>
    <w:rsid w:val="004A4917"/>
    <w:rsid w:val="004A7C39"/>
    <w:rsid w:val="004E3C16"/>
    <w:rsid w:val="004E65B5"/>
    <w:rsid w:val="004F4227"/>
    <w:rsid w:val="004F7507"/>
    <w:rsid w:val="00506D5A"/>
    <w:rsid w:val="005254CA"/>
    <w:rsid w:val="00543B51"/>
    <w:rsid w:val="00553740"/>
    <w:rsid w:val="0055721A"/>
    <w:rsid w:val="00573814"/>
    <w:rsid w:val="00577422"/>
    <w:rsid w:val="00583872"/>
    <w:rsid w:val="00583E59"/>
    <w:rsid w:val="00593511"/>
    <w:rsid w:val="00594A25"/>
    <w:rsid w:val="005A099C"/>
    <w:rsid w:val="005D069A"/>
    <w:rsid w:val="005D5C20"/>
    <w:rsid w:val="006064E5"/>
    <w:rsid w:val="00610B7B"/>
    <w:rsid w:val="00612450"/>
    <w:rsid w:val="006247E1"/>
    <w:rsid w:val="006415CA"/>
    <w:rsid w:val="0064189C"/>
    <w:rsid w:val="00642337"/>
    <w:rsid w:val="00650351"/>
    <w:rsid w:val="00650D6A"/>
    <w:rsid w:val="00687B5C"/>
    <w:rsid w:val="006971AC"/>
    <w:rsid w:val="006A2BF6"/>
    <w:rsid w:val="006A446D"/>
    <w:rsid w:val="006B3A93"/>
    <w:rsid w:val="006E18CD"/>
    <w:rsid w:val="00726193"/>
    <w:rsid w:val="00730049"/>
    <w:rsid w:val="00737340"/>
    <w:rsid w:val="00746657"/>
    <w:rsid w:val="0078786D"/>
    <w:rsid w:val="00791EED"/>
    <w:rsid w:val="007B1A23"/>
    <w:rsid w:val="007B7FF5"/>
    <w:rsid w:val="007C0D6B"/>
    <w:rsid w:val="007D54FA"/>
    <w:rsid w:val="007E6AB9"/>
    <w:rsid w:val="007E7FF7"/>
    <w:rsid w:val="008436F7"/>
    <w:rsid w:val="00852B94"/>
    <w:rsid w:val="008613F2"/>
    <w:rsid w:val="00865ED7"/>
    <w:rsid w:val="00867C2D"/>
    <w:rsid w:val="00880D36"/>
    <w:rsid w:val="00886902"/>
    <w:rsid w:val="00891A93"/>
    <w:rsid w:val="00893E3B"/>
    <w:rsid w:val="00896FDD"/>
    <w:rsid w:val="008B42EC"/>
    <w:rsid w:val="008C4732"/>
    <w:rsid w:val="008D5FEE"/>
    <w:rsid w:val="008E4B5C"/>
    <w:rsid w:val="008E6453"/>
    <w:rsid w:val="008F0196"/>
    <w:rsid w:val="0090255F"/>
    <w:rsid w:val="00920AE1"/>
    <w:rsid w:val="00921638"/>
    <w:rsid w:val="00921934"/>
    <w:rsid w:val="00924293"/>
    <w:rsid w:val="009254AB"/>
    <w:rsid w:val="009267F1"/>
    <w:rsid w:val="009372C0"/>
    <w:rsid w:val="00937826"/>
    <w:rsid w:val="00942B81"/>
    <w:rsid w:val="009452F6"/>
    <w:rsid w:val="00947DCF"/>
    <w:rsid w:val="0095650F"/>
    <w:rsid w:val="00974870"/>
    <w:rsid w:val="009A2B92"/>
    <w:rsid w:val="009B28A7"/>
    <w:rsid w:val="009D4556"/>
    <w:rsid w:val="009D733D"/>
    <w:rsid w:val="009F1C87"/>
    <w:rsid w:val="009F5278"/>
    <w:rsid w:val="00A27837"/>
    <w:rsid w:val="00A365C4"/>
    <w:rsid w:val="00A50612"/>
    <w:rsid w:val="00A712C4"/>
    <w:rsid w:val="00A755EB"/>
    <w:rsid w:val="00A81BBE"/>
    <w:rsid w:val="00A81E6B"/>
    <w:rsid w:val="00A91F78"/>
    <w:rsid w:val="00A9405D"/>
    <w:rsid w:val="00A96751"/>
    <w:rsid w:val="00A97A7E"/>
    <w:rsid w:val="00AB0F58"/>
    <w:rsid w:val="00AC1F1A"/>
    <w:rsid w:val="00AC3C6A"/>
    <w:rsid w:val="00AC4A99"/>
    <w:rsid w:val="00AC7D9B"/>
    <w:rsid w:val="00AD397B"/>
    <w:rsid w:val="00AE22F3"/>
    <w:rsid w:val="00AE6454"/>
    <w:rsid w:val="00B118C8"/>
    <w:rsid w:val="00B20E31"/>
    <w:rsid w:val="00B24643"/>
    <w:rsid w:val="00B40361"/>
    <w:rsid w:val="00B57299"/>
    <w:rsid w:val="00B62922"/>
    <w:rsid w:val="00B64150"/>
    <w:rsid w:val="00B64DCB"/>
    <w:rsid w:val="00B7157D"/>
    <w:rsid w:val="00B72574"/>
    <w:rsid w:val="00B74617"/>
    <w:rsid w:val="00B8489D"/>
    <w:rsid w:val="00B861B4"/>
    <w:rsid w:val="00B906E1"/>
    <w:rsid w:val="00BA3B99"/>
    <w:rsid w:val="00BB2B2A"/>
    <w:rsid w:val="00BC18ED"/>
    <w:rsid w:val="00BD1ECB"/>
    <w:rsid w:val="00BF79FE"/>
    <w:rsid w:val="00C03DC1"/>
    <w:rsid w:val="00C330EE"/>
    <w:rsid w:val="00C41DE2"/>
    <w:rsid w:val="00C42CFE"/>
    <w:rsid w:val="00C4410E"/>
    <w:rsid w:val="00C44A66"/>
    <w:rsid w:val="00C46EA5"/>
    <w:rsid w:val="00C56904"/>
    <w:rsid w:val="00C57576"/>
    <w:rsid w:val="00C70A1B"/>
    <w:rsid w:val="00C718AA"/>
    <w:rsid w:val="00C73912"/>
    <w:rsid w:val="00C741E5"/>
    <w:rsid w:val="00C75086"/>
    <w:rsid w:val="00C82D61"/>
    <w:rsid w:val="00C84647"/>
    <w:rsid w:val="00C95535"/>
    <w:rsid w:val="00CA1C39"/>
    <w:rsid w:val="00CC019F"/>
    <w:rsid w:val="00CC0BE5"/>
    <w:rsid w:val="00CC32A8"/>
    <w:rsid w:val="00CD13EC"/>
    <w:rsid w:val="00CE5555"/>
    <w:rsid w:val="00D16C50"/>
    <w:rsid w:val="00D16CA5"/>
    <w:rsid w:val="00D267E6"/>
    <w:rsid w:val="00D34D21"/>
    <w:rsid w:val="00D35D43"/>
    <w:rsid w:val="00D805A0"/>
    <w:rsid w:val="00D85E99"/>
    <w:rsid w:val="00D92DFF"/>
    <w:rsid w:val="00D93C33"/>
    <w:rsid w:val="00D97F4B"/>
    <w:rsid w:val="00DA2A0D"/>
    <w:rsid w:val="00DB0172"/>
    <w:rsid w:val="00DB6640"/>
    <w:rsid w:val="00DB7595"/>
    <w:rsid w:val="00DC2276"/>
    <w:rsid w:val="00DC72CD"/>
    <w:rsid w:val="00DD74FD"/>
    <w:rsid w:val="00E14CC3"/>
    <w:rsid w:val="00E173B1"/>
    <w:rsid w:val="00E31B4C"/>
    <w:rsid w:val="00E43956"/>
    <w:rsid w:val="00E73E69"/>
    <w:rsid w:val="00E766EA"/>
    <w:rsid w:val="00E8194E"/>
    <w:rsid w:val="00E87A5B"/>
    <w:rsid w:val="00EA0293"/>
    <w:rsid w:val="00EA6418"/>
    <w:rsid w:val="00EC0389"/>
    <w:rsid w:val="00F07FB0"/>
    <w:rsid w:val="00F238A5"/>
    <w:rsid w:val="00F46103"/>
    <w:rsid w:val="00F54247"/>
    <w:rsid w:val="00F6183C"/>
    <w:rsid w:val="00F91213"/>
    <w:rsid w:val="00FA0719"/>
    <w:rsid w:val="00FA1E8E"/>
    <w:rsid w:val="00FD53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F79FE"/>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612450"/>
    <w:pPr>
      <w:ind w:left="720"/>
      <w:contextualSpacing/>
    </w:pPr>
  </w:style>
  <w:style w:type="character" w:customStyle="1" w:styleId="Heading5Char">
    <w:name w:val="Heading 5 Char"/>
    <w:basedOn w:val="DefaultParagraphFont"/>
    <w:link w:val="Heading5"/>
    <w:uiPriority w:val="9"/>
    <w:semiHidden/>
    <w:rsid w:val="00BF79FE"/>
    <w:rPr>
      <w:rFonts w:asciiTheme="majorHAnsi" w:eastAsiaTheme="majorEastAsia" w:hAnsiTheme="majorHAnsi" w:cstheme="majorBidi"/>
      <w:color w:val="365F91" w:themeColor="accent1" w:themeShade="BF"/>
      <w:szCs w:val="24"/>
    </w:rPr>
  </w:style>
  <w:style w:type="table" w:customStyle="1" w:styleId="TableGrid0">
    <w:name w:val="TableGrid"/>
    <w:rsid w:val="00BD1ECB"/>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customStyle="1" w:styleId="css-1ul6wk9">
    <w:name w:val="css-1ul6wk9"/>
    <w:basedOn w:val="DefaultParagraphFont"/>
    <w:rsid w:val="00B40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667628">
      <w:bodyDiv w:val="1"/>
      <w:marLeft w:val="0"/>
      <w:marRight w:val="0"/>
      <w:marTop w:val="0"/>
      <w:marBottom w:val="0"/>
      <w:divBdr>
        <w:top w:val="none" w:sz="0" w:space="0" w:color="auto"/>
        <w:left w:val="none" w:sz="0" w:space="0" w:color="auto"/>
        <w:bottom w:val="none" w:sz="0" w:space="0" w:color="auto"/>
        <w:right w:val="none" w:sz="0" w:space="0" w:color="auto"/>
      </w:divBdr>
    </w:div>
    <w:div w:id="484929441">
      <w:bodyDiv w:val="1"/>
      <w:marLeft w:val="0"/>
      <w:marRight w:val="0"/>
      <w:marTop w:val="0"/>
      <w:marBottom w:val="0"/>
      <w:divBdr>
        <w:top w:val="none" w:sz="0" w:space="0" w:color="auto"/>
        <w:left w:val="none" w:sz="0" w:space="0" w:color="auto"/>
        <w:bottom w:val="none" w:sz="0" w:space="0" w:color="auto"/>
        <w:right w:val="none" w:sz="0" w:space="0" w:color="auto"/>
      </w:divBdr>
    </w:div>
    <w:div w:id="532766033">
      <w:bodyDiv w:val="1"/>
      <w:marLeft w:val="0"/>
      <w:marRight w:val="0"/>
      <w:marTop w:val="0"/>
      <w:marBottom w:val="0"/>
      <w:divBdr>
        <w:top w:val="none" w:sz="0" w:space="0" w:color="auto"/>
        <w:left w:val="none" w:sz="0" w:space="0" w:color="auto"/>
        <w:bottom w:val="none" w:sz="0" w:space="0" w:color="auto"/>
        <w:right w:val="none" w:sz="0" w:space="0" w:color="auto"/>
      </w:divBdr>
    </w:div>
    <w:div w:id="554240457">
      <w:bodyDiv w:val="1"/>
      <w:marLeft w:val="0"/>
      <w:marRight w:val="0"/>
      <w:marTop w:val="0"/>
      <w:marBottom w:val="0"/>
      <w:divBdr>
        <w:top w:val="none" w:sz="0" w:space="0" w:color="auto"/>
        <w:left w:val="none" w:sz="0" w:space="0" w:color="auto"/>
        <w:bottom w:val="none" w:sz="0" w:space="0" w:color="auto"/>
        <w:right w:val="none" w:sz="0" w:space="0" w:color="auto"/>
      </w:divBdr>
    </w:div>
    <w:div w:id="574165379">
      <w:bodyDiv w:val="1"/>
      <w:marLeft w:val="0"/>
      <w:marRight w:val="0"/>
      <w:marTop w:val="0"/>
      <w:marBottom w:val="0"/>
      <w:divBdr>
        <w:top w:val="none" w:sz="0" w:space="0" w:color="auto"/>
        <w:left w:val="none" w:sz="0" w:space="0" w:color="auto"/>
        <w:bottom w:val="none" w:sz="0" w:space="0" w:color="auto"/>
        <w:right w:val="none" w:sz="0" w:space="0" w:color="auto"/>
      </w:divBdr>
    </w:div>
    <w:div w:id="659119274">
      <w:bodyDiv w:val="1"/>
      <w:marLeft w:val="0"/>
      <w:marRight w:val="0"/>
      <w:marTop w:val="0"/>
      <w:marBottom w:val="0"/>
      <w:divBdr>
        <w:top w:val="none" w:sz="0" w:space="0" w:color="auto"/>
        <w:left w:val="none" w:sz="0" w:space="0" w:color="auto"/>
        <w:bottom w:val="none" w:sz="0" w:space="0" w:color="auto"/>
        <w:right w:val="none" w:sz="0" w:space="0" w:color="auto"/>
      </w:divBdr>
    </w:div>
    <w:div w:id="979112053">
      <w:bodyDiv w:val="1"/>
      <w:marLeft w:val="0"/>
      <w:marRight w:val="0"/>
      <w:marTop w:val="0"/>
      <w:marBottom w:val="0"/>
      <w:divBdr>
        <w:top w:val="none" w:sz="0" w:space="0" w:color="auto"/>
        <w:left w:val="none" w:sz="0" w:space="0" w:color="auto"/>
        <w:bottom w:val="none" w:sz="0" w:space="0" w:color="auto"/>
        <w:right w:val="none" w:sz="0" w:space="0" w:color="auto"/>
      </w:divBdr>
    </w:div>
    <w:div w:id="980579469">
      <w:bodyDiv w:val="1"/>
      <w:marLeft w:val="0"/>
      <w:marRight w:val="0"/>
      <w:marTop w:val="0"/>
      <w:marBottom w:val="0"/>
      <w:divBdr>
        <w:top w:val="none" w:sz="0" w:space="0" w:color="auto"/>
        <w:left w:val="none" w:sz="0" w:space="0" w:color="auto"/>
        <w:bottom w:val="none" w:sz="0" w:space="0" w:color="auto"/>
        <w:right w:val="none" w:sz="0" w:space="0" w:color="auto"/>
      </w:divBdr>
    </w:div>
    <w:div w:id="1170177742">
      <w:bodyDiv w:val="1"/>
      <w:marLeft w:val="0"/>
      <w:marRight w:val="0"/>
      <w:marTop w:val="0"/>
      <w:marBottom w:val="0"/>
      <w:divBdr>
        <w:top w:val="none" w:sz="0" w:space="0" w:color="auto"/>
        <w:left w:val="none" w:sz="0" w:space="0" w:color="auto"/>
        <w:bottom w:val="none" w:sz="0" w:space="0" w:color="auto"/>
        <w:right w:val="none" w:sz="0" w:space="0" w:color="auto"/>
      </w:divBdr>
    </w:div>
    <w:div w:id="1216043724">
      <w:bodyDiv w:val="1"/>
      <w:marLeft w:val="0"/>
      <w:marRight w:val="0"/>
      <w:marTop w:val="0"/>
      <w:marBottom w:val="0"/>
      <w:divBdr>
        <w:top w:val="none" w:sz="0" w:space="0" w:color="auto"/>
        <w:left w:val="none" w:sz="0" w:space="0" w:color="auto"/>
        <w:bottom w:val="none" w:sz="0" w:space="0" w:color="auto"/>
        <w:right w:val="none" w:sz="0" w:space="0" w:color="auto"/>
      </w:divBdr>
    </w:div>
    <w:div w:id="1251617810">
      <w:bodyDiv w:val="1"/>
      <w:marLeft w:val="0"/>
      <w:marRight w:val="0"/>
      <w:marTop w:val="0"/>
      <w:marBottom w:val="0"/>
      <w:divBdr>
        <w:top w:val="none" w:sz="0" w:space="0" w:color="auto"/>
        <w:left w:val="none" w:sz="0" w:space="0" w:color="auto"/>
        <w:bottom w:val="none" w:sz="0" w:space="0" w:color="auto"/>
        <w:right w:val="none" w:sz="0" w:space="0" w:color="auto"/>
      </w:divBdr>
    </w:div>
    <w:div w:id="1485048738">
      <w:bodyDiv w:val="1"/>
      <w:marLeft w:val="0"/>
      <w:marRight w:val="0"/>
      <w:marTop w:val="0"/>
      <w:marBottom w:val="0"/>
      <w:divBdr>
        <w:top w:val="none" w:sz="0" w:space="0" w:color="auto"/>
        <w:left w:val="none" w:sz="0" w:space="0" w:color="auto"/>
        <w:bottom w:val="none" w:sz="0" w:space="0" w:color="auto"/>
        <w:right w:val="none" w:sz="0" w:space="0" w:color="auto"/>
      </w:divBdr>
    </w:div>
    <w:div w:id="149063564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92351061">
      <w:bodyDiv w:val="1"/>
      <w:marLeft w:val="0"/>
      <w:marRight w:val="0"/>
      <w:marTop w:val="0"/>
      <w:marBottom w:val="0"/>
      <w:divBdr>
        <w:top w:val="none" w:sz="0" w:space="0" w:color="auto"/>
        <w:left w:val="none" w:sz="0" w:space="0" w:color="auto"/>
        <w:bottom w:val="none" w:sz="0" w:space="0" w:color="auto"/>
        <w:right w:val="none" w:sz="0" w:space="0" w:color="auto"/>
      </w:divBdr>
    </w:div>
    <w:div w:id="1738015362">
      <w:bodyDiv w:val="1"/>
      <w:marLeft w:val="0"/>
      <w:marRight w:val="0"/>
      <w:marTop w:val="0"/>
      <w:marBottom w:val="0"/>
      <w:divBdr>
        <w:top w:val="none" w:sz="0" w:space="0" w:color="auto"/>
        <w:left w:val="none" w:sz="0" w:space="0" w:color="auto"/>
        <w:bottom w:val="none" w:sz="0" w:space="0" w:color="auto"/>
        <w:right w:val="none" w:sz="0" w:space="0" w:color="auto"/>
      </w:divBdr>
    </w:div>
    <w:div w:id="1795713126">
      <w:bodyDiv w:val="1"/>
      <w:marLeft w:val="0"/>
      <w:marRight w:val="0"/>
      <w:marTop w:val="0"/>
      <w:marBottom w:val="0"/>
      <w:divBdr>
        <w:top w:val="none" w:sz="0" w:space="0" w:color="auto"/>
        <w:left w:val="none" w:sz="0" w:space="0" w:color="auto"/>
        <w:bottom w:val="none" w:sz="0" w:space="0" w:color="auto"/>
        <w:right w:val="none" w:sz="0" w:space="0" w:color="auto"/>
      </w:divBdr>
    </w:div>
    <w:div w:id="1984038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5.jpg"/><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hyperlink" Target="https://text.123docz.net/document/335312-ta-n-cong-wlan-va-ca-c-gia-i-pha-p-pho-ng-cho-ng.htm" TargetMode="External"/><Relationship Id="rId149"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hyperlink" Target="file:///C:\Users\USER\Downloads\Cu&#7889;i%20K&#7923;%20M&#7841;ng\TranHoangThai_51800724_BaoCaoCuoiKy.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hyperlink" Target="https://vnpro.vn/thu-vien/xay-dung-he-thong-mang-doanh-nghiep-thuc-te-phan-1-2308.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hyperlink" Target="http://www.idz.vn/2016/04/cac-kieu-tan-cong-trong-mang-wlan.html" TargetMode="External"/><Relationship Id="rId148" Type="http://schemas.openxmlformats.org/officeDocument/2006/relationships/hyperlink" Target="https://khs247.com/mang-khong-day/"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giaiphapmangtako.com/thiet-ke-giai-phap-mang-doanh-nghiep-hung-thinh-holding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anninhmang.net/tu-hoc-quan-tri-mang/tu-hoc-ccna/thiet-ke-thong-mang-thuc-te/"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B1027-CF1D-43EE-96E0-859CBA1B9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240</TotalTime>
  <Pages>1</Pages>
  <Words>8336</Words>
  <Characters>47516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29</cp:revision>
  <dcterms:created xsi:type="dcterms:W3CDTF">2021-08-04T08:36:00Z</dcterms:created>
  <dcterms:modified xsi:type="dcterms:W3CDTF">2021-08-12T15:16:00Z</dcterms:modified>
</cp:coreProperties>
</file>